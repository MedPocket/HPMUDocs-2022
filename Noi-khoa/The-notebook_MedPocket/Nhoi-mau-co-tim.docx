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888ABBB" w:rsidR="0068570E" w:rsidRPr="00B97004" w:rsidRDefault="00B158E7" w:rsidP="00B97004">
      <w:pPr>
        <w:pStyle w:val="Title"/>
      </w:pPr>
      <w:r>
        <w:t>NHỒI MÁU CƠ TIM</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0E946946" w14:textId="55998662" w:rsidR="00D517C8" w:rsidRDefault="00D517C8" w:rsidP="001136DC">
      <w:pPr>
        <w:pStyle w:val="ListParagraph"/>
        <w:numPr>
          <w:ilvl w:val="0"/>
          <w:numId w:val="15"/>
        </w:numPr>
        <w:ind w:left="0" w:firstLine="0"/>
        <w:rPr>
          <w:b/>
          <w:bCs/>
        </w:rPr>
      </w:pPr>
      <w:r>
        <w:rPr>
          <w:b/>
          <w:bCs/>
        </w:rPr>
        <w:t>Định nghĩa nhồi máu cơ tim</w:t>
      </w:r>
    </w:p>
    <w:p w14:paraId="7DC53351" w14:textId="40EC5F8D" w:rsidR="00D517C8" w:rsidRPr="008B43A3" w:rsidRDefault="008B43A3" w:rsidP="00D517C8">
      <w:pPr>
        <w:pStyle w:val="ListParagraph"/>
        <w:ind w:left="0"/>
      </w:pPr>
      <w:r>
        <w:t>Nhồi máu cơ tim là hoại tử một vùng cơ tim (ít nhất 2 cm</w:t>
      </w:r>
      <w:r>
        <w:rPr>
          <w:vertAlign w:val="superscript"/>
        </w:rPr>
        <w:t>2</w:t>
      </w:r>
      <w:r>
        <w:t>), nguyên nhân chủ yếu là do mảng xơ vữa đ</w:t>
      </w:r>
      <w:r w:rsidR="00415E36">
        <w:t>ộ</w:t>
      </w:r>
      <w:r>
        <w:t>ng mạch bị nứt vỡ gây tắc nghẽn kéo dài dòng máu động mạch vành nuôi dưỡng vùng cơ tim đó.</w:t>
      </w:r>
    </w:p>
    <w:p w14:paraId="798383FA" w14:textId="0975FDC0"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B158E7">
        <w:rPr>
          <w:b/>
          <w:bCs/>
        </w:rPr>
        <w:t>nhồi máu cơ tim</w:t>
      </w:r>
    </w:p>
    <w:p w14:paraId="6611C539" w14:textId="2200C01C" w:rsidR="009460E6" w:rsidRDefault="009460E6" w:rsidP="001136DC">
      <w:pPr>
        <w:jc w:val="both"/>
      </w:pPr>
      <w:r>
        <w:t>Chẩn đoán xác định</w:t>
      </w:r>
      <w:r w:rsidR="00B158E7">
        <w:t xml:space="preserve"> </w:t>
      </w:r>
      <w:r w:rsidR="00E24271">
        <w:t xml:space="preserve">– chẩn đoán </w:t>
      </w:r>
      <w:r w:rsidR="00B158E7">
        <w:t>vị trí nhồi máu</w:t>
      </w:r>
      <w:r>
        <w:t xml:space="preserve"> </w:t>
      </w:r>
      <w:r w:rsidR="00D5101A">
        <w:t>–</w:t>
      </w:r>
      <w:r w:rsidR="00B40D07">
        <w:t xml:space="preserve"> chẩn đoán thể ST chênh lên hay không trên điện tâm đồ</w:t>
      </w:r>
      <w:r w:rsidR="00E33196">
        <w:t xml:space="preserve"> </w:t>
      </w:r>
      <w:r w:rsidR="00DF5B9D">
        <w:t>–</w:t>
      </w:r>
      <w:r w:rsidR="00E33196">
        <w:t xml:space="preserve"> chẩn đoán giờ</w:t>
      </w:r>
      <w:r w:rsidR="00DF5B9D">
        <w:t xml:space="preserve"> nhồi máu</w:t>
      </w:r>
      <w:r w:rsidR="00B40D07">
        <w:t xml:space="preserve"> </w:t>
      </w:r>
      <w:r w:rsidR="00DF5B9D">
        <w:t>–</w:t>
      </w:r>
      <w:r w:rsidR="006626B4">
        <w:t xml:space="preserve"> phân loại Killip –</w:t>
      </w:r>
      <w:r w:rsidR="00BA3B32">
        <w:t xml:space="preserve"> chẩn đoán biến chứng –</w:t>
      </w:r>
      <w:r w:rsidR="00D5101A">
        <w:t xml:space="preserve"> bổ sung chẩn đoán can thiệp </w:t>
      </w:r>
      <w:r w:rsidR="00B40D07">
        <w:t xml:space="preserve">và yếu tố nguy cơ </w:t>
      </w:r>
      <w:r w:rsidR="00D5101A">
        <w:t>nếu có</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715CFD88" w:rsidR="00CC509E" w:rsidRDefault="00CC509E" w:rsidP="001136DC">
      <w:pPr>
        <w:jc w:val="both"/>
      </w:pPr>
      <w:r>
        <w:t>- Lý do vào viện</w:t>
      </w:r>
      <w:r w:rsidR="004E69F2">
        <w:t>, mô tả rõ tình trạng đau cấp tính và xử trí lúc vào viện</w:t>
      </w:r>
      <w:r w:rsidR="0002792D">
        <w:t xml:space="preserve"> (Khởi phát cấp tính ra sau? Đau cấp tính như nào? Xử trí lúc cấp cứu</w:t>
      </w:r>
      <w:r w:rsidR="00280B2D">
        <w:t xml:space="preserve"> như nào?</w:t>
      </w:r>
      <w:r w:rsidR="0002792D">
        <w:t>)</w:t>
      </w:r>
      <w:r w:rsidR="004E69F2">
        <w:t>.</w:t>
      </w:r>
    </w:p>
    <w:p w14:paraId="6FE7BEFB" w14:textId="4C071F4F" w:rsidR="00150101" w:rsidRPr="009460E6" w:rsidRDefault="00E77264" w:rsidP="00C1545D">
      <w:pPr>
        <w:jc w:val="both"/>
      </w:pPr>
      <w:r>
        <w:t xml:space="preserve">- </w:t>
      </w:r>
      <w:r w:rsidR="00CC509E">
        <w:t>Các đặc tính của cơn đau thắt ngực</w:t>
      </w:r>
      <w:r w:rsidR="00670EF6">
        <w:t xml:space="preserve"> và phân biệt với các triệu chứng đau khác </w:t>
      </w:r>
      <w:r w:rsidR="00C1545D">
        <w:t>(xem thêm ở “Cơn đau thắt ngực”)</w:t>
      </w:r>
    </w:p>
    <w:p w14:paraId="265A9227" w14:textId="24CB560A"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0C6C9362" w:rsidR="00A1725F" w:rsidRDefault="002924B7" w:rsidP="00150101">
      <w:pPr>
        <w:jc w:val="both"/>
      </w:pPr>
      <w:r>
        <w:t xml:space="preserve">a. </w:t>
      </w:r>
      <w:r w:rsidR="00150101">
        <w:t xml:space="preserve">Tiêu chuẩn chẩn đoán theo </w:t>
      </w:r>
      <w:r w:rsidR="00592849">
        <w:t>Tổ chức Y tế thế giới</w:t>
      </w:r>
      <w:r w:rsidR="00150101">
        <w:t>:</w:t>
      </w:r>
    </w:p>
    <w:p w14:paraId="2C60B5D5" w14:textId="7FC13E2E" w:rsidR="002B6545" w:rsidRDefault="002B6545" w:rsidP="00150101">
      <w:pPr>
        <w:jc w:val="both"/>
      </w:pPr>
      <w:r>
        <w:t>- Dựa trên các tiêu chuẩn sau:</w:t>
      </w:r>
    </w:p>
    <w:p w14:paraId="697E3E02" w14:textId="68FFBD80" w:rsidR="00150101" w:rsidRDefault="002B6545" w:rsidP="00150101">
      <w:pPr>
        <w:jc w:val="both"/>
      </w:pPr>
      <w:r>
        <w:t xml:space="preserve">+ </w:t>
      </w:r>
      <w:r w:rsidR="00906327">
        <w:t>Đau ngực điển hình, xuất hiện lúc nghỉ kéo dài 30 phút</w:t>
      </w:r>
    </w:p>
    <w:p w14:paraId="1860120B" w14:textId="28C8E01A" w:rsidR="00565848" w:rsidRDefault="002B6545" w:rsidP="00150101">
      <w:pPr>
        <w:jc w:val="both"/>
      </w:pPr>
      <w:r>
        <w:t>+</w:t>
      </w:r>
      <w:r w:rsidR="00C83759">
        <w:t xml:space="preserve"> </w:t>
      </w:r>
      <w:r w:rsidR="005C6CF4">
        <w:t>Điện tim có biến đổi đoạn ST (sóng ST chênh vòm Pardée hoặc ST-T ch</w:t>
      </w:r>
      <w:r w:rsidR="00D30206">
        <w:t>ê</w:t>
      </w:r>
      <w:r w:rsidR="005C6CF4">
        <w:t>nh xuống) hoặc xuất hiện sóng Q hoại tử hoặc block nhánh trái hoàn toàn mới xuất hiện khi có cơn đau ngực</w:t>
      </w:r>
    </w:p>
    <w:p w14:paraId="75FAED68" w14:textId="5FB59E06" w:rsidR="001F2AFF" w:rsidRDefault="002B6545" w:rsidP="00150101">
      <w:pPr>
        <w:jc w:val="both"/>
      </w:pPr>
      <w:r>
        <w:t>+</w:t>
      </w:r>
      <w:r w:rsidR="001F2AFF">
        <w:t xml:space="preserve"> </w:t>
      </w:r>
      <w:r w:rsidR="00823A19">
        <w:t>Men tim tăng ít nhất gấp 2 lần giá trị bình thường</w:t>
      </w:r>
    </w:p>
    <w:p w14:paraId="1435C84E" w14:textId="6E521147" w:rsidR="0068784E" w:rsidRPr="0068784E" w:rsidRDefault="002924B7" w:rsidP="0068784E">
      <w:pPr>
        <w:jc w:val="both"/>
      </w:pPr>
      <w:r>
        <w:t>b. Tiêu chuẩn của Định nghĩ</w:t>
      </w:r>
      <w:r w:rsidR="00361E75">
        <w:t>a</w:t>
      </w:r>
      <w:r>
        <w:t xml:space="preserve"> toàn cầu về nhồi máu cơ tim cấp 2018</w:t>
      </w:r>
    </w:p>
    <w:p w14:paraId="17644CC8" w14:textId="2933881C" w:rsidR="00912A08" w:rsidRDefault="00912A08" w:rsidP="00912A08">
      <w:pPr>
        <w:pStyle w:val="ListParagraph"/>
        <w:numPr>
          <w:ilvl w:val="0"/>
          <w:numId w:val="15"/>
        </w:numPr>
        <w:ind w:left="0" w:firstLine="0"/>
        <w:jc w:val="both"/>
        <w:rPr>
          <w:b/>
          <w:bCs/>
        </w:rPr>
      </w:pPr>
      <w:r w:rsidRPr="00523089">
        <w:rPr>
          <w:b/>
          <w:bCs/>
        </w:rPr>
        <w:t xml:space="preserve">Xét nghiệm cần làm ở BN </w:t>
      </w:r>
      <w:r w:rsidR="00130EAA">
        <w:rPr>
          <w:b/>
          <w:bCs/>
        </w:rPr>
        <w:t>nhồi máu cơ tim</w:t>
      </w:r>
    </w:p>
    <w:p w14:paraId="07D557A1" w14:textId="666FFFF8" w:rsidR="00A70B2F" w:rsidRDefault="00A70B2F" w:rsidP="00A70B2F">
      <w:pPr>
        <w:jc w:val="both"/>
      </w:pPr>
      <w:r>
        <w:t>- Điện tâm đồ</w:t>
      </w:r>
      <w:r w:rsidR="000B7192">
        <w:t xml:space="preserve"> là xét nghiệm quan trọng nhất để chẩn đoán xác định và là chìa khóa để giúp chẩn đoán sớm</w:t>
      </w:r>
      <w:r>
        <w:t>:</w:t>
      </w:r>
    </w:p>
    <w:p w14:paraId="71BBB6BD" w14:textId="62454E19" w:rsidR="00D25E57" w:rsidRDefault="00D25E57" w:rsidP="00A70B2F">
      <w:pPr>
        <w:jc w:val="both"/>
      </w:pPr>
      <w:r>
        <w:t>+ Giai đoạn đầu sóng T cao nhọn</w:t>
      </w:r>
      <w:r w:rsidR="000929EA">
        <w:t>. Block nhánh trái hoàn toàn (cùng biểu hiện cơn đau thắt ngực) là dấu hiệu cảnh báo.</w:t>
      </w:r>
    </w:p>
    <w:p w14:paraId="655EC698" w14:textId="367F7B4E" w:rsidR="00D25E57" w:rsidRDefault="00D25E57" w:rsidP="00A70B2F">
      <w:pPr>
        <w:jc w:val="both"/>
      </w:pPr>
      <w:r>
        <w:t xml:space="preserve">+ Giai đoạn tổn thương: </w:t>
      </w:r>
      <w:r w:rsidR="00755497">
        <w:t xml:space="preserve">Tổn thương dưới thượng tâm mạc ST chênh lên gộp với sóng T tạo thành sóng vòm cao </w:t>
      </w:r>
      <w:r w:rsidR="002E3170">
        <w:t xml:space="preserve">1 </w:t>
      </w:r>
      <w:r w:rsidR="00755497">
        <w:t>pha.</w:t>
      </w:r>
      <w:r w:rsidR="002E3170">
        <w:t xml:space="preserve"> Xuất hiện giờ đầu và trở về đường đẳng điện sau 2 tuần</w:t>
      </w:r>
      <w:r w:rsidR="004E08F4">
        <w:t xml:space="preserve"> nhưng nếu có biến chứng phình vách tâm thất sẽ tồn tại suốt đời.</w:t>
      </w:r>
      <w:r w:rsidR="00A47C86">
        <w:t xml:space="preserve"> Dạng này được gọi nhồi máu cơ tim có sóng Q.</w:t>
      </w:r>
    </w:p>
    <w:p w14:paraId="373B9590" w14:textId="3D0BD7B4" w:rsidR="00A47C86" w:rsidRDefault="00F06B64" w:rsidP="00A70B2F">
      <w:pPr>
        <w:jc w:val="both"/>
      </w:pPr>
      <w:r>
        <w:t>ST chênh xuống &gt; 1mm và sóng T (-) trong tổn thương dưới nội tâm mạc. Dạng này được gọi nhồi máu cơ tim không có sóng Q.</w:t>
      </w:r>
    </w:p>
    <w:p w14:paraId="0D0B2851" w14:textId="06E16C5F" w:rsidR="009C106A" w:rsidRDefault="00A70B2F" w:rsidP="00A70B2F">
      <w:pPr>
        <w:jc w:val="both"/>
      </w:pPr>
      <w:r>
        <w:t xml:space="preserve">- </w:t>
      </w:r>
      <w:r w:rsidR="009C106A">
        <w:t>Xét nghiệm công thức máu, PT, aPTT</w:t>
      </w:r>
    </w:p>
    <w:p w14:paraId="1E8F7988" w14:textId="57BF05BA" w:rsidR="00A70B2F" w:rsidRDefault="009C106A" w:rsidP="00A70B2F">
      <w:pPr>
        <w:jc w:val="both"/>
      </w:pPr>
      <w:r>
        <w:t xml:space="preserve">- </w:t>
      </w:r>
      <w:r w:rsidR="00A70B2F">
        <w:t>Xét nghiệm CK, CKMB</w:t>
      </w:r>
      <w:r w:rsidR="000E0FC2">
        <w:t xml:space="preserve"> </w:t>
      </w:r>
      <w:r w:rsidR="00903694">
        <w:t>đặc hiệu cho cơ tim</w:t>
      </w:r>
    </w:p>
    <w:p w14:paraId="5326CBCF" w14:textId="79D1945B" w:rsidR="000E0FC2" w:rsidRDefault="000E0FC2" w:rsidP="00A70B2F">
      <w:pPr>
        <w:jc w:val="both"/>
      </w:pPr>
      <w:r>
        <w:t xml:space="preserve">- </w:t>
      </w:r>
      <w:r w:rsidR="00B607B7">
        <w:t>Creatinine – phospho – kinases (CPK): Tăng sau 6h, đạt đỉnh sau 24h và trở lại bình thường sau 3-4 ngày.</w:t>
      </w:r>
    </w:p>
    <w:p w14:paraId="78356370" w14:textId="33D7889F" w:rsidR="00870CB0" w:rsidRDefault="00870CB0" w:rsidP="00A70B2F">
      <w:pPr>
        <w:jc w:val="both"/>
      </w:pPr>
      <w:r>
        <w:t>- Troponin I nhạy cảm nhất và đặc hiệu nhất. Tăng sau 2h và kéo dài 10 ngày.</w:t>
      </w:r>
      <w:r w:rsidR="002F43A7">
        <w:t xml:space="preserve"> Giúp chẩn đoán xác định và tiên lượng</w:t>
      </w:r>
      <w:r w:rsidR="00215CE2">
        <w:t>.</w:t>
      </w:r>
    </w:p>
    <w:p w14:paraId="6EA0FB26" w14:textId="04FA9A0E" w:rsidR="00215CE2" w:rsidRDefault="00215CE2" w:rsidP="00A70B2F">
      <w:pPr>
        <w:jc w:val="both"/>
      </w:pPr>
      <w:r>
        <w:t>- Myoglobin tăng sớm.</w:t>
      </w:r>
    </w:p>
    <w:p w14:paraId="353AF653" w14:textId="62F62A7D" w:rsidR="00215CE2" w:rsidRDefault="0065700F" w:rsidP="00A70B2F">
      <w:pPr>
        <w:jc w:val="both"/>
      </w:pPr>
      <w:r>
        <w:t xml:space="preserve">- </w:t>
      </w:r>
      <w:r w:rsidR="002E130E">
        <w:t>Lactate – dehydrogenase (LDH) tăng</w:t>
      </w:r>
    </w:p>
    <w:p w14:paraId="18C8DC7F" w14:textId="5A377102" w:rsidR="002E130E" w:rsidRDefault="00043C8F" w:rsidP="00A70B2F">
      <w:pPr>
        <w:jc w:val="both"/>
      </w:pPr>
      <w:r>
        <w:t>- AST và ALT tăng sau 8-12h sau nhồi máu và trở lại bình thường sau 4-6 ngày</w:t>
      </w:r>
    </w:p>
    <w:p w14:paraId="1BF74301" w14:textId="762C7BB3" w:rsidR="00F63AE3" w:rsidRDefault="00F63AE3" w:rsidP="00A70B2F">
      <w:pPr>
        <w:jc w:val="both"/>
      </w:pPr>
      <w:r>
        <w:t>- Siêu âm tại giường thất giảm hoặc mất vận động vùng</w:t>
      </w:r>
      <w:r w:rsidR="00A236D9">
        <w:t xml:space="preserve"> hoặc vận động bất thường do vùng tim lành vận động bù trừ. Đôi lúc thấy biến chứng như thủng vách liên thất, vỡ cơ trụ, vỡ thành tự do, tràn dịch màng ngoài tim, huyết khối thất trái</w:t>
      </w:r>
      <w:r w:rsidR="00164172">
        <w:t>. Ngoài ra có siêu âm gắng sức với Dobutamin sau nhồi máu tuần đầu nhưng ít thấy trên lâm sàng.</w:t>
      </w:r>
    </w:p>
    <w:p w14:paraId="64734499" w14:textId="1FC8DD18" w:rsidR="00164172" w:rsidRDefault="00164172" w:rsidP="00A70B2F">
      <w:pPr>
        <w:jc w:val="both"/>
      </w:pPr>
      <w:r>
        <w:t>- Chụp động mạch vành và tiến hành can thiệp</w:t>
      </w:r>
    </w:p>
    <w:p w14:paraId="78526064" w14:textId="25C68AA3" w:rsidR="00C26620" w:rsidRPr="00A70B2F" w:rsidRDefault="00A70B2F" w:rsidP="00A70B2F">
      <w:pPr>
        <w:jc w:val="both"/>
      </w:pPr>
      <w:r>
        <w:t>- Xét nghiệm các yếu tố nguy cơ: Lipid máu, glucose máu, acid uric máu</w:t>
      </w:r>
    </w:p>
    <w:p w14:paraId="4671DEAC" w14:textId="26A1C3BF" w:rsidR="00CA68EC" w:rsidRDefault="00CA68EC" w:rsidP="00912A08">
      <w:pPr>
        <w:pStyle w:val="ListParagraph"/>
        <w:numPr>
          <w:ilvl w:val="0"/>
          <w:numId w:val="15"/>
        </w:numPr>
        <w:ind w:left="0" w:firstLine="0"/>
        <w:jc w:val="both"/>
        <w:rPr>
          <w:b/>
          <w:bCs/>
        </w:rPr>
      </w:pPr>
      <w:r>
        <w:rPr>
          <w:b/>
          <w:bCs/>
        </w:rPr>
        <w:t>Xác định vị trí nhồi máu trên điện tâm đồ</w:t>
      </w:r>
    </w:p>
    <w:p w14:paraId="26DF47B0" w14:textId="02DFC131" w:rsidR="002B4086" w:rsidRPr="00294B9F" w:rsidRDefault="001451EE" w:rsidP="002B4086">
      <w:pPr>
        <w:pStyle w:val="ListParagraph"/>
        <w:ind w:left="0"/>
        <w:jc w:val="both"/>
      </w:pPr>
      <w:r w:rsidRPr="00294B9F">
        <w:t>Có hình ảnh ST chênh vòm hoặc sóng Q hoại tử tại các chuyển đạo</w:t>
      </w:r>
    </w:p>
    <w:tbl>
      <w:tblPr>
        <w:tblStyle w:val="TableGrid"/>
        <w:tblW w:w="0" w:type="auto"/>
        <w:tblLook w:val="04A0" w:firstRow="1" w:lastRow="0" w:firstColumn="1" w:lastColumn="0" w:noHBand="0" w:noVBand="1"/>
      </w:tblPr>
      <w:tblGrid>
        <w:gridCol w:w="572"/>
        <w:gridCol w:w="2213"/>
        <w:gridCol w:w="2001"/>
      </w:tblGrid>
      <w:tr w:rsidR="00412B05" w14:paraId="1A381458" w14:textId="77777777" w:rsidTr="00294B9F">
        <w:tc>
          <w:tcPr>
            <w:tcW w:w="572" w:type="dxa"/>
            <w:shd w:val="clear" w:color="auto" w:fill="92CDDC" w:themeFill="accent5" w:themeFillTint="99"/>
          </w:tcPr>
          <w:p w14:paraId="37DE726C" w14:textId="5E130A18" w:rsidR="00412B05" w:rsidRPr="00294B9F" w:rsidRDefault="00294B9F" w:rsidP="00294B9F">
            <w:pPr>
              <w:pStyle w:val="ListParagraph"/>
              <w:ind w:left="0"/>
              <w:jc w:val="center"/>
            </w:pPr>
            <w:r w:rsidRPr="00294B9F">
              <w:t>STT</w:t>
            </w:r>
          </w:p>
        </w:tc>
        <w:tc>
          <w:tcPr>
            <w:tcW w:w="2213" w:type="dxa"/>
            <w:shd w:val="clear" w:color="auto" w:fill="92CDDC" w:themeFill="accent5" w:themeFillTint="99"/>
          </w:tcPr>
          <w:p w14:paraId="6BD85CD1" w14:textId="749303CD" w:rsidR="00412B05" w:rsidRPr="00294B9F" w:rsidRDefault="00294B9F" w:rsidP="00294B9F">
            <w:pPr>
              <w:pStyle w:val="ListParagraph"/>
              <w:ind w:left="0"/>
              <w:jc w:val="center"/>
            </w:pPr>
            <w:r>
              <w:t>Vị trí nhồi máu cơ tim</w:t>
            </w:r>
          </w:p>
        </w:tc>
        <w:tc>
          <w:tcPr>
            <w:tcW w:w="2001" w:type="dxa"/>
            <w:shd w:val="clear" w:color="auto" w:fill="92CDDC" w:themeFill="accent5" w:themeFillTint="99"/>
          </w:tcPr>
          <w:p w14:paraId="666DB7FB" w14:textId="532407D7" w:rsidR="00412B05" w:rsidRPr="00294B9F" w:rsidRDefault="00294B9F" w:rsidP="00294B9F">
            <w:pPr>
              <w:pStyle w:val="ListParagraph"/>
              <w:ind w:left="0"/>
              <w:jc w:val="center"/>
            </w:pPr>
            <w:r>
              <w:t>Chuyển đạo</w:t>
            </w:r>
          </w:p>
        </w:tc>
      </w:tr>
      <w:tr w:rsidR="00412B05" w14:paraId="39E57E78" w14:textId="77777777" w:rsidTr="00294B9F">
        <w:tc>
          <w:tcPr>
            <w:tcW w:w="572" w:type="dxa"/>
          </w:tcPr>
          <w:p w14:paraId="7471269E" w14:textId="1C82F121" w:rsidR="00412B05" w:rsidRPr="00294B9F" w:rsidRDefault="00294B9F" w:rsidP="00294B9F">
            <w:pPr>
              <w:pStyle w:val="ListParagraph"/>
              <w:ind w:left="0"/>
              <w:jc w:val="center"/>
            </w:pPr>
            <w:r>
              <w:t>1</w:t>
            </w:r>
          </w:p>
        </w:tc>
        <w:tc>
          <w:tcPr>
            <w:tcW w:w="2213" w:type="dxa"/>
          </w:tcPr>
          <w:p w14:paraId="33E37382" w14:textId="3462651D" w:rsidR="00412B05" w:rsidRPr="00294B9F" w:rsidRDefault="0097066B" w:rsidP="00CA68EC">
            <w:pPr>
              <w:pStyle w:val="ListParagraph"/>
              <w:ind w:left="0"/>
              <w:jc w:val="both"/>
            </w:pPr>
            <w:r>
              <w:t>Trước vách</w:t>
            </w:r>
          </w:p>
        </w:tc>
        <w:tc>
          <w:tcPr>
            <w:tcW w:w="2001" w:type="dxa"/>
          </w:tcPr>
          <w:p w14:paraId="37D322A9" w14:textId="4AFE88DA" w:rsidR="00412B05" w:rsidRPr="00294B9F" w:rsidRDefault="0097066B" w:rsidP="00CA68EC">
            <w:pPr>
              <w:pStyle w:val="ListParagraph"/>
              <w:ind w:left="0"/>
              <w:jc w:val="both"/>
            </w:pPr>
            <w:r>
              <w:t>Hình ảnh trực tiếp ở V1, V2, V3</w:t>
            </w:r>
          </w:p>
        </w:tc>
      </w:tr>
      <w:tr w:rsidR="00412B05" w14:paraId="5C1E6C95" w14:textId="77777777" w:rsidTr="00294B9F">
        <w:tc>
          <w:tcPr>
            <w:tcW w:w="572" w:type="dxa"/>
          </w:tcPr>
          <w:p w14:paraId="3431899A" w14:textId="66694A10" w:rsidR="00412B05" w:rsidRPr="00294B9F" w:rsidRDefault="00294B9F" w:rsidP="00294B9F">
            <w:pPr>
              <w:pStyle w:val="ListParagraph"/>
              <w:ind w:left="0"/>
              <w:jc w:val="center"/>
            </w:pPr>
            <w:r>
              <w:t>2</w:t>
            </w:r>
          </w:p>
        </w:tc>
        <w:tc>
          <w:tcPr>
            <w:tcW w:w="2213" w:type="dxa"/>
          </w:tcPr>
          <w:p w14:paraId="6B78A1C6" w14:textId="71F471F6" w:rsidR="00412B05" w:rsidRPr="00294B9F" w:rsidRDefault="0097066B" w:rsidP="00CA68EC">
            <w:pPr>
              <w:pStyle w:val="ListParagraph"/>
              <w:ind w:left="0"/>
              <w:jc w:val="both"/>
            </w:pPr>
            <w:r>
              <w:t>Mỏm</w:t>
            </w:r>
          </w:p>
        </w:tc>
        <w:tc>
          <w:tcPr>
            <w:tcW w:w="2001" w:type="dxa"/>
          </w:tcPr>
          <w:p w14:paraId="0DE3180D" w14:textId="1E8CF704" w:rsidR="00412B05" w:rsidRPr="00294B9F" w:rsidRDefault="0097066B" w:rsidP="00CA68EC">
            <w:pPr>
              <w:pStyle w:val="ListParagraph"/>
              <w:ind w:left="0"/>
              <w:jc w:val="both"/>
            </w:pPr>
            <w:r>
              <w:t>V4-V5</w:t>
            </w:r>
          </w:p>
        </w:tc>
      </w:tr>
      <w:tr w:rsidR="00412B05" w14:paraId="2D87422F" w14:textId="77777777" w:rsidTr="00294B9F">
        <w:tc>
          <w:tcPr>
            <w:tcW w:w="572" w:type="dxa"/>
          </w:tcPr>
          <w:p w14:paraId="1638835F" w14:textId="704B4829" w:rsidR="00412B05" w:rsidRPr="00294B9F" w:rsidRDefault="00294B9F" w:rsidP="00294B9F">
            <w:pPr>
              <w:pStyle w:val="ListParagraph"/>
              <w:ind w:left="0"/>
              <w:jc w:val="center"/>
            </w:pPr>
            <w:r>
              <w:t>3</w:t>
            </w:r>
          </w:p>
        </w:tc>
        <w:tc>
          <w:tcPr>
            <w:tcW w:w="2213" w:type="dxa"/>
          </w:tcPr>
          <w:p w14:paraId="111494ED" w14:textId="278D7782" w:rsidR="00412B05" w:rsidRPr="00294B9F" w:rsidRDefault="0097066B" w:rsidP="00CA68EC">
            <w:pPr>
              <w:pStyle w:val="ListParagraph"/>
              <w:ind w:left="0"/>
              <w:jc w:val="both"/>
            </w:pPr>
            <w:r>
              <w:t>Bên cao</w:t>
            </w:r>
          </w:p>
        </w:tc>
        <w:tc>
          <w:tcPr>
            <w:tcW w:w="2001" w:type="dxa"/>
          </w:tcPr>
          <w:p w14:paraId="5DA21187" w14:textId="029D5DD0" w:rsidR="00412B05" w:rsidRPr="00294B9F" w:rsidRDefault="0097066B" w:rsidP="00CA68EC">
            <w:pPr>
              <w:pStyle w:val="ListParagraph"/>
              <w:ind w:left="0"/>
              <w:jc w:val="both"/>
            </w:pPr>
            <w:r>
              <w:t>DI, aVL</w:t>
            </w:r>
          </w:p>
        </w:tc>
      </w:tr>
      <w:tr w:rsidR="00412B05" w14:paraId="2F0663AF" w14:textId="77777777" w:rsidTr="00294B9F">
        <w:tc>
          <w:tcPr>
            <w:tcW w:w="572" w:type="dxa"/>
          </w:tcPr>
          <w:p w14:paraId="3902CC42" w14:textId="131C52DF" w:rsidR="00412B05" w:rsidRPr="00294B9F" w:rsidRDefault="00294B9F" w:rsidP="00294B9F">
            <w:pPr>
              <w:pStyle w:val="ListParagraph"/>
              <w:ind w:left="0"/>
              <w:jc w:val="center"/>
            </w:pPr>
            <w:r>
              <w:t>4</w:t>
            </w:r>
          </w:p>
        </w:tc>
        <w:tc>
          <w:tcPr>
            <w:tcW w:w="2213" w:type="dxa"/>
          </w:tcPr>
          <w:p w14:paraId="3B62C8E2" w14:textId="5F90E276" w:rsidR="00412B05" w:rsidRPr="00294B9F" w:rsidRDefault="0097066B" w:rsidP="00CA68EC">
            <w:pPr>
              <w:pStyle w:val="ListParagraph"/>
              <w:ind w:left="0"/>
              <w:jc w:val="both"/>
            </w:pPr>
            <w:r>
              <w:t>Bên thấp</w:t>
            </w:r>
          </w:p>
        </w:tc>
        <w:tc>
          <w:tcPr>
            <w:tcW w:w="2001" w:type="dxa"/>
          </w:tcPr>
          <w:p w14:paraId="57C155D3" w14:textId="04BA2093" w:rsidR="00412B05" w:rsidRPr="00294B9F" w:rsidRDefault="0097066B" w:rsidP="00CA68EC">
            <w:pPr>
              <w:pStyle w:val="ListParagraph"/>
              <w:ind w:left="0"/>
              <w:jc w:val="both"/>
            </w:pPr>
            <w:r>
              <w:t>V5-V6</w:t>
            </w:r>
          </w:p>
        </w:tc>
      </w:tr>
      <w:tr w:rsidR="00412B05" w14:paraId="56B77ABF" w14:textId="77777777" w:rsidTr="00294B9F">
        <w:tc>
          <w:tcPr>
            <w:tcW w:w="572" w:type="dxa"/>
          </w:tcPr>
          <w:p w14:paraId="232AF6DC" w14:textId="40A3DFCC" w:rsidR="00412B05" w:rsidRPr="00294B9F" w:rsidRDefault="00294B9F" w:rsidP="00294B9F">
            <w:pPr>
              <w:pStyle w:val="ListParagraph"/>
              <w:ind w:left="0"/>
              <w:jc w:val="center"/>
            </w:pPr>
            <w:r>
              <w:t>5</w:t>
            </w:r>
          </w:p>
        </w:tc>
        <w:tc>
          <w:tcPr>
            <w:tcW w:w="2213" w:type="dxa"/>
          </w:tcPr>
          <w:p w14:paraId="424D17EF" w14:textId="0C066ECD" w:rsidR="00412B05" w:rsidRPr="00294B9F" w:rsidRDefault="0097066B" w:rsidP="00CA68EC">
            <w:pPr>
              <w:pStyle w:val="ListParagraph"/>
              <w:ind w:left="0"/>
              <w:jc w:val="both"/>
            </w:pPr>
            <w:r>
              <w:t>Trước rộng</w:t>
            </w:r>
          </w:p>
        </w:tc>
        <w:tc>
          <w:tcPr>
            <w:tcW w:w="2001" w:type="dxa"/>
          </w:tcPr>
          <w:p w14:paraId="229C06A4" w14:textId="19F007C0" w:rsidR="00412B05" w:rsidRPr="00294B9F" w:rsidRDefault="0097066B" w:rsidP="00CA68EC">
            <w:pPr>
              <w:pStyle w:val="ListParagraph"/>
              <w:ind w:left="0"/>
              <w:jc w:val="both"/>
            </w:pPr>
            <w:r>
              <w:t>V1-V6, DI, aVL</w:t>
            </w:r>
          </w:p>
        </w:tc>
      </w:tr>
      <w:tr w:rsidR="00412B05" w14:paraId="2CB3712C" w14:textId="77777777" w:rsidTr="00294B9F">
        <w:tc>
          <w:tcPr>
            <w:tcW w:w="572" w:type="dxa"/>
          </w:tcPr>
          <w:p w14:paraId="57ECE1EE" w14:textId="69CD6415" w:rsidR="00412B05" w:rsidRPr="00294B9F" w:rsidRDefault="00294B9F" w:rsidP="00294B9F">
            <w:pPr>
              <w:pStyle w:val="ListParagraph"/>
              <w:ind w:left="0"/>
              <w:jc w:val="center"/>
            </w:pPr>
            <w:r>
              <w:t>6</w:t>
            </w:r>
          </w:p>
        </w:tc>
        <w:tc>
          <w:tcPr>
            <w:tcW w:w="2213" w:type="dxa"/>
          </w:tcPr>
          <w:p w14:paraId="35A43A8F" w14:textId="30AF4BF1" w:rsidR="00412B05" w:rsidRPr="00294B9F" w:rsidRDefault="0097066B" w:rsidP="00CA68EC">
            <w:pPr>
              <w:pStyle w:val="ListParagraph"/>
              <w:ind w:left="0"/>
              <w:jc w:val="both"/>
            </w:pPr>
            <w:r>
              <w:t>Thành dưới</w:t>
            </w:r>
          </w:p>
        </w:tc>
        <w:tc>
          <w:tcPr>
            <w:tcW w:w="2001" w:type="dxa"/>
          </w:tcPr>
          <w:p w14:paraId="78674448" w14:textId="669EB9FA" w:rsidR="00412B05" w:rsidRPr="00294B9F" w:rsidRDefault="000A6398" w:rsidP="00CA68EC">
            <w:pPr>
              <w:pStyle w:val="ListParagraph"/>
              <w:ind w:left="0"/>
              <w:jc w:val="both"/>
            </w:pPr>
            <w:r>
              <w:t>DII, DIII, aVF</w:t>
            </w:r>
          </w:p>
        </w:tc>
      </w:tr>
      <w:tr w:rsidR="0097066B" w14:paraId="165BD6A0" w14:textId="77777777" w:rsidTr="00294B9F">
        <w:tc>
          <w:tcPr>
            <w:tcW w:w="572" w:type="dxa"/>
          </w:tcPr>
          <w:p w14:paraId="3F6E99BB" w14:textId="3204D5BC" w:rsidR="0097066B" w:rsidRDefault="0097066B" w:rsidP="00294B9F">
            <w:pPr>
              <w:pStyle w:val="ListParagraph"/>
              <w:ind w:left="0"/>
              <w:jc w:val="center"/>
            </w:pPr>
            <w:r>
              <w:t>7</w:t>
            </w:r>
          </w:p>
        </w:tc>
        <w:tc>
          <w:tcPr>
            <w:tcW w:w="2213" w:type="dxa"/>
          </w:tcPr>
          <w:p w14:paraId="110C6005" w14:textId="7251867B" w:rsidR="0097066B" w:rsidRDefault="0097066B" w:rsidP="00CA68EC">
            <w:pPr>
              <w:pStyle w:val="ListParagraph"/>
              <w:ind w:left="0"/>
              <w:jc w:val="both"/>
            </w:pPr>
            <w:r>
              <w:t>Sau đáy</w:t>
            </w:r>
          </w:p>
        </w:tc>
        <w:tc>
          <w:tcPr>
            <w:tcW w:w="2001" w:type="dxa"/>
          </w:tcPr>
          <w:p w14:paraId="22CC656D" w14:textId="728BFEB5" w:rsidR="0097066B" w:rsidRPr="00294B9F" w:rsidRDefault="000A6398" w:rsidP="00CA68EC">
            <w:pPr>
              <w:pStyle w:val="ListParagraph"/>
              <w:ind w:left="0"/>
              <w:jc w:val="both"/>
            </w:pPr>
            <w:r>
              <w:t>V7-V9</w:t>
            </w:r>
          </w:p>
        </w:tc>
      </w:tr>
      <w:tr w:rsidR="0097066B" w14:paraId="35D4AC07" w14:textId="77777777" w:rsidTr="00294B9F">
        <w:tc>
          <w:tcPr>
            <w:tcW w:w="572" w:type="dxa"/>
          </w:tcPr>
          <w:p w14:paraId="4195B317" w14:textId="7E884DF5" w:rsidR="0097066B" w:rsidRDefault="0097066B" w:rsidP="00294B9F">
            <w:pPr>
              <w:pStyle w:val="ListParagraph"/>
              <w:ind w:left="0"/>
              <w:jc w:val="center"/>
            </w:pPr>
            <w:r>
              <w:t>8</w:t>
            </w:r>
          </w:p>
        </w:tc>
        <w:tc>
          <w:tcPr>
            <w:tcW w:w="2213" w:type="dxa"/>
          </w:tcPr>
          <w:p w14:paraId="27045811" w14:textId="7B568A79" w:rsidR="0097066B" w:rsidRDefault="0097066B" w:rsidP="00CA68EC">
            <w:pPr>
              <w:pStyle w:val="ListParagraph"/>
              <w:ind w:left="0"/>
              <w:jc w:val="both"/>
            </w:pPr>
            <w:r>
              <w:t>Thất phải</w:t>
            </w:r>
          </w:p>
        </w:tc>
        <w:tc>
          <w:tcPr>
            <w:tcW w:w="2001" w:type="dxa"/>
          </w:tcPr>
          <w:p w14:paraId="6CB34E6D" w14:textId="506C9B5F" w:rsidR="0097066B" w:rsidRPr="00294B9F" w:rsidRDefault="000A6398" w:rsidP="00CA68EC">
            <w:pPr>
              <w:pStyle w:val="ListParagraph"/>
              <w:ind w:left="0"/>
              <w:jc w:val="both"/>
            </w:pPr>
            <w:r>
              <w:t>V3R-V4R</w:t>
            </w:r>
          </w:p>
        </w:tc>
      </w:tr>
      <w:tr w:rsidR="0097066B" w14:paraId="71C888D9" w14:textId="77777777" w:rsidTr="00294B9F">
        <w:tc>
          <w:tcPr>
            <w:tcW w:w="572" w:type="dxa"/>
          </w:tcPr>
          <w:p w14:paraId="3632695A" w14:textId="4E23A6D7" w:rsidR="0097066B" w:rsidRDefault="0097066B" w:rsidP="00294B9F">
            <w:pPr>
              <w:pStyle w:val="ListParagraph"/>
              <w:ind w:left="0"/>
              <w:jc w:val="center"/>
            </w:pPr>
            <w:r>
              <w:t>9</w:t>
            </w:r>
          </w:p>
        </w:tc>
        <w:tc>
          <w:tcPr>
            <w:tcW w:w="2213" w:type="dxa"/>
          </w:tcPr>
          <w:p w14:paraId="4700837A" w14:textId="32759ECA" w:rsidR="0097066B" w:rsidRDefault="0097066B" w:rsidP="00CA68EC">
            <w:pPr>
              <w:pStyle w:val="ListParagraph"/>
              <w:ind w:left="0"/>
              <w:jc w:val="both"/>
            </w:pPr>
            <w:r>
              <w:t>Vách sâu</w:t>
            </w:r>
          </w:p>
        </w:tc>
        <w:tc>
          <w:tcPr>
            <w:tcW w:w="2001" w:type="dxa"/>
          </w:tcPr>
          <w:p w14:paraId="79C0BABB" w14:textId="3DA59EE4" w:rsidR="0097066B" w:rsidRPr="00294B9F" w:rsidRDefault="000A6398" w:rsidP="00CA68EC">
            <w:pPr>
              <w:pStyle w:val="ListParagraph"/>
              <w:ind w:left="0"/>
              <w:jc w:val="both"/>
            </w:pPr>
            <w:r>
              <w:t>DII, DIII, aVF và V1-V3</w:t>
            </w:r>
          </w:p>
        </w:tc>
      </w:tr>
      <w:tr w:rsidR="0097066B" w14:paraId="2A96C626" w14:textId="77777777" w:rsidTr="00294B9F">
        <w:tc>
          <w:tcPr>
            <w:tcW w:w="572" w:type="dxa"/>
          </w:tcPr>
          <w:p w14:paraId="4892BB45" w14:textId="312012E6" w:rsidR="0097066B" w:rsidRDefault="0097066B" w:rsidP="00294B9F">
            <w:pPr>
              <w:pStyle w:val="ListParagraph"/>
              <w:ind w:left="0"/>
              <w:jc w:val="center"/>
            </w:pPr>
            <w:r>
              <w:t>10</w:t>
            </w:r>
          </w:p>
        </w:tc>
        <w:tc>
          <w:tcPr>
            <w:tcW w:w="2213" w:type="dxa"/>
          </w:tcPr>
          <w:p w14:paraId="4027121E" w14:textId="0614538D" w:rsidR="0097066B" w:rsidRDefault="0097066B" w:rsidP="00CA68EC">
            <w:pPr>
              <w:pStyle w:val="ListParagraph"/>
              <w:ind w:left="0"/>
              <w:jc w:val="both"/>
            </w:pPr>
            <w:r>
              <w:t>Vòng quanh</w:t>
            </w:r>
          </w:p>
        </w:tc>
        <w:tc>
          <w:tcPr>
            <w:tcW w:w="2001" w:type="dxa"/>
          </w:tcPr>
          <w:p w14:paraId="35EEF0C0" w14:textId="0DBC36BB" w:rsidR="0097066B" w:rsidRPr="00294B9F" w:rsidRDefault="000A6398" w:rsidP="00CA68EC">
            <w:pPr>
              <w:pStyle w:val="ListParagraph"/>
              <w:ind w:left="0"/>
              <w:jc w:val="both"/>
            </w:pPr>
            <w:r>
              <w:t>DII, DIII, aVF và V1-V6</w:t>
            </w:r>
          </w:p>
        </w:tc>
      </w:tr>
    </w:tbl>
    <w:p w14:paraId="34DF75B3" w14:textId="77777777" w:rsidR="00CA68EC" w:rsidRDefault="00CA68EC" w:rsidP="00CA68EC">
      <w:pPr>
        <w:pStyle w:val="ListParagraph"/>
        <w:ind w:left="0"/>
        <w:jc w:val="both"/>
        <w:rPr>
          <w:b/>
          <w:bCs/>
        </w:rPr>
      </w:pPr>
    </w:p>
    <w:p w14:paraId="1CF81A46" w14:textId="00216CB9"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w:t>
      </w:r>
      <w:r w:rsidR="00AC2713">
        <w:rPr>
          <w:b/>
          <w:bCs/>
        </w:rPr>
        <w:t>nhồi máu cơ tim</w:t>
      </w:r>
    </w:p>
    <w:p w14:paraId="036D3BF5" w14:textId="77777777" w:rsidR="00E07E62" w:rsidRDefault="00E07E62" w:rsidP="00E07E62">
      <w:pPr>
        <w:pStyle w:val="ListParagraph"/>
        <w:ind w:left="0"/>
        <w:jc w:val="both"/>
      </w:pPr>
      <w:r w:rsidRPr="00055B28">
        <w:t>a.</w:t>
      </w:r>
      <w:r>
        <w:t xml:space="preserve"> Điều trị tại khoa cấp cứu</w:t>
      </w:r>
    </w:p>
    <w:p w14:paraId="103F0039" w14:textId="58A00D48" w:rsidR="0077664C" w:rsidRDefault="0077664C" w:rsidP="00E07E62">
      <w:pPr>
        <w:pStyle w:val="ListParagraph"/>
        <w:ind w:left="0"/>
        <w:jc w:val="both"/>
      </w:pPr>
      <w:r>
        <w:t>- BN cần bất động</w:t>
      </w:r>
      <w:r w:rsidR="00F43782">
        <w:t>. Theo dõi tần số tim, monitor theo dõi huyết áp, nhịp tim.</w:t>
      </w:r>
    </w:p>
    <w:p w14:paraId="2D81E299" w14:textId="0899752F" w:rsidR="0077664C" w:rsidRDefault="0077664C" w:rsidP="00E07E62">
      <w:pPr>
        <w:pStyle w:val="ListParagraph"/>
        <w:ind w:left="0"/>
        <w:jc w:val="both"/>
      </w:pPr>
      <w:r>
        <w:t xml:space="preserve">- </w:t>
      </w:r>
      <w:r w:rsidR="00DF7AAC">
        <w:t>Đặt đường truyền tĩnh mạch</w:t>
      </w:r>
    </w:p>
    <w:p w14:paraId="53150A13" w14:textId="2C86871A" w:rsidR="006B59DA" w:rsidRDefault="0077664C" w:rsidP="00E07E62">
      <w:pPr>
        <w:pStyle w:val="ListParagraph"/>
        <w:ind w:left="0"/>
        <w:jc w:val="both"/>
      </w:pPr>
      <w:r>
        <w:t xml:space="preserve">- </w:t>
      </w:r>
      <w:r w:rsidR="00E07E62">
        <w:t>Cho BN thở oxy 3 l/phút khi SpO</w:t>
      </w:r>
      <w:r w:rsidR="00E07E62">
        <w:rPr>
          <w:vertAlign w:val="subscript"/>
        </w:rPr>
        <w:t>2</w:t>
      </w:r>
      <w:r w:rsidR="00E07E62">
        <w:t xml:space="preserve"> &lt; 92%</w:t>
      </w:r>
    </w:p>
    <w:p w14:paraId="4C96D984" w14:textId="59C3221F" w:rsidR="00697B6E" w:rsidRDefault="006B59DA" w:rsidP="00E07E62">
      <w:pPr>
        <w:pStyle w:val="ListParagraph"/>
        <w:ind w:left="0"/>
        <w:jc w:val="both"/>
      </w:pPr>
      <w:r>
        <w:t>- An thần</w:t>
      </w:r>
      <w:r w:rsidR="00697B6E">
        <w:t xml:space="preserve"> Diazepam 5mg 1-2 viên</w:t>
      </w:r>
    </w:p>
    <w:p w14:paraId="2C2C94D7" w14:textId="42834B2C" w:rsidR="00E07E62" w:rsidRDefault="00E07E62" w:rsidP="00E07E62">
      <w:pPr>
        <w:pStyle w:val="ListParagraph"/>
        <w:ind w:left="0"/>
        <w:jc w:val="both"/>
      </w:pPr>
      <w:r>
        <w:t xml:space="preserve">- Giảm đau bằng </w:t>
      </w:r>
      <w:r w:rsidR="009A7DDA">
        <w:t>Morphin clohydrat 3-5 mg tiêm dưới da hoặc tĩnh mạch (có thể nhắc lại sau 5-10 phút)</w:t>
      </w:r>
      <w:r>
        <w:t>.</w:t>
      </w:r>
    </w:p>
    <w:p w14:paraId="41E79C98" w14:textId="1B94069C" w:rsidR="00041185" w:rsidRDefault="00041185" w:rsidP="00E07E62">
      <w:pPr>
        <w:pStyle w:val="ListParagraph"/>
        <w:ind w:left="0"/>
        <w:jc w:val="both"/>
      </w:pPr>
      <w:r>
        <w:t>- Điều trị rối loạn nhịp:</w:t>
      </w:r>
    </w:p>
    <w:p w14:paraId="18CE4F90" w14:textId="3B09C5BE" w:rsidR="00041185" w:rsidRDefault="00041185" w:rsidP="00E07E62">
      <w:pPr>
        <w:pStyle w:val="ListParagraph"/>
        <w:ind w:left="0"/>
        <w:jc w:val="both"/>
      </w:pPr>
      <w:r>
        <w:t>+ Xoang chậm &lt; 60 chu kỳ/phút tiêm tĩnh mạch Atropin su</w:t>
      </w:r>
      <w:r w:rsidR="00FC5274">
        <w:t>l</w:t>
      </w:r>
      <w:r>
        <w:t>fat 0.5 mg</w:t>
      </w:r>
    </w:p>
    <w:p w14:paraId="63F9E203" w14:textId="6ADC3D9D" w:rsidR="00041185" w:rsidRDefault="00041185" w:rsidP="00E07E62">
      <w:pPr>
        <w:pStyle w:val="ListParagraph"/>
        <w:ind w:left="0"/>
        <w:jc w:val="both"/>
      </w:pPr>
      <w:r>
        <w:t>+ Ngoại tâm thu thất hoặc thất nhanh Lidocain 2% tiêm tĩnh mạch 1-4 mg/phút</w:t>
      </w:r>
      <w:r w:rsidR="000D4EC6">
        <w:t>. Có thể thay bằng Amiodaron.</w:t>
      </w:r>
    </w:p>
    <w:p w14:paraId="1E34A560" w14:textId="716601FF" w:rsidR="000D4EC6" w:rsidRDefault="000D4EC6" w:rsidP="00E07E62">
      <w:pPr>
        <w:pStyle w:val="ListParagraph"/>
        <w:ind w:left="0"/>
        <w:jc w:val="both"/>
      </w:pPr>
      <w:r>
        <w:lastRenderedPageBreak/>
        <w:t xml:space="preserve">- Cấp cứu ngừng tuần hoàn nếu </w:t>
      </w:r>
      <w:r w:rsidR="00905A40">
        <w:t>cần</w:t>
      </w:r>
    </w:p>
    <w:p w14:paraId="4556C503" w14:textId="77777777" w:rsidR="00E07E62" w:rsidRDefault="00E07E62" w:rsidP="00E07E62">
      <w:pPr>
        <w:pStyle w:val="ListParagraph"/>
        <w:ind w:left="0"/>
        <w:jc w:val="both"/>
      </w:pPr>
      <w:r>
        <w:t>b. Điều trị thuốc</w:t>
      </w:r>
    </w:p>
    <w:p w14:paraId="507D27BF" w14:textId="6D02392B" w:rsidR="00701BE3" w:rsidRDefault="00701BE3" w:rsidP="00E07E62">
      <w:pPr>
        <w:pStyle w:val="ListParagraph"/>
        <w:ind w:left="0"/>
        <w:jc w:val="both"/>
      </w:pPr>
      <w:r>
        <w:t xml:space="preserve">- </w:t>
      </w:r>
      <w:r w:rsidR="00C83E6B">
        <w:t xml:space="preserve">Giảm đau </w:t>
      </w:r>
      <w:r>
        <w:t>Morphin clohydrat 3-5 mg/lần tiêm bắp hoặc tĩnh mạch</w:t>
      </w:r>
      <w:r w:rsidR="00C83E6B">
        <w:t xml:space="preserve"> và an thần</w:t>
      </w:r>
      <w:r w:rsidR="002641F4">
        <w:t xml:space="preserve"> Diazepam 5mg 1-2 viên</w:t>
      </w:r>
      <w:r w:rsidR="00C83E6B">
        <w:t xml:space="preserve"> nếu cần.</w:t>
      </w:r>
    </w:p>
    <w:p w14:paraId="2CD0D3D1" w14:textId="7DF8E52F"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415AE642"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40B98569" w:rsidR="00E07E62" w:rsidRDefault="00E8751D" w:rsidP="00E07E62">
      <w:pPr>
        <w:pStyle w:val="ListParagraph"/>
        <w:ind w:left="0"/>
        <w:jc w:val="both"/>
      </w:pPr>
      <w:r>
        <w:t>- Chống đông:</w:t>
      </w:r>
      <w:r w:rsidR="00E07E62">
        <w:t xml:space="preserve"> Heparin trọng lượng phân tử thấp như Lovenox (Exanoheparin) liều 1</w:t>
      </w:r>
      <w:r w:rsidR="003669EE">
        <w:t xml:space="preserve"> </w:t>
      </w:r>
      <w:r w:rsidR="00E07E62">
        <w:t>mg/kg/12h, tiêm dưới da bụng 2 lần cách nhau 12h trong 5-7 ngày</w:t>
      </w:r>
    </w:p>
    <w:p w14:paraId="398F35E0" w14:textId="414AC399" w:rsidR="00E07E62" w:rsidRDefault="00E8751D" w:rsidP="00E07E62">
      <w:pPr>
        <w:pStyle w:val="ListParagraph"/>
        <w:ind w:left="0"/>
        <w:jc w:val="both"/>
      </w:pPr>
      <w:r>
        <w:t>- Chống kết tập tiểu cầu:</w:t>
      </w:r>
      <w:r w:rsidR="00E07E62">
        <w:t xml:space="preserve"> Clopidogrel 300 mg trong ngày đầu và 75 mg từ ngày thứ hai. Aspegic 300mg trong ngày đầu. và 81-162 mg từ ngày thứ hai. Thuốc ngưng kết tập tiểu cầu kép dùng kéo dài 3-6 tháng. Nếu BN can thiệp thì dùng 15-18 tháng. Sau một thời gian dùng ngưng kết tập tiểu cầu đơn.</w:t>
      </w:r>
    </w:p>
    <w:p w14:paraId="4612AD30" w14:textId="77777777" w:rsidR="00E07E62" w:rsidRDefault="00E07E62" w:rsidP="00E07E62">
      <w:pPr>
        <w:pStyle w:val="ListParagraph"/>
        <w:ind w:left="0"/>
        <w:jc w:val="both"/>
      </w:pPr>
      <w:r>
        <w:t>- Statin: Lipitor (Atorvastatin) 40 mg/ngày khi nằm viện và 10 mg/ngày khi ra viện, cần theo dõi men gan 2-3 tháng/lần.</w:t>
      </w:r>
    </w:p>
    <w:p w14:paraId="558AE9F8" w14:textId="302894CE" w:rsidR="00E07E62" w:rsidRDefault="00E07E62" w:rsidP="00E07E62">
      <w:pPr>
        <w:pStyle w:val="ListParagraph"/>
        <w:ind w:left="0"/>
        <w:jc w:val="both"/>
      </w:pPr>
      <w:r>
        <w:t>- Điều trị yếu tố nguy cơ như tăng huyết áp, đái đường, rối loạn lipid máu, béo phì, hút thuốc, v.v</w:t>
      </w:r>
    </w:p>
    <w:p w14:paraId="1FE15DF5" w14:textId="37FAF960" w:rsidR="000833B7" w:rsidRDefault="000833B7" w:rsidP="00E07E62">
      <w:pPr>
        <w:pStyle w:val="ListParagraph"/>
        <w:ind w:left="0"/>
        <w:jc w:val="both"/>
      </w:pPr>
      <w:r>
        <w:t>- Điều trị biến chứng nếu có [WIP]</w:t>
      </w:r>
    </w:p>
    <w:p w14:paraId="424B99BA" w14:textId="4DBFFBA6" w:rsidR="006A2314" w:rsidRDefault="00E07E62" w:rsidP="00E07E62">
      <w:pPr>
        <w:pStyle w:val="ListParagraph"/>
        <w:ind w:left="0"/>
        <w:jc w:val="both"/>
      </w:pPr>
      <w:r>
        <w:t xml:space="preserve">b. </w:t>
      </w:r>
      <w:r w:rsidR="006A2314">
        <w:t>Điều trị bằng tiêu sợi huyết</w:t>
      </w:r>
    </w:p>
    <w:p w14:paraId="5925F62E" w14:textId="24FA7B8F" w:rsidR="006A2314" w:rsidRDefault="00CC5D9E" w:rsidP="00E07E62">
      <w:pPr>
        <w:pStyle w:val="ListParagraph"/>
        <w:ind w:left="0"/>
        <w:jc w:val="both"/>
      </w:pPr>
      <w:r>
        <w:t>- Khi đến sớm trước 6h và không có chống chỉ định với tiêu sợi huyết</w:t>
      </w:r>
      <w:r w:rsidR="00750D4E">
        <w:t>.</w:t>
      </w:r>
    </w:p>
    <w:p w14:paraId="4FD7E9B4" w14:textId="3F509B45" w:rsidR="00CC5D9E" w:rsidRDefault="00CC5D9E" w:rsidP="00E07E62">
      <w:pPr>
        <w:pStyle w:val="ListParagraph"/>
        <w:ind w:left="0"/>
        <w:jc w:val="both"/>
      </w:pPr>
      <w:r>
        <w:t xml:space="preserve">- </w:t>
      </w:r>
      <w:r w:rsidR="00750D4E">
        <w:t>Chống chỉ định gồm</w:t>
      </w:r>
    </w:p>
    <w:p w14:paraId="12618C6C" w14:textId="78B69B6E" w:rsidR="00750D4E" w:rsidRDefault="008E0E14" w:rsidP="00E07E62">
      <w:pPr>
        <w:pStyle w:val="ListParagraph"/>
        <w:ind w:left="0"/>
        <w:jc w:val="both"/>
      </w:pPr>
      <w:r>
        <w:t>+ Tuổi &gt; 70</w:t>
      </w:r>
    </w:p>
    <w:p w14:paraId="1075BC8E" w14:textId="40B4144B" w:rsidR="008E0E14" w:rsidRDefault="008E0E14" w:rsidP="00E07E62">
      <w:pPr>
        <w:pStyle w:val="ListParagraph"/>
        <w:ind w:left="0"/>
        <w:jc w:val="both"/>
      </w:pPr>
      <w:r>
        <w:t>+ Loét dạ dày tá tràng tiến triển</w:t>
      </w:r>
    </w:p>
    <w:p w14:paraId="577B553D" w14:textId="6DF2119A" w:rsidR="008E0E14" w:rsidRDefault="008E0E14" w:rsidP="00E07E62">
      <w:pPr>
        <w:pStyle w:val="ListParagraph"/>
        <w:ind w:left="0"/>
        <w:jc w:val="both"/>
      </w:pPr>
      <w:r>
        <w:t>+ Can thiệp ngoại khoa trong 10 ngày</w:t>
      </w:r>
    </w:p>
    <w:p w14:paraId="7A9A43C4" w14:textId="0C93B8CE" w:rsidR="008E0E14" w:rsidRDefault="008E0E14" w:rsidP="00E07E62">
      <w:pPr>
        <w:pStyle w:val="ListParagraph"/>
        <w:ind w:left="0"/>
        <w:jc w:val="both"/>
      </w:pPr>
      <w:r>
        <w:t>+ T</w:t>
      </w:r>
      <w:r w:rsidR="00F40173">
        <w:t>ai b</w:t>
      </w:r>
      <w:r w:rsidR="00262633">
        <w:t>iến</w:t>
      </w:r>
      <w:r>
        <w:t xml:space="preserve"> mạch máu não, dị dạng mạch não</w:t>
      </w:r>
    </w:p>
    <w:p w14:paraId="26D9FAFB" w14:textId="24EEB185" w:rsidR="008E0E14" w:rsidRDefault="008E0E14" w:rsidP="00E07E62">
      <w:pPr>
        <w:pStyle w:val="ListParagraph"/>
        <w:ind w:left="0"/>
        <w:jc w:val="both"/>
      </w:pPr>
      <w:r>
        <w:t>+ Phẫu thuật mạch máu trong vòng 1 tháng</w:t>
      </w:r>
    </w:p>
    <w:p w14:paraId="741CF7B5" w14:textId="4A739E86" w:rsidR="008E0E14" w:rsidRDefault="008E0E14" w:rsidP="00E07E62">
      <w:pPr>
        <w:pStyle w:val="ListParagraph"/>
        <w:ind w:left="0"/>
        <w:jc w:val="both"/>
      </w:pPr>
      <w:r>
        <w:t>+ Huyết áp tâm thu &gt; 180mmHg, tâm trư</w:t>
      </w:r>
      <w:r w:rsidR="003A4C52">
        <w:t>ơ</w:t>
      </w:r>
      <w:r>
        <w:t>ng &gt; 100mmHg</w:t>
      </w:r>
    </w:p>
    <w:p w14:paraId="22364877" w14:textId="6A3E7F83" w:rsidR="008E0E14" w:rsidRDefault="008E0E14" w:rsidP="00E07E62">
      <w:pPr>
        <w:pStyle w:val="ListParagraph"/>
        <w:ind w:left="0"/>
        <w:jc w:val="both"/>
      </w:pPr>
      <w:r>
        <w:t>+ Suy gan nặng, phụ nữ có thai</w:t>
      </w:r>
    </w:p>
    <w:p w14:paraId="7AAEA731" w14:textId="21660413" w:rsidR="008E0E14" w:rsidRDefault="008E0E14" w:rsidP="00E07E62">
      <w:pPr>
        <w:pStyle w:val="ListParagraph"/>
        <w:ind w:left="0"/>
        <w:jc w:val="both"/>
      </w:pPr>
      <w:r>
        <w:t>+ Rối loạn đông máu</w:t>
      </w:r>
    </w:p>
    <w:p w14:paraId="61B708B2" w14:textId="430D02BD" w:rsidR="008E0E14" w:rsidRDefault="008E0E14" w:rsidP="00E07E62">
      <w:pPr>
        <w:pStyle w:val="ListParagraph"/>
        <w:ind w:left="0"/>
        <w:jc w:val="both"/>
      </w:pPr>
      <w:r>
        <w:t>+ Dùng tiêu sợi huyết &lt; 6 tháng</w:t>
      </w:r>
    </w:p>
    <w:p w14:paraId="652EF3C2" w14:textId="0D56970C" w:rsidR="008E0E14" w:rsidRDefault="008E0E14" w:rsidP="00E07E62">
      <w:pPr>
        <w:pStyle w:val="ListParagraph"/>
        <w:ind w:left="0"/>
        <w:jc w:val="both"/>
      </w:pPr>
      <w:r>
        <w:t>+ Mới ngừng tim, ép tim</w:t>
      </w:r>
    </w:p>
    <w:p w14:paraId="4D3EBFA3" w14:textId="3D75B61C" w:rsidR="00E07E62" w:rsidRDefault="006A2314" w:rsidP="00E07E62">
      <w:pPr>
        <w:pStyle w:val="ListParagraph"/>
        <w:ind w:left="0"/>
        <w:jc w:val="both"/>
      </w:pPr>
      <w:r>
        <w:t xml:space="preserve">c. </w:t>
      </w:r>
      <w:r w:rsidR="00E07E62">
        <w:t>Can thiệp động mạch vành qua da</w:t>
      </w:r>
    </w:p>
    <w:p w14:paraId="7967F865" w14:textId="77777777" w:rsidR="00E07E62" w:rsidRDefault="00E07E62" w:rsidP="00E07E62">
      <w:pPr>
        <w:pStyle w:val="ListParagraph"/>
        <w:ind w:left="0"/>
        <w:jc w:val="both"/>
      </w:pPr>
      <w:r>
        <w:t>- Chỉ định:</w:t>
      </w:r>
    </w:p>
    <w:p w14:paraId="1F8FC5EB" w14:textId="42748095" w:rsidR="00E07E62" w:rsidRDefault="00E07E62" w:rsidP="00D52FCA">
      <w:pPr>
        <w:pStyle w:val="ListParagraph"/>
        <w:ind w:left="0"/>
        <w:jc w:val="both"/>
      </w:pPr>
      <w:r>
        <w:t>+</w:t>
      </w:r>
      <w:r w:rsidR="00D52FCA">
        <w:t xml:space="preserve"> Nhồi máu cơ tim đến trước 12h</w:t>
      </w:r>
    </w:p>
    <w:p w14:paraId="0A75A102" w14:textId="2AA07180" w:rsidR="00D52FCA" w:rsidRDefault="00D52FCA" w:rsidP="00D52FCA">
      <w:pPr>
        <w:pStyle w:val="ListParagraph"/>
        <w:ind w:left="0"/>
        <w:jc w:val="both"/>
      </w:pPr>
      <w:r>
        <w:t>+ Thất bại hoặc chống chỉ định tiêu sợi huyết</w:t>
      </w:r>
    </w:p>
    <w:p w14:paraId="682EFABD" w14:textId="10781F36" w:rsidR="00D52FCA" w:rsidRDefault="00D52FCA" w:rsidP="00D52FCA">
      <w:pPr>
        <w:pStyle w:val="ListParagraph"/>
        <w:ind w:left="0"/>
        <w:jc w:val="both"/>
      </w:pPr>
      <w:r>
        <w:t>+ Có sốc tim</w:t>
      </w:r>
    </w:p>
    <w:p w14:paraId="6B5221CC" w14:textId="399D3540" w:rsidR="00D52FCA" w:rsidRDefault="00D52FCA" w:rsidP="00D52FCA">
      <w:pPr>
        <w:pStyle w:val="ListParagraph"/>
        <w:ind w:left="0"/>
        <w:jc w:val="both"/>
      </w:pPr>
      <w:r>
        <w:t>+ Nhồi máu lan rộng</w:t>
      </w:r>
    </w:p>
    <w:p w14:paraId="5F10B010" w14:textId="25BF20AE" w:rsidR="00D52FCA" w:rsidRPr="0032632E" w:rsidRDefault="00D52FCA" w:rsidP="00D52FCA">
      <w:pPr>
        <w:pStyle w:val="ListParagraph"/>
        <w:ind w:left="0"/>
        <w:jc w:val="both"/>
      </w:pPr>
      <w:r>
        <w:t>+ BN sau điều trị tiêu sợi huyết</w:t>
      </w:r>
    </w:p>
    <w:p w14:paraId="69A87ED7" w14:textId="6BD8FADD" w:rsidR="00E07E62" w:rsidRDefault="006A2314" w:rsidP="00E07E62">
      <w:pPr>
        <w:jc w:val="both"/>
      </w:pPr>
      <w:r>
        <w:t>d</w:t>
      </w:r>
      <w:r w:rsidR="00E07E62">
        <w:t>. Ngoại khoa</w:t>
      </w:r>
    </w:p>
    <w:p w14:paraId="593C9547" w14:textId="267F2A86" w:rsidR="0068784E" w:rsidRPr="0068784E" w:rsidRDefault="00E07E62" w:rsidP="0068784E">
      <w:pPr>
        <w:jc w:val="both"/>
      </w:pPr>
      <w:r>
        <w:t xml:space="preserve">- Bắc cầu nối chủ - vành khi </w:t>
      </w:r>
      <w:r w:rsidR="001B27F1">
        <w:t>có biến chứn</w:t>
      </w:r>
      <w:r w:rsidR="00D27FE9">
        <w:t>g hoặc hẹp tắc thân chung động mạch vành trái, nhiều thân động mạch vành, hoặc không can thiệp được.</w:t>
      </w:r>
    </w:p>
    <w:p w14:paraId="410A6943" w14:textId="0D903365" w:rsidR="004526C9" w:rsidRDefault="004526C9" w:rsidP="00DE0AFB">
      <w:pPr>
        <w:pStyle w:val="ListParagraph"/>
        <w:numPr>
          <w:ilvl w:val="0"/>
          <w:numId w:val="15"/>
        </w:numPr>
        <w:ind w:left="0" w:firstLine="0"/>
        <w:jc w:val="both"/>
        <w:rPr>
          <w:b/>
          <w:bCs/>
        </w:rPr>
      </w:pPr>
      <w:r>
        <w:rPr>
          <w:b/>
          <w:bCs/>
        </w:rPr>
        <w:t>Theo dõi những gì ở BN sau can thiệp</w:t>
      </w:r>
    </w:p>
    <w:p w14:paraId="70106A21" w14:textId="7B8AA5C3" w:rsidR="004526C9" w:rsidRPr="00047F7B" w:rsidRDefault="00047F7B" w:rsidP="004526C9">
      <w:pPr>
        <w:pStyle w:val="ListParagraph"/>
        <w:ind w:left="0"/>
        <w:jc w:val="both"/>
      </w:pPr>
      <w:r>
        <w:t>Cân theo dõi hội chứng xuất huyết, hội chứng nhiễm trùng, suy thận cấp và các biến chứng của nhồi máu cơ tim cấp</w:t>
      </w:r>
    </w:p>
    <w:p w14:paraId="6FDE2C7C" w14:textId="3068D6EF" w:rsidR="00DE0AFB" w:rsidRPr="00DE0AFB" w:rsidRDefault="005505E6" w:rsidP="00DE0AFB">
      <w:pPr>
        <w:pStyle w:val="ListParagraph"/>
        <w:numPr>
          <w:ilvl w:val="0"/>
          <w:numId w:val="15"/>
        </w:numPr>
        <w:ind w:left="0" w:firstLine="0"/>
        <w:jc w:val="both"/>
        <w:rPr>
          <w:b/>
          <w:bCs/>
        </w:rPr>
      </w:pPr>
      <w:r w:rsidRPr="005505E6">
        <w:rPr>
          <w:b/>
          <w:bCs/>
        </w:rPr>
        <w:t>Biến chứng của cơn đau thắt ngực</w:t>
      </w:r>
    </w:p>
    <w:p w14:paraId="48121215" w14:textId="55210500" w:rsidR="008B368C" w:rsidRDefault="00DE0AFB" w:rsidP="00DE0AFB">
      <w:pPr>
        <w:pStyle w:val="ListParagraph"/>
        <w:ind w:left="0"/>
        <w:jc w:val="both"/>
      </w:pPr>
      <w:r>
        <w:t xml:space="preserve">- </w:t>
      </w:r>
      <w:r w:rsidR="006C6B18">
        <w:t>Rối loạn nhịp, rối loạn dẫn truyền</w:t>
      </w:r>
    </w:p>
    <w:p w14:paraId="479B3D9B" w14:textId="6EC9BAA5" w:rsidR="008B368C" w:rsidRDefault="006C6B18" w:rsidP="00DE0AFB">
      <w:pPr>
        <w:pStyle w:val="ListParagraph"/>
        <w:ind w:left="0"/>
        <w:jc w:val="both"/>
      </w:pPr>
      <w:r>
        <w:t>- Suy tim</w:t>
      </w:r>
    </w:p>
    <w:p w14:paraId="4C0A507D" w14:textId="5A8BAFAF" w:rsidR="008B368C" w:rsidRDefault="008B368C" w:rsidP="00DE0AFB">
      <w:pPr>
        <w:pStyle w:val="ListParagraph"/>
        <w:ind w:left="0"/>
        <w:jc w:val="both"/>
      </w:pPr>
      <w:r>
        <w:t>- Sốc tim</w:t>
      </w:r>
    </w:p>
    <w:p w14:paraId="3BDFA464" w14:textId="12AD73DC" w:rsidR="008B368C" w:rsidRDefault="008B368C" w:rsidP="00DE0AFB">
      <w:pPr>
        <w:pStyle w:val="ListParagraph"/>
        <w:ind w:left="0"/>
        <w:jc w:val="both"/>
      </w:pPr>
      <w:r>
        <w:t>- Vỡ tim</w:t>
      </w:r>
    </w:p>
    <w:p w14:paraId="234272D9" w14:textId="08A63CDC" w:rsidR="008B368C" w:rsidRDefault="008B368C" w:rsidP="00DE0AFB">
      <w:pPr>
        <w:pStyle w:val="ListParagraph"/>
        <w:ind w:left="0"/>
        <w:jc w:val="both"/>
      </w:pPr>
      <w:r>
        <w:t>- Hở van 2 lá cấp</w:t>
      </w:r>
    </w:p>
    <w:p w14:paraId="6C79706D" w14:textId="7414C2A1" w:rsidR="009D5368" w:rsidRDefault="009D5368" w:rsidP="00DE0AFB">
      <w:pPr>
        <w:pStyle w:val="ListParagraph"/>
        <w:ind w:left="0"/>
        <w:jc w:val="both"/>
      </w:pPr>
      <w:r>
        <w:t>- Huyết khối thất trái và biến chứng tắc mạch</w:t>
      </w:r>
    </w:p>
    <w:p w14:paraId="5B7B9345" w14:textId="60A051EA" w:rsidR="00385396" w:rsidRDefault="00385396" w:rsidP="00DE0AFB">
      <w:pPr>
        <w:pStyle w:val="ListParagraph"/>
        <w:ind w:left="0"/>
        <w:jc w:val="both"/>
      </w:pPr>
      <w:r>
        <w:t>- Rối loạn thần kinh lo âu</w:t>
      </w:r>
    </w:p>
    <w:p w14:paraId="0BACFD8E" w14:textId="05DA4BC8" w:rsidR="006C6B18" w:rsidRPr="00DE0AFB" w:rsidRDefault="006C6B18" w:rsidP="00DE0AFB">
      <w:pPr>
        <w:pStyle w:val="ListParagraph"/>
        <w:ind w:left="0"/>
        <w:jc w:val="both"/>
      </w:pPr>
      <w:r>
        <w:t>- Viêm màng ngoài tim sau nhồi máu cơ tim và hội chứng Dressler</w:t>
      </w:r>
    </w:p>
    <w:p w14:paraId="630DE30D" w14:textId="366ED11E" w:rsidR="00CB6DF1" w:rsidRDefault="00337C26" w:rsidP="005505E6">
      <w:pPr>
        <w:pStyle w:val="ListParagraph"/>
        <w:numPr>
          <w:ilvl w:val="0"/>
          <w:numId w:val="15"/>
        </w:numPr>
        <w:ind w:left="0" w:firstLine="0"/>
        <w:jc w:val="both"/>
        <w:rPr>
          <w:b/>
          <w:bCs/>
        </w:rPr>
      </w:pPr>
      <w:r>
        <w:rPr>
          <w:b/>
          <w:bCs/>
        </w:rPr>
        <w:t>Mục tiêu điều trị các yếu tố nguy cơ và bệnh lý đi kèm</w:t>
      </w:r>
    </w:p>
    <w:p w14:paraId="3FD308F1" w14:textId="7BBED568" w:rsidR="0068784E" w:rsidRPr="005505E6" w:rsidRDefault="0068784E" w:rsidP="005505E6">
      <w:pPr>
        <w:pStyle w:val="ListParagraph"/>
        <w:numPr>
          <w:ilvl w:val="0"/>
          <w:numId w:val="15"/>
        </w:numPr>
        <w:ind w:left="0" w:firstLine="0"/>
        <w:jc w:val="both"/>
        <w:rPr>
          <w:b/>
          <w:bCs/>
        </w:rPr>
      </w:pPr>
      <w:r>
        <w:rPr>
          <w:b/>
          <w:bCs/>
        </w:rPr>
        <w:t>Phân loại Killip và tiên lượng</w:t>
      </w:r>
    </w:p>
    <w:p w14:paraId="0899806D" w14:textId="40C6A009" w:rsidR="00AE6FB6" w:rsidRDefault="00280E0D" w:rsidP="00BD7500">
      <w:pPr>
        <w:jc w:val="both"/>
      </w:pPr>
      <w:r>
        <w:t>- Tiên lượng ph</w:t>
      </w:r>
      <w:r w:rsidR="000A7E5A">
        <w:t>ụ</w:t>
      </w:r>
      <w:r>
        <w:t xml:space="preserve"> thuộc vào các  biến chứng loạn nhịp, sự lan rộng của diện hoại tử và độ nặng của suy tim.</w:t>
      </w:r>
    </w:p>
    <w:p w14:paraId="6E685D06" w14:textId="008E34FA" w:rsidR="00280E0D" w:rsidRDefault="00280E0D" w:rsidP="00BD7500">
      <w:pPr>
        <w:jc w:val="both"/>
      </w:pPr>
      <w:r>
        <w:t>- Phân loại Killip quốc tế:</w:t>
      </w:r>
    </w:p>
    <w:p w14:paraId="6A92FE42" w14:textId="174249AE" w:rsidR="00280E0D" w:rsidRDefault="00280E0D" w:rsidP="00BD7500">
      <w:pPr>
        <w:jc w:val="both"/>
      </w:pPr>
      <w:r>
        <w:t>+ Killip I: Nhồi máu cơ tim không có biến chứng, nghe phổi không có ran ẩm.</w:t>
      </w:r>
    </w:p>
    <w:p w14:paraId="7CE5FA13" w14:textId="2D8CA1C7" w:rsidR="00BD493D" w:rsidRDefault="00BD493D" w:rsidP="00BD493D">
      <w:pPr>
        <w:jc w:val="both"/>
      </w:pPr>
      <w:r>
        <w:t>+ Killip II: Ran ẩm xuất hiện nhưng không quá 1/3 trường phổi.</w:t>
      </w:r>
    </w:p>
    <w:p w14:paraId="1DB7A9E9" w14:textId="1BBBE417" w:rsidR="00BD493D" w:rsidRDefault="00BD493D" w:rsidP="00BD493D">
      <w:pPr>
        <w:jc w:val="both"/>
      </w:pPr>
      <w:r>
        <w:t xml:space="preserve">+ Killip III: </w:t>
      </w:r>
      <w:r w:rsidR="0029631A">
        <w:t>Ran ẩm vượt quá nửa trường phổi hay phù phổi cấp</w:t>
      </w:r>
      <w:r>
        <w:t>.</w:t>
      </w:r>
    </w:p>
    <w:p w14:paraId="5D480FBF" w14:textId="36631AB3" w:rsidR="00DE0AFB" w:rsidRDefault="00BD493D" w:rsidP="00BD7500">
      <w:pPr>
        <w:jc w:val="both"/>
      </w:pPr>
      <w:r>
        <w:t xml:space="preserve">+ Killip IV: </w:t>
      </w:r>
      <w:r w:rsidR="00A66B44">
        <w:t>Sốc tim</w:t>
      </w:r>
      <w:r>
        <w:t>.</w:t>
      </w:r>
    </w:p>
    <w:p w14:paraId="69A3D9DD" w14:textId="77777777" w:rsidR="00BD493D" w:rsidRPr="00947FAE" w:rsidRDefault="00BD493D" w:rsidP="00BD7500">
      <w:pPr>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605B4A91" w:rsidR="001A7D05" w:rsidRPr="001A7D05" w:rsidRDefault="001A7D05" w:rsidP="001A7D05">
      <w:pPr>
        <w:pStyle w:val="ListParagraph"/>
        <w:ind w:left="0"/>
        <w:jc w:val="both"/>
      </w:pPr>
      <w:r>
        <w:t xml:space="preserve">1. </w:t>
      </w:r>
      <w:hyperlink r:id="rId14" w:anchor="v934050_vi" w:history="1">
        <w:r w:rsidR="00E10769">
          <w:rPr>
            <w:rStyle w:val="Hyperlink"/>
          </w:rPr>
          <w:t>Tổng quan bệnh động mạch vành - Rối loạn tim mạch - Cẩm nang MSD - Phiên bản dành cho chuyên gia (msdmanuals.com)</w:t>
        </w:r>
      </w:hyperlink>
    </w:p>
    <w:sectPr w:rsidR="001A7D05" w:rsidRPr="001A7D05" w:rsidSect="001136DC">
      <w:headerReference w:type="default" r:id="rId15"/>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214A" w14:textId="77777777" w:rsidR="00DB6D53" w:rsidRDefault="00DB6D53" w:rsidP="002D526E">
      <w:pPr>
        <w:spacing w:line="240" w:lineRule="auto"/>
      </w:pPr>
      <w:r>
        <w:separator/>
      </w:r>
    </w:p>
  </w:endnote>
  <w:endnote w:type="continuationSeparator" w:id="0">
    <w:p w14:paraId="6C6B30C1" w14:textId="77777777" w:rsidR="00DB6D53" w:rsidRDefault="00DB6D53"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1847" w14:textId="77777777" w:rsidR="00DB6D53" w:rsidRDefault="00DB6D53" w:rsidP="002D526E">
      <w:pPr>
        <w:spacing w:line="240" w:lineRule="auto"/>
      </w:pPr>
      <w:r>
        <w:separator/>
      </w:r>
    </w:p>
  </w:footnote>
  <w:footnote w:type="continuationSeparator" w:id="0">
    <w:p w14:paraId="22B3C56D" w14:textId="77777777" w:rsidR="00DB6D53" w:rsidRDefault="00DB6D53"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210E1"/>
    <w:rsid w:val="00021653"/>
    <w:rsid w:val="00023A97"/>
    <w:rsid w:val="00023E9E"/>
    <w:rsid w:val="0002610C"/>
    <w:rsid w:val="0002792D"/>
    <w:rsid w:val="000351BD"/>
    <w:rsid w:val="000374BC"/>
    <w:rsid w:val="000378C3"/>
    <w:rsid w:val="00041185"/>
    <w:rsid w:val="00043C8F"/>
    <w:rsid w:val="00045786"/>
    <w:rsid w:val="000461CE"/>
    <w:rsid w:val="000477F1"/>
    <w:rsid w:val="00047F7B"/>
    <w:rsid w:val="00053047"/>
    <w:rsid w:val="00055B28"/>
    <w:rsid w:val="0005666E"/>
    <w:rsid w:val="0006219A"/>
    <w:rsid w:val="0006410A"/>
    <w:rsid w:val="00067B18"/>
    <w:rsid w:val="00067D03"/>
    <w:rsid w:val="00070C32"/>
    <w:rsid w:val="00081CE9"/>
    <w:rsid w:val="000833B7"/>
    <w:rsid w:val="000856C8"/>
    <w:rsid w:val="000929EA"/>
    <w:rsid w:val="00092ADB"/>
    <w:rsid w:val="000A0B3A"/>
    <w:rsid w:val="000A249C"/>
    <w:rsid w:val="000A26F8"/>
    <w:rsid w:val="000A3C3F"/>
    <w:rsid w:val="000A3D18"/>
    <w:rsid w:val="000A47FF"/>
    <w:rsid w:val="000A6398"/>
    <w:rsid w:val="000A7E5A"/>
    <w:rsid w:val="000B48A2"/>
    <w:rsid w:val="000B493F"/>
    <w:rsid w:val="000B7192"/>
    <w:rsid w:val="000C2EC1"/>
    <w:rsid w:val="000C3A9F"/>
    <w:rsid w:val="000C6A7C"/>
    <w:rsid w:val="000D0821"/>
    <w:rsid w:val="000D223F"/>
    <w:rsid w:val="000D3246"/>
    <w:rsid w:val="000D4EC6"/>
    <w:rsid w:val="000D5AB8"/>
    <w:rsid w:val="000D64CB"/>
    <w:rsid w:val="000E0AD5"/>
    <w:rsid w:val="000E0FC2"/>
    <w:rsid w:val="000E2009"/>
    <w:rsid w:val="000E5294"/>
    <w:rsid w:val="000E6A9E"/>
    <w:rsid w:val="000F06C6"/>
    <w:rsid w:val="000F2587"/>
    <w:rsid w:val="0010021F"/>
    <w:rsid w:val="00100C02"/>
    <w:rsid w:val="0010352A"/>
    <w:rsid w:val="00103B55"/>
    <w:rsid w:val="001069AC"/>
    <w:rsid w:val="00111BDB"/>
    <w:rsid w:val="001136DC"/>
    <w:rsid w:val="0011562B"/>
    <w:rsid w:val="001166A9"/>
    <w:rsid w:val="0012076D"/>
    <w:rsid w:val="001262A6"/>
    <w:rsid w:val="00130EAA"/>
    <w:rsid w:val="00135EBA"/>
    <w:rsid w:val="001441A5"/>
    <w:rsid w:val="00144B87"/>
    <w:rsid w:val="001451EE"/>
    <w:rsid w:val="0014584D"/>
    <w:rsid w:val="00145A31"/>
    <w:rsid w:val="00145E44"/>
    <w:rsid w:val="00150101"/>
    <w:rsid w:val="00152093"/>
    <w:rsid w:val="001536F8"/>
    <w:rsid w:val="00154244"/>
    <w:rsid w:val="00160666"/>
    <w:rsid w:val="00164172"/>
    <w:rsid w:val="0016432A"/>
    <w:rsid w:val="001646C1"/>
    <w:rsid w:val="00170651"/>
    <w:rsid w:val="0017356F"/>
    <w:rsid w:val="001757F3"/>
    <w:rsid w:val="00176D25"/>
    <w:rsid w:val="0017789B"/>
    <w:rsid w:val="00182CC4"/>
    <w:rsid w:val="00193614"/>
    <w:rsid w:val="0019384C"/>
    <w:rsid w:val="001A2F91"/>
    <w:rsid w:val="001A4FF1"/>
    <w:rsid w:val="001A5182"/>
    <w:rsid w:val="001A7D05"/>
    <w:rsid w:val="001B27F1"/>
    <w:rsid w:val="001B4355"/>
    <w:rsid w:val="001B4A6D"/>
    <w:rsid w:val="001B7ABB"/>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5CE2"/>
    <w:rsid w:val="0021710D"/>
    <w:rsid w:val="00226A5A"/>
    <w:rsid w:val="00233314"/>
    <w:rsid w:val="00233CE3"/>
    <w:rsid w:val="00236D9B"/>
    <w:rsid w:val="00241A89"/>
    <w:rsid w:val="00241B75"/>
    <w:rsid w:val="00243A3F"/>
    <w:rsid w:val="0025070F"/>
    <w:rsid w:val="00251F39"/>
    <w:rsid w:val="00255B6C"/>
    <w:rsid w:val="00262633"/>
    <w:rsid w:val="00262A2D"/>
    <w:rsid w:val="00262E3E"/>
    <w:rsid w:val="002641F4"/>
    <w:rsid w:val="00271849"/>
    <w:rsid w:val="00272B8E"/>
    <w:rsid w:val="00275B35"/>
    <w:rsid w:val="00276D3D"/>
    <w:rsid w:val="00280B2D"/>
    <w:rsid w:val="00280E0D"/>
    <w:rsid w:val="00281C52"/>
    <w:rsid w:val="0028272B"/>
    <w:rsid w:val="0028499B"/>
    <w:rsid w:val="00285060"/>
    <w:rsid w:val="0028596F"/>
    <w:rsid w:val="002871A6"/>
    <w:rsid w:val="002924B7"/>
    <w:rsid w:val="00292DEC"/>
    <w:rsid w:val="00293537"/>
    <w:rsid w:val="00293FEB"/>
    <w:rsid w:val="00294B31"/>
    <w:rsid w:val="00294B9F"/>
    <w:rsid w:val="0029631A"/>
    <w:rsid w:val="0029652A"/>
    <w:rsid w:val="002974E9"/>
    <w:rsid w:val="002A01F1"/>
    <w:rsid w:val="002A2154"/>
    <w:rsid w:val="002A307C"/>
    <w:rsid w:val="002A3C55"/>
    <w:rsid w:val="002B3D61"/>
    <w:rsid w:val="002B4086"/>
    <w:rsid w:val="002B6545"/>
    <w:rsid w:val="002C0B40"/>
    <w:rsid w:val="002C1641"/>
    <w:rsid w:val="002C4C28"/>
    <w:rsid w:val="002C667D"/>
    <w:rsid w:val="002C7E58"/>
    <w:rsid w:val="002D079B"/>
    <w:rsid w:val="002D526E"/>
    <w:rsid w:val="002D58DE"/>
    <w:rsid w:val="002E130E"/>
    <w:rsid w:val="002E2E5C"/>
    <w:rsid w:val="002E3170"/>
    <w:rsid w:val="002F43A7"/>
    <w:rsid w:val="0030176E"/>
    <w:rsid w:val="003040B1"/>
    <w:rsid w:val="003044E7"/>
    <w:rsid w:val="003051F9"/>
    <w:rsid w:val="003100C4"/>
    <w:rsid w:val="003138BA"/>
    <w:rsid w:val="00314437"/>
    <w:rsid w:val="00317F32"/>
    <w:rsid w:val="0032080A"/>
    <w:rsid w:val="00321F7B"/>
    <w:rsid w:val="0032632E"/>
    <w:rsid w:val="00327546"/>
    <w:rsid w:val="00337C26"/>
    <w:rsid w:val="00344D08"/>
    <w:rsid w:val="0035323B"/>
    <w:rsid w:val="00361E75"/>
    <w:rsid w:val="00362B79"/>
    <w:rsid w:val="0036564D"/>
    <w:rsid w:val="003669EE"/>
    <w:rsid w:val="003710A8"/>
    <w:rsid w:val="00384BDF"/>
    <w:rsid w:val="00385396"/>
    <w:rsid w:val="00390399"/>
    <w:rsid w:val="0039213E"/>
    <w:rsid w:val="003947F3"/>
    <w:rsid w:val="00395766"/>
    <w:rsid w:val="003960D8"/>
    <w:rsid w:val="003A4C52"/>
    <w:rsid w:val="003A63E1"/>
    <w:rsid w:val="003B49D8"/>
    <w:rsid w:val="003B4F0E"/>
    <w:rsid w:val="003B6C7D"/>
    <w:rsid w:val="003C2889"/>
    <w:rsid w:val="003C2DF2"/>
    <w:rsid w:val="003C7DE8"/>
    <w:rsid w:val="003D070E"/>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51F8"/>
    <w:rsid w:val="00405458"/>
    <w:rsid w:val="0040665C"/>
    <w:rsid w:val="004079AA"/>
    <w:rsid w:val="00412B05"/>
    <w:rsid w:val="00415E36"/>
    <w:rsid w:val="00417BEE"/>
    <w:rsid w:val="00420F5C"/>
    <w:rsid w:val="00421B72"/>
    <w:rsid w:val="00422453"/>
    <w:rsid w:val="004236AF"/>
    <w:rsid w:val="0044579D"/>
    <w:rsid w:val="00446921"/>
    <w:rsid w:val="004526C9"/>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73E1"/>
    <w:rsid w:val="004A2D6A"/>
    <w:rsid w:val="004A39A3"/>
    <w:rsid w:val="004A4CB0"/>
    <w:rsid w:val="004B1CFA"/>
    <w:rsid w:val="004B458F"/>
    <w:rsid w:val="004C47C8"/>
    <w:rsid w:val="004C5184"/>
    <w:rsid w:val="004C7D32"/>
    <w:rsid w:val="004D33B8"/>
    <w:rsid w:val="004E08F4"/>
    <w:rsid w:val="004E69F2"/>
    <w:rsid w:val="004F0FD0"/>
    <w:rsid w:val="004F57E2"/>
    <w:rsid w:val="00504E27"/>
    <w:rsid w:val="0050541B"/>
    <w:rsid w:val="00506BEE"/>
    <w:rsid w:val="005109D4"/>
    <w:rsid w:val="00516A86"/>
    <w:rsid w:val="00517F84"/>
    <w:rsid w:val="0052286E"/>
    <w:rsid w:val="00523089"/>
    <w:rsid w:val="00524378"/>
    <w:rsid w:val="00543167"/>
    <w:rsid w:val="00544A24"/>
    <w:rsid w:val="005455D3"/>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92105"/>
    <w:rsid w:val="00592161"/>
    <w:rsid w:val="00592849"/>
    <w:rsid w:val="0059720C"/>
    <w:rsid w:val="005A3FA6"/>
    <w:rsid w:val="005A7330"/>
    <w:rsid w:val="005A7C15"/>
    <w:rsid w:val="005C4130"/>
    <w:rsid w:val="005C41BC"/>
    <w:rsid w:val="005C5B64"/>
    <w:rsid w:val="005C6CF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21941"/>
    <w:rsid w:val="006227DF"/>
    <w:rsid w:val="00626725"/>
    <w:rsid w:val="00633A84"/>
    <w:rsid w:val="00644BE5"/>
    <w:rsid w:val="00654C7A"/>
    <w:rsid w:val="00655C5D"/>
    <w:rsid w:val="0065700F"/>
    <w:rsid w:val="00660A70"/>
    <w:rsid w:val="006626B4"/>
    <w:rsid w:val="00664FFA"/>
    <w:rsid w:val="00666336"/>
    <w:rsid w:val="00666503"/>
    <w:rsid w:val="00670EF6"/>
    <w:rsid w:val="0067505D"/>
    <w:rsid w:val="0068086F"/>
    <w:rsid w:val="00681F5A"/>
    <w:rsid w:val="00682AA7"/>
    <w:rsid w:val="0068570E"/>
    <w:rsid w:val="0068767E"/>
    <w:rsid w:val="0068784E"/>
    <w:rsid w:val="00691712"/>
    <w:rsid w:val="00692A1E"/>
    <w:rsid w:val="0069329A"/>
    <w:rsid w:val="00693748"/>
    <w:rsid w:val="00697461"/>
    <w:rsid w:val="00697B6E"/>
    <w:rsid w:val="006A2314"/>
    <w:rsid w:val="006A2C3C"/>
    <w:rsid w:val="006A39B0"/>
    <w:rsid w:val="006A5395"/>
    <w:rsid w:val="006A6749"/>
    <w:rsid w:val="006B2CE4"/>
    <w:rsid w:val="006B59DA"/>
    <w:rsid w:val="006B5B08"/>
    <w:rsid w:val="006C5696"/>
    <w:rsid w:val="006C569A"/>
    <w:rsid w:val="006C5ECD"/>
    <w:rsid w:val="006C600A"/>
    <w:rsid w:val="006C6AB1"/>
    <w:rsid w:val="006C6B18"/>
    <w:rsid w:val="006C71E2"/>
    <w:rsid w:val="006C7929"/>
    <w:rsid w:val="006C7E55"/>
    <w:rsid w:val="006D0C8E"/>
    <w:rsid w:val="006D1FFD"/>
    <w:rsid w:val="006D4E4E"/>
    <w:rsid w:val="006E3E65"/>
    <w:rsid w:val="006E666B"/>
    <w:rsid w:val="006F3E39"/>
    <w:rsid w:val="006F56A2"/>
    <w:rsid w:val="006F6F38"/>
    <w:rsid w:val="00700611"/>
    <w:rsid w:val="00701BE3"/>
    <w:rsid w:val="0070304A"/>
    <w:rsid w:val="00703F00"/>
    <w:rsid w:val="007045D3"/>
    <w:rsid w:val="007052C1"/>
    <w:rsid w:val="007055F4"/>
    <w:rsid w:val="00723F37"/>
    <w:rsid w:val="00737479"/>
    <w:rsid w:val="00741D41"/>
    <w:rsid w:val="00743118"/>
    <w:rsid w:val="00746BA0"/>
    <w:rsid w:val="0075098E"/>
    <w:rsid w:val="00750D4E"/>
    <w:rsid w:val="00752E88"/>
    <w:rsid w:val="0075328B"/>
    <w:rsid w:val="007545A3"/>
    <w:rsid w:val="00755497"/>
    <w:rsid w:val="007556BA"/>
    <w:rsid w:val="00756D2C"/>
    <w:rsid w:val="00763C91"/>
    <w:rsid w:val="007659C8"/>
    <w:rsid w:val="007706B6"/>
    <w:rsid w:val="0077537F"/>
    <w:rsid w:val="0077664C"/>
    <w:rsid w:val="00777230"/>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163A"/>
    <w:rsid w:val="008020F9"/>
    <w:rsid w:val="00803E1A"/>
    <w:rsid w:val="00804FF2"/>
    <w:rsid w:val="00810F49"/>
    <w:rsid w:val="00811925"/>
    <w:rsid w:val="00815CD7"/>
    <w:rsid w:val="008222B5"/>
    <w:rsid w:val="00823A19"/>
    <w:rsid w:val="00826A4C"/>
    <w:rsid w:val="0083142E"/>
    <w:rsid w:val="00833322"/>
    <w:rsid w:val="00837379"/>
    <w:rsid w:val="00837C27"/>
    <w:rsid w:val="0084033C"/>
    <w:rsid w:val="00840E8F"/>
    <w:rsid w:val="008411D6"/>
    <w:rsid w:val="00841B89"/>
    <w:rsid w:val="00847501"/>
    <w:rsid w:val="00847E11"/>
    <w:rsid w:val="00851E69"/>
    <w:rsid w:val="008529C6"/>
    <w:rsid w:val="00861013"/>
    <w:rsid w:val="00867A07"/>
    <w:rsid w:val="00870CB0"/>
    <w:rsid w:val="008728FF"/>
    <w:rsid w:val="00873C78"/>
    <w:rsid w:val="00877300"/>
    <w:rsid w:val="00884A78"/>
    <w:rsid w:val="008A0672"/>
    <w:rsid w:val="008A09BA"/>
    <w:rsid w:val="008A6612"/>
    <w:rsid w:val="008B0735"/>
    <w:rsid w:val="008B368C"/>
    <w:rsid w:val="008B43A3"/>
    <w:rsid w:val="008B487B"/>
    <w:rsid w:val="008B7AC7"/>
    <w:rsid w:val="008C2084"/>
    <w:rsid w:val="008C76F6"/>
    <w:rsid w:val="008D23EF"/>
    <w:rsid w:val="008D42C1"/>
    <w:rsid w:val="008D76B9"/>
    <w:rsid w:val="008E0E14"/>
    <w:rsid w:val="008E4010"/>
    <w:rsid w:val="008F1943"/>
    <w:rsid w:val="008F7763"/>
    <w:rsid w:val="00903694"/>
    <w:rsid w:val="0090439B"/>
    <w:rsid w:val="00905A40"/>
    <w:rsid w:val="00906327"/>
    <w:rsid w:val="00910CB2"/>
    <w:rsid w:val="0091276B"/>
    <w:rsid w:val="00912A08"/>
    <w:rsid w:val="00912AC3"/>
    <w:rsid w:val="00923318"/>
    <w:rsid w:val="00924483"/>
    <w:rsid w:val="009361CF"/>
    <w:rsid w:val="009366EE"/>
    <w:rsid w:val="00937579"/>
    <w:rsid w:val="009460E6"/>
    <w:rsid w:val="00947FAE"/>
    <w:rsid w:val="0097066B"/>
    <w:rsid w:val="009725C3"/>
    <w:rsid w:val="00974A08"/>
    <w:rsid w:val="00981634"/>
    <w:rsid w:val="0098222A"/>
    <w:rsid w:val="009823FC"/>
    <w:rsid w:val="009826A2"/>
    <w:rsid w:val="00987628"/>
    <w:rsid w:val="009908CA"/>
    <w:rsid w:val="009916FF"/>
    <w:rsid w:val="00991F55"/>
    <w:rsid w:val="00994123"/>
    <w:rsid w:val="00994588"/>
    <w:rsid w:val="00994AE0"/>
    <w:rsid w:val="009A0B15"/>
    <w:rsid w:val="009A538F"/>
    <w:rsid w:val="009A7DDA"/>
    <w:rsid w:val="009B05FF"/>
    <w:rsid w:val="009B30FF"/>
    <w:rsid w:val="009B4BAB"/>
    <w:rsid w:val="009B6856"/>
    <w:rsid w:val="009C106A"/>
    <w:rsid w:val="009C1CA0"/>
    <w:rsid w:val="009C6C6B"/>
    <w:rsid w:val="009C78AF"/>
    <w:rsid w:val="009D30BE"/>
    <w:rsid w:val="009D327D"/>
    <w:rsid w:val="009D5368"/>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6D9"/>
    <w:rsid w:val="00A2390F"/>
    <w:rsid w:val="00A31D8E"/>
    <w:rsid w:val="00A3596C"/>
    <w:rsid w:val="00A3689B"/>
    <w:rsid w:val="00A36F81"/>
    <w:rsid w:val="00A42BE6"/>
    <w:rsid w:val="00A47C86"/>
    <w:rsid w:val="00A51016"/>
    <w:rsid w:val="00A52FF6"/>
    <w:rsid w:val="00A548F0"/>
    <w:rsid w:val="00A648FB"/>
    <w:rsid w:val="00A66B44"/>
    <w:rsid w:val="00A70B2F"/>
    <w:rsid w:val="00A72846"/>
    <w:rsid w:val="00A7622B"/>
    <w:rsid w:val="00A77DA3"/>
    <w:rsid w:val="00A80C8C"/>
    <w:rsid w:val="00A80D72"/>
    <w:rsid w:val="00A80F47"/>
    <w:rsid w:val="00A81AF7"/>
    <w:rsid w:val="00A85701"/>
    <w:rsid w:val="00A93E17"/>
    <w:rsid w:val="00A9666B"/>
    <w:rsid w:val="00AA2B90"/>
    <w:rsid w:val="00AA2F1B"/>
    <w:rsid w:val="00AB0518"/>
    <w:rsid w:val="00AB0B79"/>
    <w:rsid w:val="00AB13A5"/>
    <w:rsid w:val="00AB172F"/>
    <w:rsid w:val="00AC1525"/>
    <w:rsid w:val="00AC2713"/>
    <w:rsid w:val="00AC345F"/>
    <w:rsid w:val="00AC3FA3"/>
    <w:rsid w:val="00AD7B02"/>
    <w:rsid w:val="00AE062A"/>
    <w:rsid w:val="00AE0807"/>
    <w:rsid w:val="00AE6FB6"/>
    <w:rsid w:val="00AF044C"/>
    <w:rsid w:val="00AF4393"/>
    <w:rsid w:val="00AF4627"/>
    <w:rsid w:val="00B03EEB"/>
    <w:rsid w:val="00B119A2"/>
    <w:rsid w:val="00B1498D"/>
    <w:rsid w:val="00B158E7"/>
    <w:rsid w:val="00B303E6"/>
    <w:rsid w:val="00B306D5"/>
    <w:rsid w:val="00B31DB4"/>
    <w:rsid w:val="00B359EA"/>
    <w:rsid w:val="00B35A43"/>
    <w:rsid w:val="00B3675E"/>
    <w:rsid w:val="00B36D05"/>
    <w:rsid w:val="00B40D07"/>
    <w:rsid w:val="00B43D95"/>
    <w:rsid w:val="00B47781"/>
    <w:rsid w:val="00B5532E"/>
    <w:rsid w:val="00B572CC"/>
    <w:rsid w:val="00B577F0"/>
    <w:rsid w:val="00B607B7"/>
    <w:rsid w:val="00B66AAC"/>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3B32"/>
    <w:rsid w:val="00BA4705"/>
    <w:rsid w:val="00BB0C35"/>
    <w:rsid w:val="00BB3997"/>
    <w:rsid w:val="00BB51ED"/>
    <w:rsid w:val="00BC0CE9"/>
    <w:rsid w:val="00BC2E3A"/>
    <w:rsid w:val="00BC5A34"/>
    <w:rsid w:val="00BD300E"/>
    <w:rsid w:val="00BD493D"/>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45D"/>
    <w:rsid w:val="00C15691"/>
    <w:rsid w:val="00C26620"/>
    <w:rsid w:val="00C41685"/>
    <w:rsid w:val="00C4184D"/>
    <w:rsid w:val="00C4546A"/>
    <w:rsid w:val="00C60AFD"/>
    <w:rsid w:val="00C60D95"/>
    <w:rsid w:val="00C61B6F"/>
    <w:rsid w:val="00C63F31"/>
    <w:rsid w:val="00C729AE"/>
    <w:rsid w:val="00C74252"/>
    <w:rsid w:val="00C7522C"/>
    <w:rsid w:val="00C7762A"/>
    <w:rsid w:val="00C77A62"/>
    <w:rsid w:val="00C77CDB"/>
    <w:rsid w:val="00C77EB6"/>
    <w:rsid w:val="00C811F9"/>
    <w:rsid w:val="00C83759"/>
    <w:rsid w:val="00C83A6D"/>
    <w:rsid w:val="00C83E6B"/>
    <w:rsid w:val="00C83F4B"/>
    <w:rsid w:val="00C96E10"/>
    <w:rsid w:val="00C97691"/>
    <w:rsid w:val="00CA1CF7"/>
    <w:rsid w:val="00CA246F"/>
    <w:rsid w:val="00CA3ED6"/>
    <w:rsid w:val="00CA68EC"/>
    <w:rsid w:val="00CA69FA"/>
    <w:rsid w:val="00CA6ADD"/>
    <w:rsid w:val="00CB15D1"/>
    <w:rsid w:val="00CB1C6F"/>
    <w:rsid w:val="00CB371D"/>
    <w:rsid w:val="00CB3817"/>
    <w:rsid w:val="00CB6DF1"/>
    <w:rsid w:val="00CB6E7E"/>
    <w:rsid w:val="00CC0EE0"/>
    <w:rsid w:val="00CC13B6"/>
    <w:rsid w:val="00CC1524"/>
    <w:rsid w:val="00CC3E02"/>
    <w:rsid w:val="00CC509E"/>
    <w:rsid w:val="00CC5575"/>
    <w:rsid w:val="00CC5D9E"/>
    <w:rsid w:val="00CC78A0"/>
    <w:rsid w:val="00CD458F"/>
    <w:rsid w:val="00CD4BC7"/>
    <w:rsid w:val="00CE2101"/>
    <w:rsid w:val="00CE2174"/>
    <w:rsid w:val="00CE2E9B"/>
    <w:rsid w:val="00CE3A0E"/>
    <w:rsid w:val="00CE4972"/>
    <w:rsid w:val="00CE4F3B"/>
    <w:rsid w:val="00CE7BD7"/>
    <w:rsid w:val="00CF51A6"/>
    <w:rsid w:val="00D00D76"/>
    <w:rsid w:val="00D06E15"/>
    <w:rsid w:val="00D1126C"/>
    <w:rsid w:val="00D126BF"/>
    <w:rsid w:val="00D152A6"/>
    <w:rsid w:val="00D154F0"/>
    <w:rsid w:val="00D16EDB"/>
    <w:rsid w:val="00D20684"/>
    <w:rsid w:val="00D212EC"/>
    <w:rsid w:val="00D22E89"/>
    <w:rsid w:val="00D25E57"/>
    <w:rsid w:val="00D26C2D"/>
    <w:rsid w:val="00D273D3"/>
    <w:rsid w:val="00D27FE9"/>
    <w:rsid w:val="00D30206"/>
    <w:rsid w:val="00D32EA3"/>
    <w:rsid w:val="00D45300"/>
    <w:rsid w:val="00D5101A"/>
    <w:rsid w:val="00D517C8"/>
    <w:rsid w:val="00D52FCA"/>
    <w:rsid w:val="00D56FC7"/>
    <w:rsid w:val="00D61258"/>
    <w:rsid w:val="00D7154E"/>
    <w:rsid w:val="00D72F56"/>
    <w:rsid w:val="00D73347"/>
    <w:rsid w:val="00D74429"/>
    <w:rsid w:val="00D7488E"/>
    <w:rsid w:val="00D75EA2"/>
    <w:rsid w:val="00D84013"/>
    <w:rsid w:val="00D86E81"/>
    <w:rsid w:val="00D877CB"/>
    <w:rsid w:val="00D93DFF"/>
    <w:rsid w:val="00D9701B"/>
    <w:rsid w:val="00DA2E42"/>
    <w:rsid w:val="00DB3B63"/>
    <w:rsid w:val="00DB53F3"/>
    <w:rsid w:val="00DB6D53"/>
    <w:rsid w:val="00DC0998"/>
    <w:rsid w:val="00DC140A"/>
    <w:rsid w:val="00DC28A4"/>
    <w:rsid w:val="00DD1EBE"/>
    <w:rsid w:val="00DD2C24"/>
    <w:rsid w:val="00DD3C9B"/>
    <w:rsid w:val="00DD726E"/>
    <w:rsid w:val="00DE0AFB"/>
    <w:rsid w:val="00DE4A5B"/>
    <w:rsid w:val="00DE6FFD"/>
    <w:rsid w:val="00DE7B34"/>
    <w:rsid w:val="00DF2CD9"/>
    <w:rsid w:val="00DF2F55"/>
    <w:rsid w:val="00DF5B9D"/>
    <w:rsid w:val="00DF7AAC"/>
    <w:rsid w:val="00E00668"/>
    <w:rsid w:val="00E04C96"/>
    <w:rsid w:val="00E07967"/>
    <w:rsid w:val="00E07E62"/>
    <w:rsid w:val="00E10769"/>
    <w:rsid w:val="00E12AC3"/>
    <w:rsid w:val="00E147E3"/>
    <w:rsid w:val="00E16D09"/>
    <w:rsid w:val="00E17A48"/>
    <w:rsid w:val="00E209CA"/>
    <w:rsid w:val="00E24271"/>
    <w:rsid w:val="00E258FB"/>
    <w:rsid w:val="00E32EB6"/>
    <w:rsid w:val="00E3319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3515"/>
    <w:rsid w:val="00E76964"/>
    <w:rsid w:val="00E77264"/>
    <w:rsid w:val="00E86C12"/>
    <w:rsid w:val="00E8751D"/>
    <w:rsid w:val="00EA00E6"/>
    <w:rsid w:val="00EA130E"/>
    <w:rsid w:val="00EA15AA"/>
    <w:rsid w:val="00EA16D1"/>
    <w:rsid w:val="00EA1D18"/>
    <w:rsid w:val="00EB335A"/>
    <w:rsid w:val="00EB4345"/>
    <w:rsid w:val="00EB4E76"/>
    <w:rsid w:val="00EC186F"/>
    <w:rsid w:val="00EC22C4"/>
    <w:rsid w:val="00EC29FE"/>
    <w:rsid w:val="00EC39F5"/>
    <w:rsid w:val="00EC63A4"/>
    <w:rsid w:val="00ED3D6F"/>
    <w:rsid w:val="00EF2136"/>
    <w:rsid w:val="00EF4520"/>
    <w:rsid w:val="00EF7AC3"/>
    <w:rsid w:val="00F00A09"/>
    <w:rsid w:val="00F032E2"/>
    <w:rsid w:val="00F06B64"/>
    <w:rsid w:val="00F11FB9"/>
    <w:rsid w:val="00F159D1"/>
    <w:rsid w:val="00F17506"/>
    <w:rsid w:val="00F26232"/>
    <w:rsid w:val="00F26C42"/>
    <w:rsid w:val="00F3045F"/>
    <w:rsid w:val="00F32BE5"/>
    <w:rsid w:val="00F40173"/>
    <w:rsid w:val="00F423AF"/>
    <w:rsid w:val="00F43539"/>
    <w:rsid w:val="00F43782"/>
    <w:rsid w:val="00F453C8"/>
    <w:rsid w:val="00F456BC"/>
    <w:rsid w:val="00F45C74"/>
    <w:rsid w:val="00F47C8A"/>
    <w:rsid w:val="00F510ED"/>
    <w:rsid w:val="00F57EB7"/>
    <w:rsid w:val="00F60C6A"/>
    <w:rsid w:val="00F61E89"/>
    <w:rsid w:val="00F63AE3"/>
    <w:rsid w:val="00F66321"/>
    <w:rsid w:val="00F71986"/>
    <w:rsid w:val="00F84213"/>
    <w:rsid w:val="00F85CEB"/>
    <w:rsid w:val="00F872E8"/>
    <w:rsid w:val="00F87D18"/>
    <w:rsid w:val="00F9521B"/>
    <w:rsid w:val="00F973E4"/>
    <w:rsid w:val="00FA12D0"/>
    <w:rsid w:val="00FA6AE7"/>
    <w:rsid w:val="00FB76D5"/>
    <w:rsid w:val="00FC45D5"/>
    <w:rsid w:val="00FC5274"/>
    <w:rsid w:val="00FC7FFA"/>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sdmanuals.com/vi-vn/chuy%C3%AAn-gia/r%E1%BB%91i-lo%E1%BA%A1n-tim-m%E1%BA%A1ch/b%E1%BB%87nh-%C4%91%E1%BB%99ng-m%E1%BA%A1ch-v%C3%A0nh/t%E1%BB%95ng-quan-b%E1%BB%87nh-%C4%91%E1%BB%99ng-m%E1%BA%A1ch-v%C3%A0n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616</TotalTime>
  <Pages>2</Pages>
  <Words>1067</Words>
  <Characters>6084</Characters>
  <Application>Microsoft Office Word</Application>
  <DocSecurity>0</DocSecurity>
  <Lines>50</Lines>
  <Paragraphs>14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600</cp:revision>
  <dcterms:created xsi:type="dcterms:W3CDTF">2021-04-18T18:53:00Z</dcterms:created>
  <dcterms:modified xsi:type="dcterms:W3CDTF">2022-12-01T04:54:00Z</dcterms:modified>
</cp:coreProperties>
</file>