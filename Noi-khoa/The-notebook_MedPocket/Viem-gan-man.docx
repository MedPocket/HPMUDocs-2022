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640FB48A" w:rsidR="0068570E" w:rsidRPr="00B97004" w:rsidRDefault="00137694" w:rsidP="00B97004">
      <w:pPr>
        <w:pStyle w:val="Title"/>
      </w:pPr>
      <w:r>
        <w:t>VIÊM GAN MẠN</w:t>
      </w:r>
      <w:r w:rsidR="00832C76">
        <w:t xml:space="preserve"> TÍNH</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F5EA56" w14:textId="6BF920F1" w:rsidR="009810CC" w:rsidRDefault="009810CC" w:rsidP="00D41194">
      <w:pPr>
        <w:pStyle w:val="ListParagraph"/>
        <w:numPr>
          <w:ilvl w:val="0"/>
          <w:numId w:val="16"/>
        </w:numPr>
        <w:ind w:left="0" w:firstLine="0"/>
        <w:jc w:val="both"/>
        <w:rPr>
          <w:b/>
          <w:bCs/>
        </w:rPr>
      </w:pPr>
      <w:r>
        <w:rPr>
          <w:b/>
          <w:bCs/>
        </w:rPr>
        <w:t>Định nghĩa</w:t>
      </w:r>
      <w:r w:rsidR="00167712">
        <w:rPr>
          <w:b/>
          <w:bCs/>
        </w:rPr>
        <w:t xml:space="preserve"> viêm gan mạn</w:t>
      </w:r>
    </w:p>
    <w:p w14:paraId="3EABC444" w14:textId="57DFFA00" w:rsidR="009810CC" w:rsidRPr="009810CC" w:rsidRDefault="009A36D0" w:rsidP="009A36D0">
      <w:pPr>
        <w:pStyle w:val="ListParagraph"/>
        <w:ind w:left="0"/>
        <w:jc w:val="both"/>
      </w:pPr>
      <w:r>
        <w:t xml:space="preserve">Viêm gan mạn tính là bệnh gan có </w:t>
      </w:r>
      <w:r w:rsidRPr="00832C76">
        <w:rPr>
          <w:i/>
          <w:iCs/>
        </w:rPr>
        <w:t>tổn thương viêm và hoại tử</w:t>
      </w:r>
      <w:r w:rsidR="0030142E">
        <w:rPr>
          <w:i/>
          <w:iCs/>
        </w:rPr>
        <w:t xml:space="preserve"> lan tỏa</w:t>
      </w:r>
      <w:r>
        <w:t xml:space="preserve">, có hoặc không có kèm theo xơ hóa, diễn ra trong </w:t>
      </w:r>
      <w:r w:rsidRPr="00832C76">
        <w:rPr>
          <w:i/>
          <w:iCs/>
        </w:rPr>
        <w:t>thời gian trên 6 tháng</w:t>
      </w:r>
      <w:r>
        <w:t>.</w:t>
      </w:r>
    </w:p>
    <w:p w14:paraId="798383FA" w14:textId="11187966"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41D24250" w:rsidR="00C40CE0" w:rsidRDefault="00C40CE0" w:rsidP="00D41194">
      <w:pPr>
        <w:jc w:val="both"/>
      </w:pPr>
      <w:r w:rsidRPr="00C40CE0">
        <w:t xml:space="preserve">Chẩn đoán xác định – </w:t>
      </w:r>
      <w:r w:rsidR="00682831">
        <w:t xml:space="preserve">chẩn đoán </w:t>
      </w:r>
      <w:r w:rsidR="003B6596">
        <w:t>nguyên nhân</w:t>
      </w:r>
    </w:p>
    <w:p w14:paraId="10EA779D" w14:textId="1D9835E7" w:rsidR="0018233C" w:rsidRDefault="0018233C" w:rsidP="00D41194">
      <w:pPr>
        <w:pStyle w:val="ListParagraph"/>
        <w:numPr>
          <w:ilvl w:val="0"/>
          <w:numId w:val="16"/>
        </w:numPr>
        <w:ind w:left="0" w:firstLine="0"/>
        <w:jc w:val="both"/>
        <w:rPr>
          <w:b/>
          <w:bCs/>
        </w:rPr>
      </w:pPr>
      <w:r>
        <w:rPr>
          <w:b/>
          <w:bCs/>
        </w:rPr>
        <w:t>Tiêu chuẩn chẩn đoán viêm gan mạn</w:t>
      </w:r>
    </w:p>
    <w:p w14:paraId="7358A845" w14:textId="442F6CD9" w:rsidR="0018233C" w:rsidRDefault="00B11B5F" w:rsidP="0018233C">
      <w:pPr>
        <w:pStyle w:val="ListParagraph"/>
        <w:ind w:left="0"/>
        <w:jc w:val="both"/>
      </w:pPr>
      <w:r>
        <w:t>- Yếu tố nguy cơ (nguyên nhân) viêm gan mạn</w:t>
      </w:r>
      <w:r w:rsidR="00DB61EC">
        <w:t xml:space="preserve"> có hoặc không</w:t>
      </w:r>
    </w:p>
    <w:p w14:paraId="383D3D51" w14:textId="5DB13434" w:rsidR="00B11B5F" w:rsidRDefault="00B11B5F" w:rsidP="0018233C">
      <w:pPr>
        <w:pStyle w:val="ListParagraph"/>
        <w:ind w:left="0"/>
        <w:jc w:val="both"/>
      </w:pPr>
      <w:r>
        <w:t xml:space="preserve">- </w:t>
      </w:r>
      <w:r w:rsidR="001071C3">
        <w:t xml:space="preserve">Trên lâm sàng chắc chắn phải có gan </w:t>
      </w:r>
      <w:r w:rsidR="00183F0E">
        <w:t>to đều, chắc</w:t>
      </w:r>
      <w:r w:rsidR="004D73F2">
        <w:t xml:space="preserve"> và</w:t>
      </w:r>
      <w:r w:rsidR="001071C3">
        <w:t xml:space="preserve"> </w:t>
      </w:r>
      <w:r w:rsidR="004D73F2">
        <w:t>k</w:t>
      </w:r>
      <w:r w:rsidR="001071C3">
        <w:t>hẳng định thêm</w:t>
      </w:r>
      <w:r w:rsidR="00090BF5">
        <w:t xml:space="preserve"> trên siêu âm.</w:t>
      </w:r>
      <w:r w:rsidR="004D73F2">
        <w:t xml:space="preserve"> Lưu ý </w:t>
      </w:r>
      <w:r w:rsidR="00E55D3E">
        <w:t>lâm sàng và siêu âm phải tương đồng.</w:t>
      </w:r>
      <w:r w:rsidR="004D33C3">
        <w:t xml:space="preserve"> Phân biệt gan to trong viêm gan mạn, ung thư gan và thoái hóa mỡ gan dựa vào đặc điểm trên siêu âm.</w:t>
      </w:r>
    </w:p>
    <w:p w14:paraId="1FE0BD21" w14:textId="439DE4B0" w:rsidR="00FB74AD" w:rsidRPr="00B07A62" w:rsidRDefault="000A1ADB" w:rsidP="0018233C">
      <w:pPr>
        <w:pStyle w:val="ListParagraph"/>
        <w:ind w:left="0"/>
        <w:jc w:val="both"/>
      </w:pPr>
      <w:r>
        <w:t>- Triệu chứng lâm sàng chỉ điểm (vàng da, vàng mắt)</w:t>
      </w:r>
      <w:r w:rsidR="007636DA">
        <w:t xml:space="preserve"> có hoặc không.</w:t>
      </w:r>
    </w:p>
    <w:p w14:paraId="581E18A3" w14:textId="6AF69622" w:rsidR="00974EBC" w:rsidRPr="003E0347" w:rsidRDefault="00CC3A63" w:rsidP="00D41194">
      <w:pPr>
        <w:pStyle w:val="ListParagraph"/>
        <w:numPr>
          <w:ilvl w:val="0"/>
          <w:numId w:val="16"/>
        </w:numPr>
        <w:ind w:left="0" w:firstLine="0"/>
        <w:jc w:val="both"/>
        <w:rPr>
          <w:b/>
          <w:bCs/>
        </w:rPr>
      </w:pPr>
      <w:r>
        <w:rPr>
          <w:b/>
          <w:bCs/>
        </w:rPr>
        <w:t>Nguyên nhân gây viêm gan mạn</w:t>
      </w:r>
    </w:p>
    <w:p w14:paraId="2AE50550" w14:textId="6E4DC43F" w:rsidR="00FE4EC0" w:rsidRDefault="00CC3A63" w:rsidP="00D41194">
      <w:pPr>
        <w:jc w:val="both"/>
      </w:pPr>
      <w:r>
        <w:t>- Gồm 4 nguyên nhân sau</w:t>
      </w:r>
      <w:r w:rsidR="008B4BBC">
        <w:t xml:space="preserve"> (xem thêm “Xơ gan”)</w:t>
      </w:r>
      <w:r>
        <w:t>:</w:t>
      </w:r>
    </w:p>
    <w:p w14:paraId="0A3B3DF0" w14:textId="2ADED21A" w:rsidR="00CC3A63" w:rsidRDefault="00CC3A63" w:rsidP="00D41194">
      <w:pPr>
        <w:jc w:val="both"/>
      </w:pPr>
      <w:r>
        <w:t xml:space="preserve">+ </w:t>
      </w:r>
      <w:r w:rsidR="008B4BBC">
        <w:t>V</w:t>
      </w:r>
      <w:r>
        <w:t>irus</w:t>
      </w:r>
    </w:p>
    <w:p w14:paraId="247100CD" w14:textId="6084D022" w:rsidR="00CC3A63" w:rsidRDefault="00CC3A63" w:rsidP="00D41194">
      <w:pPr>
        <w:jc w:val="both"/>
      </w:pPr>
      <w:r>
        <w:t xml:space="preserve">+ </w:t>
      </w:r>
      <w:r w:rsidR="008B4BBC">
        <w:t>T</w:t>
      </w:r>
      <w:r>
        <w:t>huốc</w:t>
      </w:r>
    </w:p>
    <w:p w14:paraId="60B63008" w14:textId="5357EEBB" w:rsidR="00CC3A63" w:rsidRDefault="00CC3A63" w:rsidP="00D41194">
      <w:pPr>
        <w:jc w:val="both"/>
      </w:pPr>
      <w:r>
        <w:t xml:space="preserve">+ </w:t>
      </w:r>
      <w:r w:rsidR="008B4BBC">
        <w:t>T</w:t>
      </w:r>
      <w:r>
        <w:t>ự miễn</w:t>
      </w:r>
    </w:p>
    <w:p w14:paraId="765364CE" w14:textId="59A2343C" w:rsidR="008B4BBC" w:rsidRPr="00974EBC" w:rsidRDefault="00CC3A63" w:rsidP="00D41194">
      <w:pPr>
        <w:jc w:val="both"/>
      </w:pPr>
      <w:r>
        <w:t>+ Chưa rõ nguyên nhân</w:t>
      </w:r>
    </w:p>
    <w:p w14:paraId="6D7E0584" w14:textId="7B5F5222" w:rsidR="006F1A21" w:rsidRDefault="006F1A21" w:rsidP="00D41194">
      <w:pPr>
        <w:pStyle w:val="ListParagraph"/>
        <w:numPr>
          <w:ilvl w:val="0"/>
          <w:numId w:val="16"/>
        </w:numPr>
        <w:ind w:left="0" w:firstLine="0"/>
        <w:jc w:val="both"/>
        <w:rPr>
          <w:b/>
          <w:bCs/>
        </w:rPr>
      </w:pPr>
      <w:r>
        <w:rPr>
          <w:b/>
          <w:bCs/>
        </w:rPr>
        <w:t>Đặc điểm giải phẫu của viêm gan mạn</w:t>
      </w:r>
    </w:p>
    <w:p w14:paraId="12DEE8DA" w14:textId="19B6259D" w:rsidR="002F4230" w:rsidRPr="002F4230" w:rsidRDefault="002F4230" w:rsidP="002F4230">
      <w:pPr>
        <w:pStyle w:val="ListParagraph"/>
        <w:ind w:left="0"/>
        <w:jc w:val="both"/>
      </w:pPr>
      <w:r w:rsidRPr="002F4230">
        <w:t>- Gồm 2 điểm nổi bật:</w:t>
      </w:r>
    </w:p>
    <w:p w14:paraId="7BCDB2C7" w14:textId="309775DA" w:rsidR="002F4230" w:rsidRPr="002F4230" w:rsidRDefault="002F4230" w:rsidP="002F4230">
      <w:pPr>
        <w:pStyle w:val="ListParagraph"/>
        <w:ind w:left="0"/>
        <w:jc w:val="both"/>
      </w:pPr>
      <w:r w:rsidRPr="002F4230">
        <w:t>+ Sự xâm nhập tế bào viêm 1 nhân</w:t>
      </w:r>
    </w:p>
    <w:p w14:paraId="3D90F58D" w14:textId="04292116" w:rsidR="002F4230" w:rsidRDefault="002F4230" w:rsidP="002F4230">
      <w:pPr>
        <w:pStyle w:val="ListParagraph"/>
        <w:ind w:left="0"/>
        <w:jc w:val="both"/>
      </w:pPr>
      <w:r w:rsidRPr="002F4230">
        <w:t>+ Tế bào gan bị tổn thương</w:t>
      </w:r>
      <w:r w:rsidR="0079193A">
        <w:t>. Điển hình là hoại tử cầu nối, hoại tử mối gặm, hoại tử khối</w:t>
      </w:r>
      <w:r w:rsidR="00A95472">
        <w:t>, v.v</w:t>
      </w:r>
      <w:r w:rsidR="00B36954">
        <w:t>. Đây cũng là đặc điểm phân biệt viêm gan ổn định hay tấn công.</w:t>
      </w:r>
    </w:p>
    <w:p w14:paraId="5915792D" w14:textId="5793CF20" w:rsidR="00A95472" w:rsidRDefault="00A95472" w:rsidP="002F4230">
      <w:pPr>
        <w:pStyle w:val="ListParagraph"/>
        <w:ind w:left="0"/>
        <w:jc w:val="both"/>
      </w:pPr>
      <w:r>
        <w:t xml:space="preserve">- Khác với xơ gan ở chỗ </w:t>
      </w:r>
      <w:r w:rsidR="004A45D1">
        <w:t xml:space="preserve">xơ gan </w:t>
      </w:r>
      <w:r>
        <w:t>có các đảo xơ.</w:t>
      </w:r>
    </w:p>
    <w:p w14:paraId="62AF815C" w14:textId="77777777" w:rsidR="00365743" w:rsidRPr="003E0347" w:rsidRDefault="00365743" w:rsidP="00365743">
      <w:pPr>
        <w:pStyle w:val="ListParagraph"/>
        <w:numPr>
          <w:ilvl w:val="0"/>
          <w:numId w:val="16"/>
        </w:numPr>
        <w:ind w:left="0" w:firstLine="0"/>
        <w:jc w:val="both"/>
        <w:rPr>
          <w:b/>
          <w:bCs/>
        </w:rPr>
      </w:pPr>
      <w:r>
        <w:rPr>
          <w:b/>
          <w:bCs/>
        </w:rPr>
        <w:t>Triệu chứng lâm sàng của viêm gan mạn</w:t>
      </w:r>
    </w:p>
    <w:p w14:paraId="7616D77B" w14:textId="37EB1C59" w:rsidR="00F96B25" w:rsidRDefault="00F96B25" w:rsidP="00365743">
      <w:pPr>
        <w:jc w:val="both"/>
      </w:pPr>
      <w:r>
        <w:t xml:space="preserve">- </w:t>
      </w:r>
      <w:r w:rsidR="00365743">
        <w:t>Nghèo nàn và không đặc hiệu</w:t>
      </w:r>
      <w:r w:rsidR="00D64EB5">
        <w:t xml:space="preserve"> (sốt, kém ăn, đầy bụng, vàng da, vàng mắt, đau khớp, da khô </w:t>
      </w:r>
      <w:r w:rsidR="00634A36">
        <w:t>s</w:t>
      </w:r>
      <w:r w:rsidR="00D64EB5">
        <w:t>ạm, v.v). Trong đó triệu chứng gan to đều cả 2 thùy, mặt nhẵn, mật độ chắc là triệu chứng có giá trị.</w:t>
      </w:r>
    </w:p>
    <w:p w14:paraId="174C4EDB" w14:textId="60372BBD" w:rsidR="00D64EB5" w:rsidRPr="002F4230" w:rsidRDefault="00F96B25" w:rsidP="00365743">
      <w:pPr>
        <w:jc w:val="both"/>
      </w:pPr>
      <w:r>
        <w:t>- Các triệu chứng ngoài gan</w:t>
      </w:r>
      <w:r w:rsidR="008104FF">
        <w:t>.</w:t>
      </w:r>
    </w:p>
    <w:p w14:paraId="5F5C7EE4" w14:textId="32D1BD7A" w:rsidR="00F34451" w:rsidRDefault="00F34451" w:rsidP="00D41194">
      <w:pPr>
        <w:pStyle w:val="ListParagraph"/>
        <w:numPr>
          <w:ilvl w:val="0"/>
          <w:numId w:val="16"/>
        </w:numPr>
        <w:ind w:left="0" w:firstLine="0"/>
        <w:jc w:val="both"/>
        <w:rPr>
          <w:b/>
          <w:bCs/>
        </w:rPr>
      </w:pPr>
      <w:r>
        <w:rPr>
          <w:b/>
          <w:bCs/>
        </w:rPr>
        <w:t>Xét nghiệm cận lâm sàng viêm gan mạn</w:t>
      </w:r>
    </w:p>
    <w:p w14:paraId="222E3E80" w14:textId="725E9D58" w:rsidR="00D05539" w:rsidRDefault="00D05539" w:rsidP="00F34451">
      <w:pPr>
        <w:pStyle w:val="ListParagraph"/>
        <w:ind w:left="0"/>
        <w:jc w:val="both"/>
      </w:pPr>
      <w:r>
        <w:t>Chia làm 3 nhóm</w:t>
      </w:r>
    </w:p>
    <w:p w14:paraId="5A9619F6" w14:textId="0FEA7AD8" w:rsidR="00D05539" w:rsidRDefault="00D05539" w:rsidP="00F34451">
      <w:pPr>
        <w:pStyle w:val="ListParagraph"/>
        <w:ind w:left="0"/>
        <w:jc w:val="both"/>
      </w:pPr>
      <w:r>
        <w:t>a.</w:t>
      </w:r>
      <w:r w:rsidR="00F34451" w:rsidRPr="00F34451">
        <w:t xml:space="preserve"> </w:t>
      </w:r>
      <w:r>
        <w:t>Đánh</w:t>
      </w:r>
      <w:r w:rsidR="00F34451">
        <w:t xml:space="preserve"> giá chức năng gan</w:t>
      </w:r>
    </w:p>
    <w:p w14:paraId="769E160E" w14:textId="77777777" w:rsidR="00D05539" w:rsidRDefault="00D05539" w:rsidP="00F34451">
      <w:pPr>
        <w:pStyle w:val="ListParagraph"/>
        <w:ind w:left="0"/>
        <w:jc w:val="both"/>
      </w:pPr>
      <w:r>
        <w:t>- A</w:t>
      </w:r>
      <w:r w:rsidR="00E73880">
        <w:t xml:space="preserve">lbumin, protein, </w:t>
      </w:r>
      <w:r w:rsidR="00CC136A">
        <w:t>cholesterol</w:t>
      </w:r>
      <w:r w:rsidR="00E73880">
        <w:t>, đông máu</w:t>
      </w:r>
      <w:r w:rsidR="00EC7701">
        <w:t>, chảy máu</w:t>
      </w:r>
      <w:r w:rsidR="00E73880">
        <w:t>, bilirubin</w:t>
      </w:r>
      <w:r w:rsidR="00665251">
        <w:t xml:space="preserve">, </w:t>
      </w:r>
      <w:r w:rsidR="00663A16">
        <w:t>nghiệm pháp dung nạp đường huyết</w:t>
      </w:r>
    </w:p>
    <w:p w14:paraId="460FD52A" w14:textId="647D5269" w:rsidR="00D05539" w:rsidRDefault="00D05539" w:rsidP="00F34451">
      <w:pPr>
        <w:pStyle w:val="ListParagraph"/>
        <w:ind w:left="0"/>
        <w:jc w:val="both"/>
      </w:pPr>
      <w:r>
        <w:t>- Điện di protein để phân biệt viêm gan và hội chứng thận hư (gamma tăng trong viêm gan mạn, alpha2 tăng trong hội chứng thận hư).</w:t>
      </w:r>
    </w:p>
    <w:p w14:paraId="1D3582BF" w14:textId="7E8EC45B" w:rsidR="00D05539" w:rsidRDefault="00D05539" w:rsidP="00F34451">
      <w:pPr>
        <w:pStyle w:val="ListParagraph"/>
        <w:ind w:left="0"/>
        <w:jc w:val="both"/>
      </w:pPr>
      <w:r>
        <w:t>b. Đ</w:t>
      </w:r>
      <w:r w:rsidR="00F34451">
        <w:t>ánh giá sự phá hủy tế bào gan</w:t>
      </w:r>
    </w:p>
    <w:p w14:paraId="335EB3DC" w14:textId="722D0350" w:rsidR="00F34451" w:rsidRDefault="00D05539" w:rsidP="00F34451">
      <w:pPr>
        <w:pStyle w:val="ListParagraph"/>
        <w:ind w:left="0"/>
        <w:jc w:val="both"/>
      </w:pPr>
      <w:r>
        <w:t xml:space="preserve">- </w:t>
      </w:r>
      <w:r w:rsidR="00E73880">
        <w:t>AST, ALT</w:t>
      </w:r>
      <w:r w:rsidR="004D286F">
        <w:t>: Nếu giá trị 80 &lt;= AST, ALT &lt;= 500 thì định hướng tổn thương gan mạn. AST, ALT &gt; 500 nghĩ tới viêm gan cấp.</w:t>
      </w:r>
    </w:p>
    <w:p w14:paraId="4E73C344" w14:textId="5E4A086B" w:rsidR="00D05539" w:rsidRDefault="00D05539" w:rsidP="00F34451">
      <w:pPr>
        <w:pStyle w:val="ListParagraph"/>
        <w:ind w:left="0"/>
        <w:jc w:val="both"/>
      </w:pPr>
      <w:r>
        <w:t>c. Đánh giá hình thái của gan</w:t>
      </w:r>
    </w:p>
    <w:p w14:paraId="042BE117" w14:textId="04C41899" w:rsidR="00042850" w:rsidRDefault="00426597" w:rsidP="00F34451">
      <w:pPr>
        <w:pStyle w:val="ListParagraph"/>
        <w:ind w:left="0"/>
        <w:jc w:val="both"/>
      </w:pPr>
      <w:r>
        <w:t>- Siêu âm đánh giá hình thể gan</w:t>
      </w:r>
      <w:r w:rsidR="00714F07">
        <w:t xml:space="preserve"> (2D).</w:t>
      </w:r>
      <w:r w:rsidR="007574D5">
        <w:t xml:space="preserve"> Không có giá trị chẩn đoán nhưng cho biết kích thước và tính chất nhu mô gan nên là xét nghiệm quan trọng.</w:t>
      </w:r>
      <w:r w:rsidR="00CF2CC8">
        <w:t xml:space="preserve"> Đặc điểm tổn thương gan không đều và lan tỏa.</w:t>
      </w:r>
    </w:p>
    <w:p w14:paraId="7AD295FA" w14:textId="62748763" w:rsidR="00426597" w:rsidRDefault="00042850" w:rsidP="00F34451">
      <w:pPr>
        <w:pStyle w:val="ListParagraph"/>
        <w:ind w:left="0"/>
        <w:jc w:val="both"/>
      </w:pPr>
      <w:r>
        <w:t xml:space="preserve">- </w:t>
      </w:r>
      <w:r w:rsidR="0019294A">
        <w:t>CT cũng có giá trị định hướng tương tự.</w:t>
      </w:r>
    </w:p>
    <w:p w14:paraId="4E6DCC86" w14:textId="7307EE49" w:rsidR="0019294A" w:rsidRDefault="0019294A" w:rsidP="00F34451">
      <w:pPr>
        <w:pStyle w:val="ListParagraph"/>
        <w:ind w:left="0"/>
        <w:jc w:val="both"/>
      </w:pPr>
      <w:r>
        <w:t>- Nội soi ổ bụng có giá trị định hướng viêm gan mạn tính.</w:t>
      </w:r>
    </w:p>
    <w:p w14:paraId="124D5365" w14:textId="7BB3D812" w:rsidR="00CC3E9B" w:rsidRDefault="00CC3E9B" w:rsidP="00F34451">
      <w:pPr>
        <w:pStyle w:val="ListParagraph"/>
        <w:ind w:left="0"/>
        <w:jc w:val="both"/>
      </w:pPr>
      <w:r>
        <w:t xml:space="preserve">- Sinh thiết là tiêu chuẩn vàng trong chẩn đoán viêm gan mạn. </w:t>
      </w:r>
      <w:r w:rsidR="00AF4B41">
        <w:t xml:space="preserve">Với viêm gan không có chống chỉ định sinh thiết nhưng trong </w:t>
      </w:r>
      <w:r w:rsidR="00E96D18">
        <w:t>x</w:t>
      </w:r>
      <w:r w:rsidR="00AF4B41">
        <w:t>ơ gan có chống chỉ định vì có rối loạn đông máu, chảy máu.</w:t>
      </w:r>
    </w:p>
    <w:p w14:paraId="59F80574" w14:textId="7B8CD25B" w:rsidR="008D36BA" w:rsidRPr="00F34451" w:rsidRDefault="008D36BA" w:rsidP="00F34451">
      <w:pPr>
        <w:pStyle w:val="ListParagraph"/>
        <w:ind w:left="0"/>
        <w:jc w:val="both"/>
      </w:pPr>
      <w:r>
        <w:t xml:space="preserve">- Ngày nay có thể sử dụng fibroscan thay cho sinh thiết để chẩn đoán viêm gan mạn, </w:t>
      </w:r>
      <w:r w:rsidR="00086AAF">
        <w:t>x</w:t>
      </w:r>
      <w:r>
        <w:t>ơ gan.</w:t>
      </w:r>
      <w:r w:rsidR="000E4C65">
        <w:t xml:space="preserve"> Lưu ý cần chẩn đoán nguyên nhân thì fibroscan mới </w:t>
      </w:r>
      <w:r w:rsidR="00D508DA">
        <w:t>có giá trị phân tích</w:t>
      </w:r>
      <w:r w:rsidR="000E4C65">
        <w:t>.</w:t>
      </w:r>
    </w:p>
    <w:p w14:paraId="1456F7BB" w14:textId="6EF7F09D" w:rsidR="0054382C" w:rsidRDefault="0054382C" w:rsidP="00AF4B41">
      <w:pPr>
        <w:pStyle w:val="ListParagraph"/>
        <w:numPr>
          <w:ilvl w:val="0"/>
          <w:numId w:val="16"/>
        </w:numPr>
        <w:ind w:left="0" w:firstLine="0"/>
        <w:jc w:val="both"/>
        <w:rPr>
          <w:b/>
          <w:bCs/>
        </w:rPr>
      </w:pPr>
      <w:r>
        <w:rPr>
          <w:b/>
          <w:bCs/>
        </w:rPr>
        <w:t>Ý nghĩa một số XN viêm gan</w:t>
      </w:r>
      <w:r w:rsidR="00D91DA2">
        <w:rPr>
          <w:b/>
          <w:bCs/>
        </w:rPr>
        <w:t xml:space="preserve"> do virus</w:t>
      </w:r>
    </w:p>
    <w:p w14:paraId="1E490AE4" w14:textId="17684E97" w:rsidR="0088105C" w:rsidRPr="00B50FE9" w:rsidRDefault="00DD31AD" w:rsidP="0088105C">
      <w:pPr>
        <w:pStyle w:val="ListParagraph"/>
        <w:ind w:left="0"/>
        <w:jc w:val="both"/>
      </w:pPr>
      <w:r>
        <w:t>Xem thêm phần x</w:t>
      </w:r>
    </w:p>
    <w:p w14:paraId="1BEE5B1B" w14:textId="365FCD62" w:rsidR="00AF4B41" w:rsidRPr="00456237" w:rsidRDefault="00456237" w:rsidP="00AF4B41">
      <w:pPr>
        <w:pStyle w:val="ListParagraph"/>
        <w:numPr>
          <w:ilvl w:val="0"/>
          <w:numId w:val="16"/>
        </w:numPr>
        <w:ind w:left="0" w:firstLine="0"/>
        <w:jc w:val="both"/>
        <w:rPr>
          <w:b/>
          <w:bCs/>
        </w:rPr>
      </w:pPr>
      <w:r>
        <w:rPr>
          <w:b/>
          <w:bCs/>
        </w:rPr>
        <w:t>Điều trị viêm gan mạn</w:t>
      </w:r>
    </w:p>
    <w:p w14:paraId="31D976AB" w14:textId="28D3A989" w:rsidR="00BC13F4" w:rsidRDefault="009B74F4" w:rsidP="001F5C51">
      <w:pPr>
        <w:jc w:val="both"/>
      </w:pPr>
      <w:r>
        <w:t>a. Chế độ ăn và sinh hoạt</w:t>
      </w:r>
    </w:p>
    <w:p w14:paraId="5B1BAC88" w14:textId="4806FA5C" w:rsidR="009B74F4" w:rsidRDefault="009B74F4" w:rsidP="001F5C51">
      <w:pPr>
        <w:jc w:val="both"/>
      </w:pPr>
      <w:r>
        <w:t xml:space="preserve">- </w:t>
      </w:r>
      <w:r w:rsidR="002111B3">
        <w:t>Ăn thức ăn mềm, dễ tiêu, giàu dinh dưỡng, giàu vitamin, ăn nhạt</w:t>
      </w:r>
    </w:p>
    <w:p w14:paraId="4EBF6E5F" w14:textId="6E94EBD1" w:rsidR="008F0321" w:rsidRDefault="008F0321" w:rsidP="001F5C51">
      <w:pPr>
        <w:jc w:val="both"/>
      </w:pPr>
      <w:r>
        <w:t>- Hạn chế lao động cơ bắp</w:t>
      </w:r>
    </w:p>
    <w:p w14:paraId="6227A523" w14:textId="715E0097" w:rsidR="00A172D4" w:rsidRDefault="00A172D4" w:rsidP="001F5C51">
      <w:pPr>
        <w:jc w:val="both"/>
      </w:pPr>
      <w:r>
        <w:t>b. Tăng cường hỗ trợ chuyển hóa tế bào gan</w:t>
      </w:r>
    </w:p>
    <w:p w14:paraId="132246F9" w14:textId="1A7DEBC2" w:rsidR="00090CE4" w:rsidRDefault="00090CE4" w:rsidP="001F5C51">
      <w:pPr>
        <w:jc w:val="both"/>
      </w:pPr>
      <w:r>
        <w:t>- Dùng men</w:t>
      </w:r>
      <w:r w:rsidR="0081297B">
        <w:t xml:space="preserve"> chuyển hóa:</w:t>
      </w:r>
    </w:p>
    <w:p w14:paraId="6BCA3895" w14:textId="3B9FD4CA" w:rsidR="0081297B" w:rsidRDefault="0081297B" w:rsidP="001F5C51">
      <w:pPr>
        <w:jc w:val="both"/>
      </w:pPr>
      <w:r>
        <w:t>+ Men tế bào chung</w:t>
      </w:r>
      <w:r w:rsidR="00512844">
        <w:t xml:space="preserve">: </w:t>
      </w:r>
      <w:r w:rsidR="00801313">
        <w:t>D</w:t>
      </w:r>
      <w:r w:rsidR="00523240">
        <w:t>e</w:t>
      </w:r>
      <w:r w:rsidR="00801313">
        <w:t>carboxylase</w:t>
      </w:r>
      <w:r w:rsidR="00512844">
        <w:t xml:space="preserve"> (RB 25)</w:t>
      </w:r>
    </w:p>
    <w:p w14:paraId="48D751C2" w14:textId="4E1548B4" w:rsidR="0086595F" w:rsidRDefault="0086595F" w:rsidP="001F5C51">
      <w:pPr>
        <w:jc w:val="both"/>
      </w:pPr>
      <w:r>
        <w:t xml:space="preserve">+ Men cho gan: </w:t>
      </w:r>
      <w:r w:rsidR="00A02A89">
        <w:t xml:space="preserve">Aspartat, </w:t>
      </w:r>
      <w:r w:rsidR="004B4067" w:rsidRPr="004B4067">
        <w:t>Ornithine</w:t>
      </w:r>
      <w:r w:rsidR="008C3509">
        <w:t xml:space="preserve"> (Eganin)</w:t>
      </w:r>
    </w:p>
    <w:p w14:paraId="14F74B77" w14:textId="3F332C4F" w:rsidR="00090CE4" w:rsidRDefault="00090CE4" w:rsidP="001F5C51">
      <w:pPr>
        <w:jc w:val="both"/>
      </w:pPr>
      <w:r>
        <w:t>- Dùng vitamin</w:t>
      </w:r>
    </w:p>
    <w:p w14:paraId="2937B65B" w14:textId="0F2C1514" w:rsidR="00DC08A8" w:rsidRDefault="00DC08A8" w:rsidP="001F5C51">
      <w:pPr>
        <w:jc w:val="both"/>
      </w:pPr>
      <w:r>
        <w:t>+ Vitamin nhóm B: B1, B6, B12</w:t>
      </w:r>
    </w:p>
    <w:p w14:paraId="29314E46" w14:textId="3E499B4A" w:rsidR="00FF0DA8" w:rsidRDefault="00FF0DA8" w:rsidP="001F5C51">
      <w:pPr>
        <w:jc w:val="both"/>
      </w:pPr>
      <w:r>
        <w:t>c. Điều trị nguyên nhân</w:t>
      </w:r>
    </w:p>
    <w:p w14:paraId="28D7383B" w14:textId="39261B1C" w:rsidR="00A931FD" w:rsidRDefault="00A931FD" w:rsidP="001F5C51">
      <w:pPr>
        <w:jc w:val="both"/>
      </w:pPr>
      <w:r>
        <w:t>+ Do virus sử dụng thuốc kháng virus</w:t>
      </w:r>
    </w:p>
    <w:p w14:paraId="196F9495" w14:textId="02F747F2" w:rsidR="00387F35" w:rsidRDefault="00387F35" w:rsidP="006F222E">
      <w:pPr>
        <w:pStyle w:val="ListParagraph"/>
        <w:numPr>
          <w:ilvl w:val="0"/>
          <w:numId w:val="16"/>
        </w:numPr>
        <w:ind w:left="0" w:firstLine="0"/>
        <w:jc w:val="both"/>
        <w:rPr>
          <w:b/>
          <w:bCs/>
        </w:rPr>
      </w:pPr>
      <w:r>
        <w:rPr>
          <w:b/>
          <w:bCs/>
        </w:rPr>
        <w:t>Chỉ định điều trị thuốc kháng virus ở BN viêm gan B mạn tính</w:t>
      </w:r>
    </w:p>
    <w:p w14:paraId="638FCDB4" w14:textId="6D8F3C7B" w:rsidR="00387F35" w:rsidRDefault="006758C2" w:rsidP="00387F35">
      <w:pPr>
        <w:pStyle w:val="ListParagraph"/>
        <w:ind w:left="0"/>
        <w:jc w:val="both"/>
      </w:pPr>
      <w:r>
        <w:t>- Khi ALT tăng trên 2 lần giá trị bình thường hoặc có bằng chứng xơ hóa gan tiến triển/xơ gan bất kể ALT ở mức nào</w:t>
      </w:r>
    </w:p>
    <w:p w14:paraId="2B103677" w14:textId="4F3A2F00" w:rsidR="006758C2" w:rsidRPr="006758C2" w:rsidRDefault="006758C2" w:rsidP="00387F35">
      <w:pPr>
        <w:pStyle w:val="ListParagraph"/>
        <w:ind w:left="0"/>
        <w:jc w:val="both"/>
      </w:pPr>
      <w:r>
        <w:t>- HBV-DNA &gt;= 10</w:t>
      </w:r>
      <w:r>
        <w:rPr>
          <w:vertAlign w:val="superscript"/>
        </w:rPr>
        <w:t>5</w:t>
      </w:r>
      <w:r>
        <w:t xml:space="preserve"> copies/ml (20000 U/ml) nếu HBeAg (+) hoặc HBV-DNA &gt;= 10</w:t>
      </w:r>
      <w:r>
        <w:rPr>
          <w:vertAlign w:val="superscript"/>
        </w:rPr>
        <w:t>4</w:t>
      </w:r>
      <w:r>
        <w:t xml:space="preserve"> copies/mk nếu HBeAg (-)</w:t>
      </w:r>
    </w:p>
    <w:p w14:paraId="1F11860E" w14:textId="58D78455" w:rsidR="006F222E" w:rsidRDefault="006F222E" w:rsidP="006F222E">
      <w:pPr>
        <w:pStyle w:val="ListParagraph"/>
        <w:numPr>
          <w:ilvl w:val="0"/>
          <w:numId w:val="16"/>
        </w:numPr>
        <w:ind w:left="0" w:firstLine="0"/>
        <w:jc w:val="both"/>
        <w:rPr>
          <w:b/>
          <w:bCs/>
        </w:rPr>
      </w:pPr>
      <w:r>
        <w:rPr>
          <w:b/>
          <w:bCs/>
        </w:rPr>
        <w:t>Glucathion là gì?</w:t>
      </w:r>
    </w:p>
    <w:p w14:paraId="21970439" w14:textId="77777777" w:rsidR="00C56EE5" w:rsidRDefault="00C56EE5" w:rsidP="00C56EE5">
      <w:pPr>
        <w:jc w:val="both"/>
      </w:pPr>
      <w:r>
        <w:t>- Glutathione là một chất được sản xuất tự nhiên bởi gan. Nó cũng được tìm thấy trong trái cây, rau và thịt. Đây là một tripeptit nội sinh, được coi như kho dự trữ các chất chống oxy hóa, xuất hiện trong tất cả các tế bào động vật và được tổng hợp từ tế bào bằng 3 amin, bao gồm cysteine, glutamic và glycine. Tất cả đều được tạo ra trong gan rồi có mặt khắp cơ thể.</w:t>
      </w:r>
    </w:p>
    <w:p w14:paraId="5EFCA0F8" w14:textId="01A4635C" w:rsidR="007063B5" w:rsidRDefault="00C56EE5" w:rsidP="00C56EE5">
      <w:pPr>
        <w:pStyle w:val="ListParagraph"/>
        <w:ind w:left="0"/>
        <w:jc w:val="both"/>
      </w:pPr>
      <w:r>
        <w:t xml:space="preserve">- Glutathione được xem như một chiến binh bảo vệ các tế bào. Bằng cách chống lại thiệt hại bức xạ có thể xảy ra ở da, võng mạc, giác mạc, Glutathione giúp làm trì hoãn các dấu hiệu lão hóa. Glutathione giúp trung hòa các gốc tự do. Glutathione còn có tác dụng đào thải độc tố ra khỏi cơ thể. Glutathione </w:t>
      </w:r>
      <w:r>
        <w:lastRenderedPageBreak/>
        <w:t>giúp bạn giảm stress và tái sinh năng lượng. Ngoài các tác dụng trên, Glutathione còn tăng cường hệ miễn dịch.</w:t>
      </w:r>
    </w:p>
    <w:p w14:paraId="1A847805" w14:textId="4F5AB046" w:rsidR="00C56EE5" w:rsidRPr="00C56EE5" w:rsidRDefault="00C56EE5" w:rsidP="00C56EE5">
      <w:pPr>
        <w:pStyle w:val="ListParagraph"/>
        <w:ind w:left="0"/>
        <w:jc w:val="both"/>
      </w:pPr>
      <w:r>
        <w:t>- Glutathione dùng khi BN nhiễm độc gan, sử dụng rượu nhiều, nguy cơ thấp.</w:t>
      </w:r>
    </w:p>
    <w:p w14:paraId="0F660B98" w14:textId="45EC2CCD" w:rsidR="007063B5" w:rsidRDefault="00AA0441" w:rsidP="006F222E">
      <w:pPr>
        <w:pStyle w:val="ListParagraph"/>
        <w:numPr>
          <w:ilvl w:val="0"/>
          <w:numId w:val="16"/>
        </w:numPr>
        <w:ind w:left="0" w:firstLine="0"/>
        <w:jc w:val="both"/>
        <w:rPr>
          <w:b/>
          <w:bCs/>
        </w:rPr>
      </w:pPr>
      <w:r>
        <w:rPr>
          <w:b/>
          <w:bCs/>
        </w:rPr>
        <w:t>BN đái tháo đường có suy giảm chức năng tế bào gan</w:t>
      </w:r>
    </w:p>
    <w:p w14:paraId="4BA3FD84" w14:textId="04F250E2" w:rsidR="00784C72" w:rsidRDefault="00784C72" w:rsidP="00AA0441">
      <w:pPr>
        <w:pStyle w:val="ListParagraph"/>
        <w:ind w:left="0"/>
        <w:jc w:val="both"/>
      </w:pPr>
      <w:r>
        <w:t>- Thường thay thế thuốc đái tháo đường uống bằng Insulin</w:t>
      </w:r>
    </w:p>
    <w:p w14:paraId="5F158E18" w14:textId="3A66615C" w:rsidR="00784C72" w:rsidRDefault="00784C72" w:rsidP="00AA0441">
      <w:pPr>
        <w:pStyle w:val="ListParagraph"/>
        <w:ind w:left="0"/>
        <w:jc w:val="both"/>
      </w:pPr>
      <w:r>
        <w:t>- M</w:t>
      </w:r>
      <w:r w:rsidR="00CB5475">
        <w:t>ỗ</w:t>
      </w:r>
      <w:r>
        <w:t>i đơn vị Insulin chuyển hóa được 10g đường</w:t>
      </w:r>
    </w:p>
    <w:p w14:paraId="19B67F6E" w14:textId="3D8DD8AF" w:rsidR="00784C72" w:rsidRPr="00784C72" w:rsidRDefault="00784C72" w:rsidP="00AA0441">
      <w:pPr>
        <w:pStyle w:val="ListParagraph"/>
        <w:ind w:left="0"/>
        <w:jc w:val="both"/>
      </w:pPr>
      <w:r>
        <w:t xml:space="preserve">- </w:t>
      </w:r>
      <w:r w:rsidR="003044CF">
        <w:t>Tăng truyền đường đối với BN suy giảm chức năng tế bào gan</w:t>
      </w:r>
    </w:p>
    <w:p w14:paraId="05EAE2F5" w14:textId="77777777" w:rsidR="006F222E" w:rsidRDefault="006F222E" w:rsidP="001F5C51">
      <w:pPr>
        <w:jc w:val="both"/>
      </w:pPr>
    </w:p>
    <w:sectPr w:rsidR="006F222E"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B8F4" w14:textId="77777777" w:rsidR="00667949" w:rsidRDefault="00667949" w:rsidP="002D526E">
      <w:pPr>
        <w:spacing w:line="240" w:lineRule="auto"/>
      </w:pPr>
      <w:r>
        <w:separator/>
      </w:r>
    </w:p>
  </w:endnote>
  <w:endnote w:type="continuationSeparator" w:id="0">
    <w:p w14:paraId="37F229CD" w14:textId="77777777" w:rsidR="00667949" w:rsidRDefault="00667949"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E93" w14:textId="77777777" w:rsidR="00667949" w:rsidRDefault="00667949" w:rsidP="002D526E">
      <w:pPr>
        <w:spacing w:line="240" w:lineRule="auto"/>
      </w:pPr>
      <w:r>
        <w:separator/>
      </w:r>
    </w:p>
  </w:footnote>
  <w:footnote w:type="continuationSeparator" w:id="0">
    <w:p w14:paraId="40F3A729" w14:textId="77777777" w:rsidR="00667949" w:rsidRDefault="00667949"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732"/>
    <w:rsid w:val="000019A3"/>
    <w:rsid w:val="00001EA0"/>
    <w:rsid w:val="0000497C"/>
    <w:rsid w:val="00007F08"/>
    <w:rsid w:val="000117F2"/>
    <w:rsid w:val="0001311D"/>
    <w:rsid w:val="00013324"/>
    <w:rsid w:val="00013F60"/>
    <w:rsid w:val="0001735C"/>
    <w:rsid w:val="000203E9"/>
    <w:rsid w:val="00023E9E"/>
    <w:rsid w:val="000351BD"/>
    <w:rsid w:val="000378C3"/>
    <w:rsid w:val="00042850"/>
    <w:rsid w:val="00045786"/>
    <w:rsid w:val="000461CE"/>
    <w:rsid w:val="000474FC"/>
    <w:rsid w:val="000477F1"/>
    <w:rsid w:val="0005666E"/>
    <w:rsid w:val="0006219A"/>
    <w:rsid w:val="0006410A"/>
    <w:rsid w:val="00067B18"/>
    <w:rsid w:val="00067D03"/>
    <w:rsid w:val="00070C32"/>
    <w:rsid w:val="00075142"/>
    <w:rsid w:val="0007683B"/>
    <w:rsid w:val="00086AAF"/>
    <w:rsid w:val="00090BF5"/>
    <w:rsid w:val="00090CE4"/>
    <w:rsid w:val="000A1ADB"/>
    <w:rsid w:val="000A26F8"/>
    <w:rsid w:val="000A3C3F"/>
    <w:rsid w:val="000A47FF"/>
    <w:rsid w:val="000B127A"/>
    <w:rsid w:val="000B48A2"/>
    <w:rsid w:val="000B493F"/>
    <w:rsid w:val="000B637D"/>
    <w:rsid w:val="000B6454"/>
    <w:rsid w:val="000C3A9F"/>
    <w:rsid w:val="000C4B38"/>
    <w:rsid w:val="000C6A7C"/>
    <w:rsid w:val="000D223F"/>
    <w:rsid w:val="000D3246"/>
    <w:rsid w:val="000D376A"/>
    <w:rsid w:val="000D64CB"/>
    <w:rsid w:val="000D6703"/>
    <w:rsid w:val="000E0AD5"/>
    <w:rsid w:val="000E4C65"/>
    <w:rsid w:val="000E5294"/>
    <w:rsid w:val="000E6A9E"/>
    <w:rsid w:val="000F0C3D"/>
    <w:rsid w:val="000F2587"/>
    <w:rsid w:val="000F3790"/>
    <w:rsid w:val="0010352A"/>
    <w:rsid w:val="00103B55"/>
    <w:rsid w:val="001069AC"/>
    <w:rsid w:val="001071C3"/>
    <w:rsid w:val="001109BF"/>
    <w:rsid w:val="00111BDB"/>
    <w:rsid w:val="0011562B"/>
    <w:rsid w:val="001211C1"/>
    <w:rsid w:val="00122D43"/>
    <w:rsid w:val="001262A6"/>
    <w:rsid w:val="00135A70"/>
    <w:rsid w:val="00135EBA"/>
    <w:rsid w:val="0013654F"/>
    <w:rsid w:val="00137694"/>
    <w:rsid w:val="00142921"/>
    <w:rsid w:val="001429D8"/>
    <w:rsid w:val="001441A5"/>
    <w:rsid w:val="0014584D"/>
    <w:rsid w:val="00146EFC"/>
    <w:rsid w:val="00154244"/>
    <w:rsid w:val="0016432A"/>
    <w:rsid w:val="00167712"/>
    <w:rsid w:val="0017188E"/>
    <w:rsid w:val="0017356F"/>
    <w:rsid w:val="00174A38"/>
    <w:rsid w:val="001757F3"/>
    <w:rsid w:val="00176D25"/>
    <w:rsid w:val="0017789B"/>
    <w:rsid w:val="0018233C"/>
    <w:rsid w:val="00182CC4"/>
    <w:rsid w:val="00183F0E"/>
    <w:rsid w:val="00191647"/>
    <w:rsid w:val="0019294A"/>
    <w:rsid w:val="00193465"/>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D7C1B"/>
    <w:rsid w:val="001E299C"/>
    <w:rsid w:val="001E59C2"/>
    <w:rsid w:val="001E5B54"/>
    <w:rsid w:val="001F46CE"/>
    <w:rsid w:val="001F5C51"/>
    <w:rsid w:val="001F764F"/>
    <w:rsid w:val="001F78AF"/>
    <w:rsid w:val="00203382"/>
    <w:rsid w:val="002111B3"/>
    <w:rsid w:val="0021303F"/>
    <w:rsid w:val="002153D3"/>
    <w:rsid w:val="00216332"/>
    <w:rsid w:val="00216345"/>
    <w:rsid w:val="00216ECA"/>
    <w:rsid w:val="0022607D"/>
    <w:rsid w:val="00226A5A"/>
    <w:rsid w:val="00231D6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B5D94"/>
    <w:rsid w:val="002C1641"/>
    <w:rsid w:val="002C667D"/>
    <w:rsid w:val="002D079B"/>
    <w:rsid w:val="002D526E"/>
    <w:rsid w:val="002E7C96"/>
    <w:rsid w:val="002F4230"/>
    <w:rsid w:val="0030142E"/>
    <w:rsid w:val="0030176E"/>
    <w:rsid w:val="003044CF"/>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65743"/>
    <w:rsid w:val="003776A7"/>
    <w:rsid w:val="00384BDF"/>
    <w:rsid w:val="00385AFB"/>
    <w:rsid w:val="00387F35"/>
    <w:rsid w:val="00390399"/>
    <w:rsid w:val="00391668"/>
    <w:rsid w:val="0039213E"/>
    <w:rsid w:val="003960D8"/>
    <w:rsid w:val="003A112B"/>
    <w:rsid w:val="003A63E1"/>
    <w:rsid w:val="003A6C67"/>
    <w:rsid w:val="003A75AB"/>
    <w:rsid w:val="003B4F0E"/>
    <w:rsid w:val="003B6596"/>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1B44"/>
    <w:rsid w:val="003F3BAD"/>
    <w:rsid w:val="003F772C"/>
    <w:rsid w:val="004014B4"/>
    <w:rsid w:val="00405458"/>
    <w:rsid w:val="004068E5"/>
    <w:rsid w:val="004079AA"/>
    <w:rsid w:val="00420F5C"/>
    <w:rsid w:val="00422453"/>
    <w:rsid w:val="00426597"/>
    <w:rsid w:val="0044579D"/>
    <w:rsid w:val="00446921"/>
    <w:rsid w:val="004549ED"/>
    <w:rsid w:val="00456237"/>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5D1"/>
    <w:rsid w:val="004A4CB0"/>
    <w:rsid w:val="004B1CFA"/>
    <w:rsid w:val="004B27E5"/>
    <w:rsid w:val="004B4067"/>
    <w:rsid w:val="004B458F"/>
    <w:rsid w:val="004B716D"/>
    <w:rsid w:val="004C0847"/>
    <w:rsid w:val="004C1F79"/>
    <w:rsid w:val="004C47C8"/>
    <w:rsid w:val="004C7D32"/>
    <w:rsid w:val="004D286F"/>
    <w:rsid w:val="004D33C3"/>
    <w:rsid w:val="004D73F2"/>
    <w:rsid w:val="004E4435"/>
    <w:rsid w:val="004F0FD0"/>
    <w:rsid w:val="004F57E2"/>
    <w:rsid w:val="0050541B"/>
    <w:rsid w:val="00506BEE"/>
    <w:rsid w:val="005109D4"/>
    <w:rsid w:val="00512844"/>
    <w:rsid w:val="00517F84"/>
    <w:rsid w:val="00523240"/>
    <w:rsid w:val="00524378"/>
    <w:rsid w:val="00543167"/>
    <w:rsid w:val="0054382C"/>
    <w:rsid w:val="00544A24"/>
    <w:rsid w:val="005464CA"/>
    <w:rsid w:val="00547571"/>
    <w:rsid w:val="00550736"/>
    <w:rsid w:val="005523C8"/>
    <w:rsid w:val="00553C4E"/>
    <w:rsid w:val="00556BB9"/>
    <w:rsid w:val="00556D9B"/>
    <w:rsid w:val="00557FEA"/>
    <w:rsid w:val="0056078E"/>
    <w:rsid w:val="00565B54"/>
    <w:rsid w:val="00573752"/>
    <w:rsid w:val="00576DCB"/>
    <w:rsid w:val="00580A1F"/>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442"/>
    <w:rsid w:val="00626725"/>
    <w:rsid w:val="00633A84"/>
    <w:rsid w:val="00634A36"/>
    <w:rsid w:val="00644BE5"/>
    <w:rsid w:val="00654C7A"/>
    <w:rsid w:val="00655C5D"/>
    <w:rsid w:val="00660A70"/>
    <w:rsid w:val="00663A16"/>
    <w:rsid w:val="00664FFA"/>
    <w:rsid w:val="00665251"/>
    <w:rsid w:val="00666336"/>
    <w:rsid w:val="00666503"/>
    <w:rsid w:val="00667949"/>
    <w:rsid w:val="0067505D"/>
    <w:rsid w:val="006758C2"/>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10F4"/>
    <w:rsid w:val="006C5696"/>
    <w:rsid w:val="006C569A"/>
    <w:rsid w:val="006C600A"/>
    <w:rsid w:val="006C6AB1"/>
    <w:rsid w:val="006C7E55"/>
    <w:rsid w:val="006D1FFD"/>
    <w:rsid w:val="006D4AD5"/>
    <w:rsid w:val="006E3E65"/>
    <w:rsid w:val="006E611E"/>
    <w:rsid w:val="006E666B"/>
    <w:rsid w:val="006E6DC5"/>
    <w:rsid w:val="006F1A21"/>
    <w:rsid w:val="006F222E"/>
    <w:rsid w:val="006F56A2"/>
    <w:rsid w:val="00700611"/>
    <w:rsid w:val="0070304A"/>
    <w:rsid w:val="00703F00"/>
    <w:rsid w:val="007052C1"/>
    <w:rsid w:val="007055F4"/>
    <w:rsid w:val="007063B5"/>
    <w:rsid w:val="00714F07"/>
    <w:rsid w:val="00726B3A"/>
    <w:rsid w:val="00741D41"/>
    <w:rsid w:val="007429CC"/>
    <w:rsid w:val="00746BA0"/>
    <w:rsid w:val="0075098E"/>
    <w:rsid w:val="00752E88"/>
    <w:rsid w:val="0075328B"/>
    <w:rsid w:val="007545A3"/>
    <w:rsid w:val="007574D5"/>
    <w:rsid w:val="00757BD6"/>
    <w:rsid w:val="007636DA"/>
    <w:rsid w:val="00763C91"/>
    <w:rsid w:val="007640DF"/>
    <w:rsid w:val="007659C8"/>
    <w:rsid w:val="007706B6"/>
    <w:rsid w:val="00777230"/>
    <w:rsid w:val="00782C82"/>
    <w:rsid w:val="00784C72"/>
    <w:rsid w:val="0079193A"/>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313"/>
    <w:rsid w:val="0080163A"/>
    <w:rsid w:val="00804FF2"/>
    <w:rsid w:val="008104FF"/>
    <w:rsid w:val="00810AB7"/>
    <w:rsid w:val="00810F49"/>
    <w:rsid w:val="0081297B"/>
    <w:rsid w:val="00815CD7"/>
    <w:rsid w:val="00826A4C"/>
    <w:rsid w:val="00826B1C"/>
    <w:rsid w:val="0083142E"/>
    <w:rsid w:val="00832C76"/>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1B9B"/>
    <w:rsid w:val="0086595F"/>
    <w:rsid w:val="00867A07"/>
    <w:rsid w:val="008728FF"/>
    <w:rsid w:val="00873C78"/>
    <w:rsid w:val="00877300"/>
    <w:rsid w:val="0088105C"/>
    <w:rsid w:val="008A0672"/>
    <w:rsid w:val="008A09BA"/>
    <w:rsid w:val="008A4012"/>
    <w:rsid w:val="008A4A75"/>
    <w:rsid w:val="008B4BBC"/>
    <w:rsid w:val="008B7AC7"/>
    <w:rsid w:val="008C3509"/>
    <w:rsid w:val="008D23EF"/>
    <w:rsid w:val="008D36BA"/>
    <w:rsid w:val="008D42C1"/>
    <w:rsid w:val="008D53B6"/>
    <w:rsid w:val="008D6D9B"/>
    <w:rsid w:val="008D76B9"/>
    <w:rsid w:val="008F0321"/>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4A5B"/>
    <w:rsid w:val="00986640"/>
    <w:rsid w:val="00987628"/>
    <w:rsid w:val="009908CA"/>
    <w:rsid w:val="00993C91"/>
    <w:rsid w:val="00994588"/>
    <w:rsid w:val="00994AE0"/>
    <w:rsid w:val="009A0B15"/>
    <w:rsid w:val="009A36D0"/>
    <w:rsid w:val="009A538F"/>
    <w:rsid w:val="009B05FF"/>
    <w:rsid w:val="009B4BAB"/>
    <w:rsid w:val="009B6856"/>
    <w:rsid w:val="009B6F8C"/>
    <w:rsid w:val="009B74F4"/>
    <w:rsid w:val="009B7955"/>
    <w:rsid w:val="009C6C6B"/>
    <w:rsid w:val="009C78AF"/>
    <w:rsid w:val="009D30BE"/>
    <w:rsid w:val="009D3278"/>
    <w:rsid w:val="009D327D"/>
    <w:rsid w:val="009D5550"/>
    <w:rsid w:val="009D79F3"/>
    <w:rsid w:val="009E22AA"/>
    <w:rsid w:val="009E6608"/>
    <w:rsid w:val="009F1327"/>
    <w:rsid w:val="00A00BC3"/>
    <w:rsid w:val="00A02A89"/>
    <w:rsid w:val="00A0547E"/>
    <w:rsid w:val="00A06240"/>
    <w:rsid w:val="00A129D0"/>
    <w:rsid w:val="00A12D2C"/>
    <w:rsid w:val="00A14667"/>
    <w:rsid w:val="00A1725F"/>
    <w:rsid w:val="00A172D4"/>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1FD"/>
    <w:rsid w:val="00A93E17"/>
    <w:rsid w:val="00A95472"/>
    <w:rsid w:val="00A95DED"/>
    <w:rsid w:val="00A9666B"/>
    <w:rsid w:val="00A96FC1"/>
    <w:rsid w:val="00AA0441"/>
    <w:rsid w:val="00AA2B90"/>
    <w:rsid w:val="00AA2F1B"/>
    <w:rsid w:val="00AB0518"/>
    <w:rsid w:val="00AB0B79"/>
    <w:rsid w:val="00AC345F"/>
    <w:rsid w:val="00AE0807"/>
    <w:rsid w:val="00AF4B41"/>
    <w:rsid w:val="00B0298C"/>
    <w:rsid w:val="00B03EEB"/>
    <w:rsid w:val="00B07A62"/>
    <w:rsid w:val="00B11B5F"/>
    <w:rsid w:val="00B12BD8"/>
    <w:rsid w:val="00B1498D"/>
    <w:rsid w:val="00B15732"/>
    <w:rsid w:val="00B2438B"/>
    <w:rsid w:val="00B303E6"/>
    <w:rsid w:val="00B306D5"/>
    <w:rsid w:val="00B359CC"/>
    <w:rsid w:val="00B35A43"/>
    <w:rsid w:val="00B3675E"/>
    <w:rsid w:val="00B36954"/>
    <w:rsid w:val="00B36D05"/>
    <w:rsid w:val="00B423E5"/>
    <w:rsid w:val="00B43D95"/>
    <w:rsid w:val="00B47781"/>
    <w:rsid w:val="00B50FE9"/>
    <w:rsid w:val="00B52C8B"/>
    <w:rsid w:val="00B572CC"/>
    <w:rsid w:val="00B577F0"/>
    <w:rsid w:val="00B7086F"/>
    <w:rsid w:val="00B740CB"/>
    <w:rsid w:val="00B76A8D"/>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21BE"/>
    <w:rsid w:val="00C14A06"/>
    <w:rsid w:val="00C22E37"/>
    <w:rsid w:val="00C40CE0"/>
    <w:rsid w:val="00C41685"/>
    <w:rsid w:val="00C44357"/>
    <w:rsid w:val="00C4546A"/>
    <w:rsid w:val="00C56EE5"/>
    <w:rsid w:val="00C60AFD"/>
    <w:rsid w:val="00C61B6F"/>
    <w:rsid w:val="00C63F31"/>
    <w:rsid w:val="00C729AE"/>
    <w:rsid w:val="00C7522C"/>
    <w:rsid w:val="00C77EB6"/>
    <w:rsid w:val="00C811F9"/>
    <w:rsid w:val="00C83A6D"/>
    <w:rsid w:val="00C83F4B"/>
    <w:rsid w:val="00C91ACD"/>
    <w:rsid w:val="00C93FF1"/>
    <w:rsid w:val="00C96E10"/>
    <w:rsid w:val="00CA016A"/>
    <w:rsid w:val="00CA6ADD"/>
    <w:rsid w:val="00CB15D1"/>
    <w:rsid w:val="00CB1C6F"/>
    <w:rsid w:val="00CB3817"/>
    <w:rsid w:val="00CB5475"/>
    <w:rsid w:val="00CB618B"/>
    <w:rsid w:val="00CB6E7E"/>
    <w:rsid w:val="00CC0852"/>
    <w:rsid w:val="00CC0C19"/>
    <w:rsid w:val="00CC0EE0"/>
    <w:rsid w:val="00CC136A"/>
    <w:rsid w:val="00CC1524"/>
    <w:rsid w:val="00CC3463"/>
    <w:rsid w:val="00CC3A63"/>
    <w:rsid w:val="00CC3E9B"/>
    <w:rsid w:val="00CC5575"/>
    <w:rsid w:val="00CC78A0"/>
    <w:rsid w:val="00CD0E84"/>
    <w:rsid w:val="00CD4BC7"/>
    <w:rsid w:val="00CE2101"/>
    <w:rsid w:val="00CE23D3"/>
    <w:rsid w:val="00CE2E9B"/>
    <w:rsid w:val="00CE3A0E"/>
    <w:rsid w:val="00CE4972"/>
    <w:rsid w:val="00CE4F3B"/>
    <w:rsid w:val="00CE7BD7"/>
    <w:rsid w:val="00CF0884"/>
    <w:rsid w:val="00CF2CC8"/>
    <w:rsid w:val="00CF4F5E"/>
    <w:rsid w:val="00D00D76"/>
    <w:rsid w:val="00D02C57"/>
    <w:rsid w:val="00D046B1"/>
    <w:rsid w:val="00D05041"/>
    <w:rsid w:val="00D05539"/>
    <w:rsid w:val="00D120AE"/>
    <w:rsid w:val="00D126BF"/>
    <w:rsid w:val="00D16EDB"/>
    <w:rsid w:val="00D20684"/>
    <w:rsid w:val="00D22E89"/>
    <w:rsid w:val="00D26C2D"/>
    <w:rsid w:val="00D273D3"/>
    <w:rsid w:val="00D27567"/>
    <w:rsid w:val="00D32EA3"/>
    <w:rsid w:val="00D32F58"/>
    <w:rsid w:val="00D41194"/>
    <w:rsid w:val="00D45300"/>
    <w:rsid w:val="00D47D75"/>
    <w:rsid w:val="00D508DA"/>
    <w:rsid w:val="00D53640"/>
    <w:rsid w:val="00D5400C"/>
    <w:rsid w:val="00D61258"/>
    <w:rsid w:val="00D64EB5"/>
    <w:rsid w:val="00D70B1A"/>
    <w:rsid w:val="00D7154E"/>
    <w:rsid w:val="00D72F56"/>
    <w:rsid w:val="00D73347"/>
    <w:rsid w:val="00D7488E"/>
    <w:rsid w:val="00D75EA2"/>
    <w:rsid w:val="00D84013"/>
    <w:rsid w:val="00D91DA2"/>
    <w:rsid w:val="00D9701B"/>
    <w:rsid w:val="00DB61EC"/>
    <w:rsid w:val="00DC08A8"/>
    <w:rsid w:val="00DC0998"/>
    <w:rsid w:val="00DC140A"/>
    <w:rsid w:val="00DD2C24"/>
    <w:rsid w:val="00DD2F16"/>
    <w:rsid w:val="00DD31AD"/>
    <w:rsid w:val="00DD726E"/>
    <w:rsid w:val="00DE57A2"/>
    <w:rsid w:val="00DE6FFD"/>
    <w:rsid w:val="00DF16E5"/>
    <w:rsid w:val="00DF223A"/>
    <w:rsid w:val="00DF2F55"/>
    <w:rsid w:val="00E00668"/>
    <w:rsid w:val="00E04C96"/>
    <w:rsid w:val="00E0799D"/>
    <w:rsid w:val="00E147E3"/>
    <w:rsid w:val="00E14B16"/>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5D3E"/>
    <w:rsid w:val="00E561A8"/>
    <w:rsid w:val="00E62CD1"/>
    <w:rsid w:val="00E66666"/>
    <w:rsid w:val="00E70CC8"/>
    <w:rsid w:val="00E72102"/>
    <w:rsid w:val="00E73880"/>
    <w:rsid w:val="00E73B10"/>
    <w:rsid w:val="00E77264"/>
    <w:rsid w:val="00E779C2"/>
    <w:rsid w:val="00E80F28"/>
    <w:rsid w:val="00E83A4B"/>
    <w:rsid w:val="00E86C12"/>
    <w:rsid w:val="00E96D18"/>
    <w:rsid w:val="00EA15AA"/>
    <w:rsid w:val="00EA1D18"/>
    <w:rsid w:val="00EB1AB0"/>
    <w:rsid w:val="00EB335A"/>
    <w:rsid w:val="00EB4E76"/>
    <w:rsid w:val="00EC22C4"/>
    <w:rsid w:val="00EC29FE"/>
    <w:rsid w:val="00EC39F5"/>
    <w:rsid w:val="00EC7701"/>
    <w:rsid w:val="00EC7BFF"/>
    <w:rsid w:val="00ED0211"/>
    <w:rsid w:val="00ED3D6F"/>
    <w:rsid w:val="00EE2AC5"/>
    <w:rsid w:val="00EF2136"/>
    <w:rsid w:val="00EF4520"/>
    <w:rsid w:val="00EF49B0"/>
    <w:rsid w:val="00EF6915"/>
    <w:rsid w:val="00EF7AC3"/>
    <w:rsid w:val="00F00A09"/>
    <w:rsid w:val="00F032E2"/>
    <w:rsid w:val="00F07C81"/>
    <w:rsid w:val="00F159D1"/>
    <w:rsid w:val="00F165EE"/>
    <w:rsid w:val="00F17506"/>
    <w:rsid w:val="00F26232"/>
    <w:rsid w:val="00F26C42"/>
    <w:rsid w:val="00F3045F"/>
    <w:rsid w:val="00F32BE5"/>
    <w:rsid w:val="00F34451"/>
    <w:rsid w:val="00F41D74"/>
    <w:rsid w:val="00F456BC"/>
    <w:rsid w:val="00F45C74"/>
    <w:rsid w:val="00F47C8A"/>
    <w:rsid w:val="00F54B9A"/>
    <w:rsid w:val="00F57EB7"/>
    <w:rsid w:val="00F71986"/>
    <w:rsid w:val="00F7230A"/>
    <w:rsid w:val="00F84213"/>
    <w:rsid w:val="00F85CEB"/>
    <w:rsid w:val="00F87D18"/>
    <w:rsid w:val="00F9521B"/>
    <w:rsid w:val="00F96B25"/>
    <w:rsid w:val="00FA12D0"/>
    <w:rsid w:val="00FA6AE7"/>
    <w:rsid w:val="00FB74AD"/>
    <w:rsid w:val="00FB76D5"/>
    <w:rsid w:val="00FC45D5"/>
    <w:rsid w:val="00FE0BA4"/>
    <w:rsid w:val="00FE4EC0"/>
    <w:rsid w:val="00FF0DA8"/>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629</TotalTime>
  <Pages>2</Pages>
  <Words>674</Words>
  <Characters>3848</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551</cp:revision>
  <dcterms:created xsi:type="dcterms:W3CDTF">2021-04-18T18:53:00Z</dcterms:created>
  <dcterms:modified xsi:type="dcterms:W3CDTF">2022-12-14T03:51:00Z</dcterms:modified>
</cp:coreProperties>
</file>