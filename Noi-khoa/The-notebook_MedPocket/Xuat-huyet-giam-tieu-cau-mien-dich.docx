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67E01469" w:rsidR="0068570E" w:rsidRPr="00B97004" w:rsidRDefault="0075756B" w:rsidP="00B97004">
      <w:pPr>
        <w:pStyle w:val="Title"/>
      </w:pPr>
      <w:r>
        <w:t>XUẤT HUYẾT GIẢM TIỂU CẦU MIỄN DỊCH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6B61D63C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</w:t>
      </w:r>
      <w:r w:rsidR="00C62AEC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</w:t>
      </w:r>
    </w:p>
    <w:p w14:paraId="72714DF8" w14:textId="371A6145" w:rsidR="00DF2F55" w:rsidRPr="00D1298F" w:rsidRDefault="009460E6" w:rsidP="00D1298F">
      <w:pPr>
        <w:pStyle w:val="ListParagraph"/>
        <w:numPr>
          <w:ilvl w:val="0"/>
          <w:numId w:val="16"/>
        </w:numPr>
        <w:rPr>
          <w:b/>
          <w:bCs/>
        </w:rPr>
      </w:pPr>
      <w:r w:rsidRPr="00D1298F">
        <w:rPr>
          <w:b/>
          <w:bCs/>
        </w:rPr>
        <w:t>Các nội dung cần chẩn đoán</w:t>
      </w:r>
      <w:r w:rsidR="00713FA5" w:rsidRPr="00D1298F">
        <w:rPr>
          <w:b/>
          <w:bCs/>
        </w:rPr>
        <w:t xml:space="preserve"> ở bệnh nhân </w:t>
      </w:r>
      <w:r w:rsidR="00F74FFC" w:rsidRPr="00D1298F">
        <w:rPr>
          <w:b/>
          <w:bCs/>
        </w:rPr>
        <w:t>xuất huyết giảm tiểu cầu miễn dịch</w:t>
      </w:r>
    </w:p>
    <w:p w14:paraId="58F10F1A" w14:textId="0C8DBF63" w:rsidR="00C779E2" w:rsidRDefault="00C779E2" w:rsidP="00D1298F">
      <w:pPr>
        <w:ind w:left="360"/>
      </w:pPr>
      <w:r>
        <w:t>Chẩn đoán xác định</w:t>
      </w:r>
      <w:r w:rsidR="00E9282E">
        <w:t xml:space="preserve"> – Chẩn đoán </w:t>
      </w:r>
      <w:r w:rsidR="00F42014">
        <w:t>mức độ</w:t>
      </w:r>
      <w:r w:rsidR="00E9282E">
        <w:t xml:space="preserve"> </w:t>
      </w:r>
      <w:r w:rsidR="00DE0156">
        <w:t>–</w:t>
      </w:r>
      <w:r w:rsidR="00E9282E">
        <w:t xml:space="preserve"> Chẩn đoán giai đoạn</w:t>
      </w:r>
    </w:p>
    <w:p w14:paraId="57E28C4A" w14:textId="2258BF6F" w:rsidR="00C779E2" w:rsidRPr="00D1298F" w:rsidRDefault="00C779E2" w:rsidP="00D1298F">
      <w:pPr>
        <w:pStyle w:val="ListParagraph"/>
        <w:numPr>
          <w:ilvl w:val="0"/>
          <w:numId w:val="16"/>
        </w:numPr>
        <w:rPr>
          <w:b/>
          <w:bCs/>
        </w:rPr>
      </w:pPr>
      <w:r w:rsidRPr="00D1298F">
        <w:rPr>
          <w:b/>
          <w:bCs/>
        </w:rPr>
        <w:t>Tiêu chuẩn chẩn đoán</w:t>
      </w:r>
    </w:p>
    <w:p w14:paraId="6095DBFE" w14:textId="027AF627" w:rsidR="00C779E2" w:rsidRDefault="00C779E2" w:rsidP="00D1298F">
      <w:pPr>
        <w:ind w:left="360"/>
      </w:pPr>
      <w:r>
        <w:t>- Hội chứng xuất huyết</w:t>
      </w:r>
    </w:p>
    <w:p w14:paraId="4241F27C" w14:textId="51629750" w:rsidR="00C779E2" w:rsidRDefault="0077422C" w:rsidP="00D1298F">
      <w:pPr>
        <w:ind w:left="360"/>
      </w:pPr>
      <w:r>
        <w:t>- Xuất huyết do giảm số lượng tiểu cầu:</w:t>
      </w:r>
    </w:p>
    <w:p w14:paraId="4E53B4AC" w14:textId="176977B9" w:rsidR="0077422C" w:rsidRDefault="0077422C" w:rsidP="00D1298F">
      <w:pPr>
        <w:ind w:left="360"/>
      </w:pPr>
      <w:r>
        <w:t>+ Lâm sàng: Xuất huyết tự nhiên, đa hình thái, đa lứa tuổi, rải rác toàn thân</w:t>
      </w:r>
    </w:p>
    <w:p w14:paraId="4422B804" w14:textId="486B776E" w:rsidR="0077422C" w:rsidRDefault="0077422C" w:rsidP="00D1298F">
      <w:pPr>
        <w:ind w:left="360"/>
      </w:pPr>
      <w:r>
        <w:t>+ Cận lâm sàng: Tiểu cầu</w:t>
      </w:r>
      <w:r w:rsidR="00895586">
        <w:t xml:space="preserve"> giảm</w:t>
      </w:r>
      <w:r>
        <w:t xml:space="preserve"> &lt;100G/l,</w:t>
      </w:r>
      <w:r w:rsidR="00895586">
        <w:t xml:space="preserve"> ch</w:t>
      </w:r>
      <w:r w:rsidR="00655C1A">
        <w:t>ả</w:t>
      </w:r>
      <w:r w:rsidR="00895586">
        <w:t>y máu kéo dài,</w:t>
      </w:r>
      <w:r>
        <w:t xml:space="preserve"> PT bình thường, APTT bình thường</w:t>
      </w:r>
    </w:p>
    <w:p w14:paraId="71BD719D" w14:textId="24FAC989" w:rsidR="0077422C" w:rsidRDefault="0077422C" w:rsidP="00D1298F">
      <w:pPr>
        <w:ind w:left="360"/>
      </w:pPr>
      <w:r>
        <w:t>- Nguyên nhân miễn dịch:</w:t>
      </w:r>
    </w:p>
    <w:p w14:paraId="1D45B71F" w14:textId="246FC453" w:rsidR="0077422C" w:rsidRDefault="0077422C" w:rsidP="00D1298F">
      <w:pPr>
        <w:ind w:left="360"/>
      </w:pPr>
      <w:r>
        <w:t>+ Lâm sàng: Không xuất huyết, không nhiễm trùng, gan lách không to, không đau khớp, không vàng da.</w:t>
      </w:r>
    </w:p>
    <w:p w14:paraId="6ECB6E41" w14:textId="75DD6FD4" w:rsidR="0077422C" w:rsidRDefault="0077422C" w:rsidP="00D1298F">
      <w:pPr>
        <w:ind w:left="360"/>
      </w:pPr>
      <w:r>
        <w:t>+ Cận lâm sàng: Bạch cầu – hồng cầu - công thức máu bình thường. Tủy đồ dòng tiểu cầu tăng, hồng cầu-bạch cầu bình thường. Xét nghiệm HbsAg, HIV, v.v (-). Các xét nghiệm miễn dịch anti</w:t>
      </w:r>
      <w:r w:rsidR="00F25876">
        <w:t>-dsD</w:t>
      </w:r>
      <w:r>
        <w:t>NA</w:t>
      </w:r>
      <w:r w:rsidR="00F25876">
        <w:t>, ANA</w:t>
      </w:r>
      <w:r>
        <w:t>, Coombs, v.v</w:t>
      </w:r>
    </w:p>
    <w:p w14:paraId="5EA63E65" w14:textId="36EE0474" w:rsidR="0077422C" w:rsidRDefault="0077422C" w:rsidP="00D1298F">
      <w:pPr>
        <w:ind w:left="360"/>
      </w:pPr>
      <w:r>
        <w:t>+ Tiền sử: Khai thác tiền sử nghề nghiệp, dùng thuốc, môi trường, giảm tiểu cầu</w:t>
      </w:r>
      <w:r w:rsidR="007C4E3B">
        <w:t xml:space="preserve"> trước đó, v.v</w:t>
      </w:r>
    </w:p>
    <w:p w14:paraId="3380AA46" w14:textId="7797E79E" w:rsidR="0054257A" w:rsidRDefault="0054257A" w:rsidP="00D1298F">
      <w:pPr>
        <w:ind w:left="360"/>
      </w:pPr>
      <w:r>
        <w:t xml:space="preserve">- </w:t>
      </w:r>
      <w:r w:rsidR="00B00A31">
        <w:t xml:space="preserve">Chỉ có xuất huyết còn các triệu chứng khác bình thường. </w:t>
      </w:r>
      <w:r>
        <w:t>Chẩn đoán xuất huyết giảm tiểu cầu là chẩn đoán loại trừ các bệnh khác</w:t>
      </w:r>
      <w:r w:rsidR="00B833B7">
        <w:t xml:space="preserve"> (các triệu chứng không)</w:t>
      </w:r>
      <w:r>
        <w:t>.</w:t>
      </w:r>
    </w:p>
    <w:p w14:paraId="3752734E" w14:textId="48FCDA9A" w:rsidR="002C576F" w:rsidRPr="00D1298F" w:rsidRDefault="002C576F" w:rsidP="00D1298F">
      <w:pPr>
        <w:pStyle w:val="ListParagraph"/>
        <w:numPr>
          <w:ilvl w:val="0"/>
          <w:numId w:val="16"/>
        </w:numPr>
        <w:rPr>
          <w:b/>
          <w:bCs/>
        </w:rPr>
      </w:pPr>
      <w:r w:rsidRPr="00D1298F">
        <w:rPr>
          <w:b/>
          <w:bCs/>
        </w:rPr>
        <w:t xml:space="preserve">Chẩn đoán </w:t>
      </w:r>
      <w:r w:rsidR="00F42014" w:rsidRPr="00D1298F">
        <w:rPr>
          <w:b/>
          <w:bCs/>
        </w:rPr>
        <w:t>mức độ</w:t>
      </w:r>
    </w:p>
    <w:p w14:paraId="2AD584CD" w14:textId="79D4287A" w:rsidR="002C576F" w:rsidRDefault="002C576F" w:rsidP="00D1298F">
      <w:pPr>
        <w:ind w:left="360"/>
      </w:pPr>
      <w:r>
        <w:t>- Nhẹ: Xuất huyết dưới da</w:t>
      </w:r>
    </w:p>
    <w:p w14:paraId="5B21C402" w14:textId="2B301471" w:rsidR="002C576F" w:rsidRDefault="002C576F" w:rsidP="00D1298F">
      <w:pPr>
        <w:ind w:left="360"/>
      </w:pPr>
      <w:r>
        <w:t>- Vừa: Xuất huyết niêm mạc</w:t>
      </w:r>
    </w:p>
    <w:p w14:paraId="6E8CEB3F" w14:textId="76A09949" w:rsidR="002C576F" w:rsidRDefault="002C576F" w:rsidP="00D1298F">
      <w:pPr>
        <w:ind w:left="360"/>
      </w:pPr>
      <w:r>
        <w:t>- Nặng: Xuất huyết nội tạng</w:t>
      </w:r>
    </w:p>
    <w:p w14:paraId="0A25826E" w14:textId="66AB82A0" w:rsidR="00D12B65" w:rsidRPr="00D1298F" w:rsidRDefault="00D12B65" w:rsidP="00D1298F">
      <w:pPr>
        <w:pStyle w:val="ListParagraph"/>
        <w:numPr>
          <w:ilvl w:val="0"/>
          <w:numId w:val="16"/>
        </w:numPr>
        <w:rPr>
          <w:b/>
          <w:bCs/>
        </w:rPr>
      </w:pPr>
      <w:r w:rsidRPr="00D1298F">
        <w:rPr>
          <w:b/>
          <w:bCs/>
        </w:rPr>
        <w:t>Chẩn đoán giai đoạn</w:t>
      </w:r>
    </w:p>
    <w:p w14:paraId="044ED163" w14:textId="2C588D5D" w:rsidR="005C2203" w:rsidRDefault="005C2203" w:rsidP="00D1298F">
      <w:pPr>
        <w:ind w:left="360"/>
      </w:pPr>
      <w:r>
        <w:t>- Các giai đoạn:</w:t>
      </w:r>
    </w:p>
    <w:p w14:paraId="2C89965D" w14:textId="51EE0A74" w:rsidR="00D12B65" w:rsidRDefault="005C2203" w:rsidP="00D1298F">
      <w:pPr>
        <w:ind w:left="360"/>
      </w:pPr>
      <w:r>
        <w:t>+</w:t>
      </w:r>
      <w:r w:rsidR="00D12B65">
        <w:t xml:space="preserve"> &lt; 2 tháng là cấp tính</w:t>
      </w:r>
    </w:p>
    <w:p w14:paraId="055D8C46" w14:textId="7863016C" w:rsidR="00D12B65" w:rsidRDefault="005C2203" w:rsidP="00D1298F">
      <w:pPr>
        <w:ind w:left="360"/>
      </w:pPr>
      <w:r>
        <w:t>+</w:t>
      </w:r>
      <w:r w:rsidR="00D12B65">
        <w:t xml:space="preserve"> 2-6 tháng là bán cấp</w:t>
      </w:r>
    </w:p>
    <w:p w14:paraId="3522EA69" w14:textId="25CE7A93" w:rsidR="00D12B65" w:rsidRDefault="005C2203" w:rsidP="00D1298F">
      <w:pPr>
        <w:ind w:left="360"/>
      </w:pPr>
      <w:r>
        <w:t>+</w:t>
      </w:r>
      <w:r w:rsidR="00D12B65">
        <w:t xml:space="preserve"> &gt;6 tháng là mạn tính</w:t>
      </w:r>
    </w:p>
    <w:p w14:paraId="13349F33" w14:textId="6FA9D988" w:rsidR="005C2203" w:rsidRDefault="005C2203" w:rsidP="00D1298F">
      <w:pPr>
        <w:ind w:left="360"/>
      </w:pPr>
      <w:r>
        <w:t>- Chẩn đoán giai đoạn dựa vào lần đầu tiên chẩn đoán xuất huyết giảm tiều cầu</w:t>
      </w:r>
    </w:p>
    <w:p w14:paraId="6325CE4E" w14:textId="4A210CB4" w:rsidR="00C62AEC" w:rsidRPr="00766E01" w:rsidRDefault="00F973C0" w:rsidP="00766E01">
      <w:pPr>
        <w:pStyle w:val="ListParagraph"/>
        <w:numPr>
          <w:ilvl w:val="0"/>
          <w:numId w:val="16"/>
        </w:numPr>
        <w:rPr>
          <w:b/>
          <w:bCs/>
        </w:rPr>
      </w:pPr>
      <w:r w:rsidRPr="00D1298F">
        <w:rPr>
          <w:b/>
          <w:bCs/>
        </w:rPr>
        <w:t>Điều trị</w:t>
      </w:r>
    </w:p>
    <w:sectPr w:rsidR="00C62AEC" w:rsidRPr="00766E01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58557" w14:textId="77777777" w:rsidR="00F55AF1" w:rsidRDefault="00F55AF1" w:rsidP="002D526E">
      <w:pPr>
        <w:spacing w:line="240" w:lineRule="auto"/>
      </w:pPr>
      <w:r>
        <w:separator/>
      </w:r>
    </w:p>
  </w:endnote>
  <w:endnote w:type="continuationSeparator" w:id="0">
    <w:p w14:paraId="65D0A6B5" w14:textId="77777777" w:rsidR="00F55AF1" w:rsidRDefault="00F55AF1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58FA0" w14:textId="77777777" w:rsidR="00F55AF1" w:rsidRDefault="00F55AF1" w:rsidP="002D526E">
      <w:pPr>
        <w:spacing w:line="240" w:lineRule="auto"/>
      </w:pPr>
      <w:r>
        <w:separator/>
      </w:r>
    </w:p>
  </w:footnote>
  <w:footnote w:type="continuationSeparator" w:id="0">
    <w:p w14:paraId="358A0CEB" w14:textId="77777777" w:rsidR="00F55AF1" w:rsidRDefault="00F55AF1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3816DF55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4130878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39399408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711DC9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00C4488B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16BE0202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711DC9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4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7E9E"/>
    <w:multiLevelType w:val="hybridMultilevel"/>
    <w:tmpl w:val="1696D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390A"/>
    <w:multiLevelType w:val="hybridMultilevel"/>
    <w:tmpl w:val="D258F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1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897528">
    <w:abstractNumId w:val="3"/>
  </w:num>
  <w:num w:numId="2" w16cid:durableId="1315530112">
    <w:abstractNumId w:val="15"/>
  </w:num>
  <w:num w:numId="3" w16cid:durableId="2001811738">
    <w:abstractNumId w:val="4"/>
  </w:num>
  <w:num w:numId="4" w16cid:durableId="1780444413">
    <w:abstractNumId w:val="8"/>
  </w:num>
  <w:num w:numId="5" w16cid:durableId="810827351">
    <w:abstractNumId w:val="7"/>
  </w:num>
  <w:num w:numId="6" w16cid:durableId="1027606754">
    <w:abstractNumId w:val="12"/>
  </w:num>
  <w:num w:numId="7" w16cid:durableId="637999346">
    <w:abstractNumId w:val="0"/>
  </w:num>
  <w:num w:numId="8" w16cid:durableId="2086955056">
    <w:abstractNumId w:val="11"/>
  </w:num>
  <w:num w:numId="9" w16cid:durableId="1966228133">
    <w:abstractNumId w:val="14"/>
  </w:num>
  <w:num w:numId="10" w16cid:durableId="1430078625">
    <w:abstractNumId w:val="9"/>
  </w:num>
  <w:num w:numId="11" w16cid:durableId="459953390">
    <w:abstractNumId w:val="10"/>
  </w:num>
  <w:num w:numId="12" w16cid:durableId="399138668">
    <w:abstractNumId w:val="6"/>
  </w:num>
  <w:num w:numId="13" w16cid:durableId="1340238310">
    <w:abstractNumId w:val="13"/>
  </w:num>
  <w:num w:numId="14" w16cid:durableId="973021076">
    <w:abstractNumId w:val="5"/>
  </w:num>
  <w:num w:numId="15" w16cid:durableId="1747916856">
    <w:abstractNumId w:val="2"/>
  </w:num>
  <w:num w:numId="16" w16cid:durableId="271788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5142"/>
    <w:rsid w:val="00076D4D"/>
    <w:rsid w:val="000A26F8"/>
    <w:rsid w:val="000A3C3F"/>
    <w:rsid w:val="000A47FF"/>
    <w:rsid w:val="000B48A2"/>
    <w:rsid w:val="000B493F"/>
    <w:rsid w:val="000C3A9F"/>
    <w:rsid w:val="000C544E"/>
    <w:rsid w:val="000C6A7C"/>
    <w:rsid w:val="000D223F"/>
    <w:rsid w:val="000D3246"/>
    <w:rsid w:val="000D64CB"/>
    <w:rsid w:val="000E0AD5"/>
    <w:rsid w:val="000E5294"/>
    <w:rsid w:val="000E6A9E"/>
    <w:rsid w:val="000F2587"/>
    <w:rsid w:val="0010352A"/>
    <w:rsid w:val="00103B55"/>
    <w:rsid w:val="001069AC"/>
    <w:rsid w:val="00111BDB"/>
    <w:rsid w:val="0011562B"/>
    <w:rsid w:val="001262A6"/>
    <w:rsid w:val="00135EBA"/>
    <w:rsid w:val="001441A5"/>
    <w:rsid w:val="0014584D"/>
    <w:rsid w:val="00154244"/>
    <w:rsid w:val="0016432A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C369E"/>
    <w:rsid w:val="001C5FFC"/>
    <w:rsid w:val="001D0643"/>
    <w:rsid w:val="001D51C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55"/>
    <w:rsid w:val="002C1641"/>
    <w:rsid w:val="002C576F"/>
    <w:rsid w:val="002C667D"/>
    <w:rsid w:val="002D079B"/>
    <w:rsid w:val="002D526E"/>
    <w:rsid w:val="0030176E"/>
    <w:rsid w:val="003044E7"/>
    <w:rsid w:val="003051F9"/>
    <w:rsid w:val="003100C4"/>
    <w:rsid w:val="003138BA"/>
    <w:rsid w:val="00317F32"/>
    <w:rsid w:val="0032080A"/>
    <w:rsid w:val="00327546"/>
    <w:rsid w:val="003401F9"/>
    <w:rsid w:val="00344D08"/>
    <w:rsid w:val="0035323B"/>
    <w:rsid w:val="00362B79"/>
    <w:rsid w:val="00384BDF"/>
    <w:rsid w:val="00390399"/>
    <w:rsid w:val="0039213E"/>
    <w:rsid w:val="003960D8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17AD"/>
    <w:rsid w:val="00405458"/>
    <w:rsid w:val="004079AA"/>
    <w:rsid w:val="00420F5C"/>
    <w:rsid w:val="00422453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B4C9B"/>
    <w:rsid w:val="004C47C8"/>
    <w:rsid w:val="004C7D32"/>
    <w:rsid w:val="004D52FB"/>
    <w:rsid w:val="004F0FD0"/>
    <w:rsid w:val="004F57E2"/>
    <w:rsid w:val="0050541B"/>
    <w:rsid w:val="00506BEE"/>
    <w:rsid w:val="005109D4"/>
    <w:rsid w:val="00517F84"/>
    <w:rsid w:val="00524378"/>
    <w:rsid w:val="0054257A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1118"/>
    <w:rsid w:val="00573752"/>
    <w:rsid w:val="00592105"/>
    <w:rsid w:val="0059720C"/>
    <w:rsid w:val="005A3FA6"/>
    <w:rsid w:val="005C2203"/>
    <w:rsid w:val="005C41BC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6725"/>
    <w:rsid w:val="00633A84"/>
    <w:rsid w:val="00644BE5"/>
    <w:rsid w:val="00654C7A"/>
    <w:rsid w:val="00655C1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5696"/>
    <w:rsid w:val="006C569A"/>
    <w:rsid w:val="006C600A"/>
    <w:rsid w:val="006C6AB1"/>
    <w:rsid w:val="006C7E55"/>
    <w:rsid w:val="006D1FFD"/>
    <w:rsid w:val="006E3E65"/>
    <w:rsid w:val="006E666B"/>
    <w:rsid w:val="006F56A2"/>
    <w:rsid w:val="00700611"/>
    <w:rsid w:val="0070304A"/>
    <w:rsid w:val="00703F00"/>
    <w:rsid w:val="007052C1"/>
    <w:rsid w:val="007055F4"/>
    <w:rsid w:val="00711DC9"/>
    <w:rsid w:val="00713FA5"/>
    <w:rsid w:val="00741D41"/>
    <w:rsid w:val="00742780"/>
    <w:rsid w:val="00746BA0"/>
    <w:rsid w:val="0075098E"/>
    <w:rsid w:val="00752E88"/>
    <w:rsid w:val="0075328B"/>
    <w:rsid w:val="007545A3"/>
    <w:rsid w:val="0075756B"/>
    <w:rsid w:val="007610EC"/>
    <w:rsid w:val="00763C91"/>
    <w:rsid w:val="007659C8"/>
    <w:rsid w:val="00766E01"/>
    <w:rsid w:val="007706B6"/>
    <w:rsid w:val="0077422C"/>
    <w:rsid w:val="00777230"/>
    <w:rsid w:val="00795FFB"/>
    <w:rsid w:val="00797A5B"/>
    <w:rsid w:val="007B19C2"/>
    <w:rsid w:val="007B2F6C"/>
    <w:rsid w:val="007C0228"/>
    <w:rsid w:val="007C2493"/>
    <w:rsid w:val="007C4A86"/>
    <w:rsid w:val="007C4E3B"/>
    <w:rsid w:val="007D113E"/>
    <w:rsid w:val="007D20F4"/>
    <w:rsid w:val="007D5AF6"/>
    <w:rsid w:val="007D69A2"/>
    <w:rsid w:val="007E374C"/>
    <w:rsid w:val="007E5A9A"/>
    <w:rsid w:val="007F5BCD"/>
    <w:rsid w:val="007F6E0B"/>
    <w:rsid w:val="0080163A"/>
    <w:rsid w:val="00804FF2"/>
    <w:rsid w:val="00810F49"/>
    <w:rsid w:val="00815CD7"/>
    <w:rsid w:val="00826A4C"/>
    <w:rsid w:val="0083142E"/>
    <w:rsid w:val="00833322"/>
    <w:rsid w:val="00837379"/>
    <w:rsid w:val="00837C27"/>
    <w:rsid w:val="00840E8F"/>
    <w:rsid w:val="008411D6"/>
    <w:rsid w:val="00847501"/>
    <w:rsid w:val="00851E69"/>
    <w:rsid w:val="00861013"/>
    <w:rsid w:val="00867A07"/>
    <w:rsid w:val="008728FF"/>
    <w:rsid w:val="00873C78"/>
    <w:rsid w:val="00877300"/>
    <w:rsid w:val="00895586"/>
    <w:rsid w:val="008A0672"/>
    <w:rsid w:val="008A09BA"/>
    <w:rsid w:val="008B7AC7"/>
    <w:rsid w:val="008D23EF"/>
    <w:rsid w:val="008D42C1"/>
    <w:rsid w:val="008D76B9"/>
    <w:rsid w:val="008F1943"/>
    <w:rsid w:val="008F7763"/>
    <w:rsid w:val="00910CB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B05FF"/>
    <w:rsid w:val="009B2318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6608"/>
    <w:rsid w:val="00A00BC3"/>
    <w:rsid w:val="00A0547E"/>
    <w:rsid w:val="00A129D0"/>
    <w:rsid w:val="00A12D2C"/>
    <w:rsid w:val="00A1725F"/>
    <w:rsid w:val="00A2390F"/>
    <w:rsid w:val="00A363F0"/>
    <w:rsid w:val="00A3689B"/>
    <w:rsid w:val="00A36F81"/>
    <w:rsid w:val="00A51016"/>
    <w:rsid w:val="00A548F0"/>
    <w:rsid w:val="00A77DA3"/>
    <w:rsid w:val="00A85701"/>
    <w:rsid w:val="00A93E17"/>
    <w:rsid w:val="00A9666B"/>
    <w:rsid w:val="00AA2B90"/>
    <w:rsid w:val="00AA2F1B"/>
    <w:rsid w:val="00AB0518"/>
    <w:rsid w:val="00AB0B79"/>
    <w:rsid w:val="00AC345F"/>
    <w:rsid w:val="00AE0807"/>
    <w:rsid w:val="00B00A31"/>
    <w:rsid w:val="00B03EEB"/>
    <w:rsid w:val="00B1498D"/>
    <w:rsid w:val="00B303E6"/>
    <w:rsid w:val="00B306D5"/>
    <w:rsid w:val="00B35A43"/>
    <w:rsid w:val="00B3675E"/>
    <w:rsid w:val="00B36D05"/>
    <w:rsid w:val="00B43D95"/>
    <w:rsid w:val="00B47781"/>
    <w:rsid w:val="00B572CC"/>
    <w:rsid w:val="00B577F0"/>
    <w:rsid w:val="00B7086F"/>
    <w:rsid w:val="00B740CB"/>
    <w:rsid w:val="00B833B7"/>
    <w:rsid w:val="00B8637C"/>
    <w:rsid w:val="00B86508"/>
    <w:rsid w:val="00B905E9"/>
    <w:rsid w:val="00B90D01"/>
    <w:rsid w:val="00B92069"/>
    <w:rsid w:val="00B926DF"/>
    <w:rsid w:val="00B935AF"/>
    <w:rsid w:val="00B97004"/>
    <w:rsid w:val="00BA305D"/>
    <w:rsid w:val="00BA3335"/>
    <w:rsid w:val="00BB0C35"/>
    <w:rsid w:val="00BB51ED"/>
    <w:rsid w:val="00BC0CE9"/>
    <w:rsid w:val="00BD300E"/>
    <w:rsid w:val="00BE302D"/>
    <w:rsid w:val="00BE54BF"/>
    <w:rsid w:val="00BF0FE2"/>
    <w:rsid w:val="00BF30C8"/>
    <w:rsid w:val="00BF31F1"/>
    <w:rsid w:val="00BF5461"/>
    <w:rsid w:val="00BF657D"/>
    <w:rsid w:val="00C05489"/>
    <w:rsid w:val="00C05B46"/>
    <w:rsid w:val="00C10FF7"/>
    <w:rsid w:val="00C14A06"/>
    <w:rsid w:val="00C41685"/>
    <w:rsid w:val="00C4546A"/>
    <w:rsid w:val="00C60AFD"/>
    <w:rsid w:val="00C61B6F"/>
    <w:rsid w:val="00C62AEC"/>
    <w:rsid w:val="00C63F31"/>
    <w:rsid w:val="00C729AE"/>
    <w:rsid w:val="00C7522C"/>
    <w:rsid w:val="00C779E2"/>
    <w:rsid w:val="00C77EB6"/>
    <w:rsid w:val="00C811F9"/>
    <w:rsid w:val="00C83A6D"/>
    <w:rsid w:val="00C83F4B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D4BC7"/>
    <w:rsid w:val="00CE2101"/>
    <w:rsid w:val="00CE2E9B"/>
    <w:rsid w:val="00CE3A0E"/>
    <w:rsid w:val="00CE4972"/>
    <w:rsid w:val="00CE4F3B"/>
    <w:rsid w:val="00CE7BD7"/>
    <w:rsid w:val="00D00D76"/>
    <w:rsid w:val="00D126BF"/>
    <w:rsid w:val="00D1298F"/>
    <w:rsid w:val="00D12B65"/>
    <w:rsid w:val="00D16EDB"/>
    <w:rsid w:val="00D20684"/>
    <w:rsid w:val="00D22E89"/>
    <w:rsid w:val="00D26C2D"/>
    <w:rsid w:val="00D273D3"/>
    <w:rsid w:val="00D32EA3"/>
    <w:rsid w:val="00D45300"/>
    <w:rsid w:val="00D61258"/>
    <w:rsid w:val="00D7154E"/>
    <w:rsid w:val="00D72F56"/>
    <w:rsid w:val="00D73347"/>
    <w:rsid w:val="00D7488E"/>
    <w:rsid w:val="00D75EA2"/>
    <w:rsid w:val="00D84013"/>
    <w:rsid w:val="00D9701B"/>
    <w:rsid w:val="00DC0998"/>
    <w:rsid w:val="00DC140A"/>
    <w:rsid w:val="00DD2C24"/>
    <w:rsid w:val="00DD726E"/>
    <w:rsid w:val="00DE0156"/>
    <w:rsid w:val="00DE6FFD"/>
    <w:rsid w:val="00DF2F55"/>
    <w:rsid w:val="00E00668"/>
    <w:rsid w:val="00E04C96"/>
    <w:rsid w:val="00E147E3"/>
    <w:rsid w:val="00E16D09"/>
    <w:rsid w:val="00E17A48"/>
    <w:rsid w:val="00E209CA"/>
    <w:rsid w:val="00E24271"/>
    <w:rsid w:val="00E258FB"/>
    <w:rsid w:val="00E32EB6"/>
    <w:rsid w:val="00E37D30"/>
    <w:rsid w:val="00E401EB"/>
    <w:rsid w:val="00E4281E"/>
    <w:rsid w:val="00E429C6"/>
    <w:rsid w:val="00E455E4"/>
    <w:rsid w:val="00E51E81"/>
    <w:rsid w:val="00E5235A"/>
    <w:rsid w:val="00E54ABA"/>
    <w:rsid w:val="00E62CD1"/>
    <w:rsid w:val="00E66666"/>
    <w:rsid w:val="00E70CC8"/>
    <w:rsid w:val="00E72102"/>
    <w:rsid w:val="00E77264"/>
    <w:rsid w:val="00E86C12"/>
    <w:rsid w:val="00E9282E"/>
    <w:rsid w:val="00EA15AA"/>
    <w:rsid w:val="00EA1D18"/>
    <w:rsid w:val="00EB335A"/>
    <w:rsid w:val="00EB4E76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5876"/>
    <w:rsid w:val="00F26232"/>
    <w:rsid w:val="00F26C42"/>
    <w:rsid w:val="00F3045F"/>
    <w:rsid w:val="00F32BE5"/>
    <w:rsid w:val="00F42014"/>
    <w:rsid w:val="00F456BC"/>
    <w:rsid w:val="00F45C74"/>
    <w:rsid w:val="00F47C8A"/>
    <w:rsid w:val="00F55AF1"/>
    <w:rsid w:val="00F57EB7"/>
    <w:rsid w:val="00F71986"/>
    <w:rsid w:val="00F74FFC"/>
    <w:rsid w:val="00F84213"/>
    <w:rsid w:val="00F85CEB"/>
    <w:rsid w:val="00F87D18"/>
    <w:rsid w:val="00F9521B"/>
    <w:rsid w:val="00F973C0"/>
    <w:rsid w:val="00FA12D0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283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269</cp:revision>
  <dcterms:created xsi:type="dcterms:W3CDTF">2021-04-18T18:53:00Z</dcterms:created>
  <dcterms:modified xsi:type="dcterms:W3CDTF">2022-10-31T17:05:00Z</dcterms:modified>
</cp:coreProperties>
</file>