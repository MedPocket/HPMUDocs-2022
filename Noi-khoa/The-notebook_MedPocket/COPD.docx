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162DA75" w:rsidR="0068570E" w:rsidRPr="00B97004" w:rsidRDefault="00713FA5" w:rsidP="00B97004">
      <w:pPr>
        <w:pStyle w:val="Title"/>
      </w:pPr>
      <w:r>
        <w:t>COPD</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FD92F3E"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w:t>
      </w:r>
      <w:r w:rsidR="0049624D">
        <w:rPr>
          <w:rFonts w:cs="Times New Roman"/>
          <w:szCs w:val="20"/>
        </w:rPr>
        <w:t>__</w:t>
      </w:r>
      <w:r>
        <w:rPr>
          <w:rFonts w:cs="Times New Roman"/>
          <w:szCs w:val="20"/>
        </w:rPr>
        <w:t>____________________________________</w:t>
      </w:r>
    </w:p>
    <w:p w14:paraId="798383FA" w14:textId="141D5E41" w:rsidR="00075142" w:rsidRPr="001236FF" w:rsidRDefault="009460E6" w:rsidP="001236FF">
      <w:pPr>
        <w:pStyle w:val="ListParagraph"/>
        <w:numPr>
          <w:ilvl w:val="0"/>
          <w:numId w:val="16"/>
        </w:numPr>
        <w:rPr>
          <w:b/>
          <w:bCs/>
        </w:rPr>
      </w:pPr>
      <w:r w:rsidRPr="001236FF">
        <w:rPr>
          <w:b/>
          <w:bCs/>
        </w:rPr>
        <w:t>Các nội dung cần chẩn đoán</w:t>
      </w:r>
      <w:r w:rsidR="00713FA5" w:rsidRPr="001236FF">
        <w:rPr>
          <w:b/>
          <w:bCs/>
        </w:rPr>
        <w:t xml:space="preserve"> ở bệnh nhân COPD</w:t>
      </w:r>
    </w:p>
    <w:p w14:paraId="72714DF8" w14:textId="34E61D8C" w:rsidR="00DF2F55" w:rsidRDefault="00713FA5" w:rsidP="001236FF">
      <w:pPr>
        <w:ind w:left="360"/>
      </w:pPr>
      <w:r w:rsidRPr="00713FA5">
        <w:t>Chẩn đoán xác định</w:t>
      </w:r>
      <w:r>
        <w:t xml:space="preserve"> – chẩn đoán đợt cấp – chẩn đoán nguyên nhân của đợt cấp</w:t>
      </w:r>
      <w:r w:rsidR="004017AD">
        <w:t xml:space="preserve"> – chẩn đoán mức độ đợt cấp</w:t>
      </w:r>
      <w:r>
        <w:t xml:space="preserve"> – chẩn đoán </w:t>
      </w:r>
      <w:r w:rsidR="00114F1B">
        <w:t>phân nhóm</w:t>
      </w:r>
      <w:r>
        <w:t xml:space="preserve"> COPD</w:t>
      </w:r>
      <w:r w:rsidR="007610EC">
        <w:t>.</w:t>
      </w:r>
    </w:p>
    <w:p w14:paraId="40BB5690" w14:textId="0002A77F" w:rsidR="006B5966" w:rsidRPr="001236FF" w:rsidRDefault="006B5966" w:rsidP="001236FF">
      <w:pPr>
        <w:pStyle w:val="ListParagraph"/>
        <w:numPr>
          <w:ilvl w:val="0"/>
          <w:numId w:val="16"/>
        </w:numPr>
        <w:rPr>
          <w:b/>
          <w:bCs/>
        </w:rPr>
      </w:pPr>
      <w:r w:rsidRPr="001236FF">
        <w:rPr>
          <w:b/>
          <w:bCs/>
        </w:rPr>
        <w:t>Tóm tắt các vấn đề cần hỏi ở bệnh nhâ</w:t>
      </w:r>
      <w:r w:rsidR="00EE12A6" w:rsidRPr="001236FF">
        <w:rPr>
          <w:b/>
          <w:bCs/>
        </w:rPr>
        <w:t>n</w:t>
      </w:r>
      <w:r w:rsidRPr="001236FF">
        <w:rPr>
          <w:b/>
          <w:bCs/>
        </w:rPr>
        <w:t xml:space="preserve"> COPD</w:t>
      </w:r>
    </w:p>
    <w:p w14:paraId="783C5876" w14:textId="2E510129" w:rsidR="006B5966" w:rsidRDefault="006B5966" w:rsidP="001236FF">
      <w:pPr>
        <w:ind w:left="360"/>
      </w:pPr>
      <w:r>
        <w:t>- Hỏi kỹ về tiền sử các yếu tố nguy cơ</w:t>
      </w:r>
    </w:p>
    <w:p w14:paraId="3BF20C6F" w14:textId="6E357311" w:rsidR="00EE12A6" w:rsidRPr="006B5966" w:rsidRDefault="00D37D7E" w:rsidP="001236FF">
      <w:pPr>
        <w:ind w:left="360"/>
      </w:pPr>
      <w:r>
        <w:t>- Hỏi các triệu chứng khó thở</w:t>
      </w:r>
      <w:r w:rsidR="000E3F59">
        <w:t>. Hỏi thang điểm mMRC, CAT (đưa vào trong tiền sử)</w:t>
      </w:r>
      <w:r w:rsidR="00A514DF">
        <w:t>.</w:t>
      </w:r>
    </w:p>
    <w:p w14:paraId="481D093D" w14:textId="26203171" w:rsidR="006B5966" w:rsidRPr="001236FF" w:rsidRDefault="006B5966" w:rsidP="001236FF">
      <w:pPr>
        <w:pStyle w:val="ListParagraph"/>
        <w:numPr>
          <w:ilvl w:val="0"/>
          <w:numId w:val="16"/>
        </w:numPr>
        <w:rPr>
          <w:b/>
          <w:bCs/>
        </w:rPr>
      </w:pPr>
      <w:r w:rsidRPr="001236FF">
        <w:rPr>
          <w:b/>
          <w:bCs/>
        </w:rPr>
        <w:t>Tiêu chuẩn chẩn đoán</w:t>
      </w:r>
    </w:p>
    <w:p w14:paraId="1B470647" w14:textId="1C18453F" w:rsidR="006B5966" w:rsidRDefault="008B2637" w:rsidP="001236FF">
      <w:pPr>
        <w:ind w:left="360"/>
      </w:pPr>
      <w:r>
        <w:t>- Tiền sử mắc các yếu tố nguy cơ</w:t>
      </w:r>
      <w:r w:rsidR="00354D61">
        <w:t xml:space="preserve"> (hút thuốc, dùng than)</w:t>
      </w:r>
      <w:r w:rsidR="00FE0862">
        <w:t>.</w:t>
      </w:r>
      <w:r w:rsidR="006E3EA6">
        <w:t xml:space="preserve"> </w:t>
      </w:r>
      <w:r w:rsidR="00D42862">
        <w:t>Tiền sử h</w:t>
      </w:r>
      <w:r w:rsidR="00FE0862">
        <w:t>o, khạc đờm,</w:t>
      </w:r>
      <w:r w:rsidR="00354D61">
        <w:t xml:space="preserve"> khó thở</w:t>
      </w:r>
      <w:r w:rsidR="005858E2">
        <w:t xml:space="preserve"> trong COPD</w:t>
      </w:r>
      <w:r w:rsidR="00354D61">
        <w:t xml:space="preserve"> (tăng dần, liên tục, tăng lên khi gắng sức)</w:t>
      </w:r>
      <w:r w:rsidR="005858E2">
        <w:t xml:space="preserve">, </w:t>
      </w:r>
      <w:r w:rsidR="00B142C2">
        <w:t xml:space="preserve">chẩn đoán COPD trước đây, </w:t>
      </w:r>
      <w:r w:rsidR="005858E2">
        <w:t xml:space="preserve">thuốc </w:t>
      </w:r>
      <w:r w:rsidR="00570817">
        <w:t xml:space="preserve">dụng cụ điều trị </w:t>
      </w:r>
      <w:r w:rsidR="005858E2">
        <w:t>liên quan COPD</w:t>
      </w:r>
      <w:r w:rsidR="00570817">
        <w:t>.</w:t>
      </w:r>
      <w:r w:rsidR="00FB152C">
        <w:t xml:space="preserve"> Lập luận chẩn đoán COPD phải lập luận từ tiền sử</w:t>
      </w:r>
      <w:r w:rsidR="00353F89">
        <w:t xml:space="preserve"> (bệnh nhiều năm).</w:t>
      </w:r>
      <w:r w:rsidR="00FB152C">
        <w:t xml:space="preserve"> </w:t>
      </w:r>
    </w:p>
    <w:p w14:paraId="4929086D" w14:textId="0AE5EDB9" w:rsidR="005B6FDE" w:rsidRDefault="00AE5B42" w:rsidP="001236FF">
      <w:pPr>
        <w:ind w:left="360"/>
      </w:pPr>
      <w:r>
        <w:t xml:space="preserve">- </w:t>
      </w:r>
      <w:r w:rsidR="005420DE">
        <w:t>Lâm sàng</w:t>
      </w:r>
      <w:r w:rsidR="00424713">
        <w:t xml:space="preserve"> bệnh nhân khó thở nhiều năm dẫn đến thay đổi cấu trúc lồng ngực, thay đổi kiểu thở</w:t>
      </w:r>
      <w:r w:rsidR="00BF105C">
        <w:t>. Khám BN có khó thở mạn tính, có tổn thương về lồng ngực</w:t>
      </w:r>
      <w:r w:rsidR="00581CA3">
        <w:t>.</w:t>
      </w:r>
      <w:r w:rsidR="00822106">
        <w:t xml:space="preserve"> Bệnh nhân có thể có dấu hiệu lồng ngực hình thùng, nếu chưa có khám </w:t>
      </w:r>
      <w:r w:rsidR="007D2AAA">
        <w:t>rì rào phế nang giảm</w:t>
      </w:r>
      <w:r w:rsidR="00C316F9">
        <w:t xml:space="preserve"> (nêu rõ các mức độ)</w:t>
      </w:r>
      <w:r w:rsidR="007D2AAA">
        <w:t>,</w:t>
      </w:r>
      <w:r w:rsidR="00D17DBC">
        <w:t xml:space="preserve"> các dấu hiệu Ho</w:t>
      </w:r>
      <w:r w:rsidR="00AE6969">
        <w:t>ver (giảm đường kính phần dưới lồng ngực khi hít vào)</w:t>
      </w:r>
      <w:r w:rsidR="00D17DBC">
        <w:t>, dấu hiệu Cambell</w:t>
      </w:r>
      <w:r w:rsidR="00AE6969">
        <w:t xml:space="preserve"> (khí quản đi xuống khi hít vào)</w:t>
      </w:r>
      <w:r w:rsidR="00D17DBC">
        <w:t>,</w:t>
      </w:r>
      <w:r w:rsidR="007D2AAA">
        <w:t xml:space="preserve"> phổi vang đều 2 bên phổi</w:t>
      </w:r>
      <w:r w:rsidR="0034682A">
        <w:t xml:space="preserve"> (ít)</w:t>
      </w:r>
      <w:r w:rsidR="000465B3">
        <w:t>.</w:t>
      </w:r>
    </w:p>
    <w:p w14:paraId="31DD8456" w14:textId="74112923" w:rsidR="000465B3" w:rsidRDefault="000465B3" w:rsidP="001236FF">
      <w:pPr>
        <w:ind w:left="360"/>
      </w:pPr>
      <w:r>
        <w:t>- Cận lâm sàng:</w:t>
      </w:r>
    </w:p>
    <w:p w14:paraId="51640A4A" w14:textId="5CD27D2D" w:rsidR="000465B3" w:rsidRDefault="000465B3" w:rsidP="001236FF">
      <w:pPr>
        <w:ind w:left="360"/>
      </w:pPr>
      <w:r>
        <w:t xml:space="preserve">+ </w:t>
      </w:r>
      <w:r w:rsidR="00441D24">
        <w:t>Tiêu chuẩn vàng là đo chức năng thông khí</w:t>
      </w:r>
    </w:p>
    <w:p w14:paraId="12190EAD" w14:textId="08F11BCA" w:rsidR="00441D24" w:rsidRDefault="00441D24" w:rsidP="001236FF">
      <w:pPr>
        <w:ind w:left="360"/>
      </w:pPr>
      <w:r>
        <w:t>+ Xquang biến đổi cấu trúc lồng ngực, thay đổi của phổi</w:t>
      </w:r>
    </w:p>
    <w:p w14:paraId="24C3C8C2" w14:textId="084C3D37" w:rsidR="00D942E5" w:rsidRPr="001236FF" w:rsidRDefault="00D942E5" w:rsidP="001236FF">
      <w:pPr>
        <w:pStyle w:val="ListParagraph"/>
        <w:numPr>
          <w:ilvl w:val="0"/>
          <w:numId w:val="16"/>
        </w:numPr>
        <w:rPr>
          <w:b/>
          <w:bCs/>
        </w:rPr>
      </w:pPr>
      <w:r w:rsidRPr="001236FF">
        <w:rPr>
          <w:b/>
          <w:bCs/>
        </w:rPr>
        <w:t>Nêu các nguyên nhân của đợt cấp COPD</w:t>
      </w:r>
    </w:p>
    <w:p w14:paraId="6C33A685" w14:textId="6B3E185B" w:rsidR="00D942E5" w:rsidRDefault="00D942E5" w:rsidP="001236FF">
      <w:pPr>
        <w:ind w:left="360"/>
      </w:pPr>
      <w:r>
        <w:t>- Nhiễm trùng</w:t>
      </w:r>
      <w:r w:rsidR="00C87EFB">
        <w:t xml:space="preserve"> chiếm phần lớn (70-80%)</w:t>
      </w:r>
    </w:p>
    <w:p w14:paraId="43EBE3DC" w14:textId="7AE34A1F" w:rsidR="00D942E5" w:rsidRDefault="00D942E5" w:rsidP="001236FF">
      <w:pPr>
        <w:ind w:left="360"/>
      </w:pPr>
      <w:r>
        <w:t xml:space="preserve">- </w:t>
      </w:r>
      <w:r w:rsidR="00C87EFB">
        <w:t>Ô nhiễm không khí, thuốc an thần, nhiệt độ môi trường giảm.</w:t>
      </w:r>
    </w:p>
    <w:p w14:paraId="7C9F7EB2" w14:textId="7C9F71C7" w:rsidR="00B51901" w:rsidRDefault="00FD08E1" w:rsidP="001236FF">
      <w:pPr>
        <w:ind w:left="360"/>
      </w:pPr>
      <w:r>
        <w:t>- Lưu ý: Đôi khi cần loại trừ các nguyên nhân khác nhau để đưa đến kết luận.</w:t>
      </w:r>
    </w:p>
    <w:p w14:paraId="306E35FB" w14:textId="2E19BBBB" w:rsidR="009B0E4E" w:rsidRPr="001236FF" w:rsidRDefault="009B0E4E" w:rsidP="001236FF">
      <w:pPr>
        <w:pStyle w:val="ListParagraph"/>
        <w:numPr>
          <w:ilvl w:val="0"/>
          <w:numId w:val="16"/>
        </w:numPr>
        <w:rPr>
          <w:b/>
          <w:bCs/>
        </w:rPr>
      </w:pPr>
      <w:r w:rsidRPr="001236FF">
        <w:rPr>
          <w:b/>
          <w:bCs/>
        </w:rPr>
        <w:t>BN nghi ngờ/khẳng định đợt cấp COPD do nhiễm khuẩn biện luận như thế nào?</w:t>
      </w:r>
    </w:p>
    <w:p w14:paraId="34349459" w14:textId="2501652E" w:rsidR="009B0E4E" w:rsidRDefault="009B0E4E" w:rsidP="001236FF">
      <w:pPr>
        <w:ind w:left="360"/>
      </w:pPr>
      <w:r>
        <w:t>- Lâm sàng ho, thay đổi đờm</w:t>
      </w:r>
    </w:p>
    <w:p w14:paraId="11460C2B" w14:textId="474D7BDA" w:rsidR="004810B4" w:rsidRPr="004810B4" w:rsidRDefault="009B0E4E" w:rsidP="001236FF">
      <w:pPr>
        <w:ind w:left="360"/>
      </w:pPr>
      <w:r>
        <w:t>- Công thức máu, số lượng bạch cầu, bạch cầu đa nhân trung tính tăng</w:t>
      </w:r>
      <w:r w:rsidR="00F36080">
        <w:t>, cấy đờm</w:t>
      </w:r>
      <w:r>
        <w:t>. Trong trường hợp công thức máu không tăng có thể giải thích do BN COPD thường ra vào viện nhiều, được dùng kháng sinh và corticoid.</w:t>
      </w:r>
      <w:r w:rsidR="00F36080">
        <w:t xml:space="preserve"> Trong nhiều trường hợp cấy đờm </w:t>
      </w:r>
      <w:r w:rsidR="00F36080">
        <w:t>mọc rất nhiều khuẩn lạc khác nhau hoặc không mọc</w:t>
      </w:r>
      <w:r w:rsidR="007F49D9">
        <w:t xml:space="preserve"> vi khuẩn.</w:t>
      </w:r>
      <w:r w:rsidR="008F3B71">
        <w:t xml:space="preserve"> Xét nghiệm nhạy hơn trong trường hợp này có thể dùng </w:t>
      </w:r>
      <w:r w:rsidR="00E91BBA">
        <w:t>CRP, Pro-calcitonin (quyết định nên dùng kháng sinh hay không chứ không quyết định có nhiễm khuẩn không) và đặc</w:t>
      </w:r>
      <w:r w:rsidR="00A5126E">
        <w:t xml:space="preserve"> hiệu hơn cả là </w:t>
      </w:r>
      <w:r w:rsidR="00786AF7">
        <w:t>soi tươi đờm.</w:t>
      </w:r>
    </w:p>
    <w:p w14:paraId="31646A28" w14:textId="255B892E" w:rsidR="004810B4" w:rsidRPr="001236FF" w:rsidRDefault="004810B4" w:rsidP="001236FF">
      <w:pPr>
        <w:pStyle w:val="ListParagraph"/>
        <w:numPr>
          <w:ilvl w:val="0"/>
          <w:numId w:val="16"/>
        </w:numPr>
        <w:rPr>
          <w:b/>
          <w:bCs/>
        </w:rPr>
      </w:pPr>
      <w:r w:rsidRPr="001236FF">
        <w:rPr>
          <w:b/>
          <w:bCs/>
        </w:rPr>
        <w:t>So sánh cơ chế COPD và hen phế quản</w:t>
      </w:r>
    </w:p>
    <w:p w14:paraId="2105A205" w14:textId="60E36736" w:rsidR="00EF0DF2" w:rsidRDefault="00EF0DF2" w:rsidP="001236FF">
      <w:pPr>
        <w:ind w:left="360"/>
      </w:pPr>
      <w:r>
        <w:t>- Giống nhau đều tổn thương ở phế quản tận và phế quản phân thùy.</w:t>
      </w:r>
    </w:p>
    <w:p w14:paraId="209E915B" w14:textId="7827567E" w:rsidR="004810B4" w:rsidRDefault="00F46A69" w:rsidP="001236FF">
      <w:pPr>
        <w:ind w:left="360"/>
      </w:pPr>
      <w:r>
        <w:t xml:space="preserve">- </w:t>
      </w:r>
      <w:r w:rsidR="00F3083A">
        <w:t>COPD</w:t>
      </w:r>
      <w:r w:rsidR="00D35AA1">
        <w:t xml:space="preserve"> </w:t>
      </w:r>
      <w:r w:rsidR="00E659CF">
        <w:t>có cơ chế</w:t>
      </w:r>
      <w:r w:rsidR="009E219C">
        <w:t xml:space="preserve"> chất độc hại gây bong tróc tế bào đường dẫn khí gây quá trình viêm. V</w:t>
      </w:r>
      <w:r w:rsidR="00D35AA1">
        <w:t xml:space="preserve">iêm sẽ kích hoạt các đại thực bảo </w:t>
      </w:r>
      <w:r w:rsidR="006E747E">
        <w:t>đến ăn các chất gây viêm (opsonin hóa)</w:t>
      </w:r>
      <w:r w:rsidR="009E219C">
        <w:t xml:space="preserve"> là các tế bào bong tróc</w:t>
      </w:r>
      <w:r w:rsidR="004C472E">
        <w:t xml:space="preserve">. Trong trường hợp viêm quá mạnh, các đại thực bào không opsonin hóa hết </w:t>
      </w:r>
      <w:r w:rsidR="00FA5835">
        <w:t>sẽ khiến đại thực bào bị phá hóa giải phóng các chất quá mẫn tế bào</w:t>
      </w:r>
      <w:r w:rsidR="00E45D8E">
        <w:t>, các chất này sẽ kêu gọi các tế bào neutrophil</w:t>
      </w:r>
      <w:r w:rsidR="00520C30">
        <w:t xml:space="preserve"> (NEU)</w:t>
      </w:r>
      <w:r w:rsidR="0086707B">
        <w:t xml:space="preserve"> cùng các dòng tế bào khác</w:t>
      </w:r>
      <w:r w:rsidR="00E45D8E">
        <w:t xml:space="preserve"> đến </w:t>
      </w:r>
      <w:r w:rsidR="0086707B">
        <w:t>dọn dẹp ổ viêm</w:t>
      </w:r>
      <w:r w:rsidR="00677944">
        <w:t xml:space="preserve"> t</w:t>
      </w:r>
      <w:r w:rsidR="00E659CF">
        <w:t>ừ đó gây tăng tiết nhầy</w:t>
      </w:r>
      <w:r w:rsidR="00D5771D">
        <w:t xml:space="preserve"> dẫn đến ho</w:t>
      </w:r>
      <w:r w:rsidR="00B5529D">
        <w:t>, khạc đờm</w:t>
      </w:r>
      <w:r w:rsidR="00677944">
        <w:t xml:space="preserve"> mạn tính</w:t>
      </w:r>
      <w:r w:rsidR="00D5771D">
        <w:t>.</w:t>
      </w:r>
      <w:r w:rsidR="009E219C">
        <w:t xml:space="preserve"> </w:t>
      </w:r>
      <w:r w:rsidR="00E43C41">
        <w:t>Nếu các chất độc hại tiếp tục gây ảnh hưởng, q</w:t>
      </w:r>
      <w:r w:rsidR="009E219C">
        <w:t xml:space="preserve">uá trình này tái diễn </w:t>
      </w:r>
      <w:r w:rsidR="0055558C">
        <w:t xml:space="preserve">nhiều lần làm tổn thương đường thở nhiều hơn </w:t>
      </w:r>
      <w:r w:rsidR="00B55158">
        <w:t>gây niêm mạc sung huyết, phù nền, lòng tăng tiết đờm nhày</w:t>
      </w:r>
      <w:r w:rsidR="008008FA">
        <w:t xml:space="preserve"> làm thành phế quản nhỏ bé lại</w:t>
      </w:r>
      <w:r w:rsidR="00E43C41">
        <w:t xml:space="preserve"> tiếp tục ứ đọng các chất</w:t>
      </w:r>
      <w:r w:rsidR="00520C30">
        <w:t>. Khi NEU quá nhiều sẽ hoạt hóa enzym lipase gây phân giải tế bà</w:t>
      </w:r>
      <w:r w:rsidR="002D730D">
        <w:t xml:space="preserve">o </w:t>
      </w:r>
      <w:r w:rsidR="00A24B71">
        <w:t xml:space="preserve">gây phá </w:t>
      </w:r>
      <w:r w:rsidR="009107D7">
        <w:t>lớp el</w:t>
      </w:r>
      <w:r w:rsidR="00E60376">
        <w:t>a</w:t>
      </w:r>
      <w:r w:rsidR="009107D7">
        <w:t xml:space="preserve">stin </w:t>
      </w:r>
      <w:r w:rsidR="00A24B71">
        <w:t>vỡ màng phế nang</w:t>
      </w:r>
      <w:r w:rsidR="00214930">
        <w:t>, đứt gẫy mô xơ liên kết ở lòng phế quản làm lòng phế quản không được nâng đỡ sẽ hẹp lại</w:t>
      </w:r>
      <w:r w:rsidR="00D303D4">
        <w:t xml:space="preserve"> cuối cùng là khó thở tăng dần.</w:t>
      </w:r>
      <w:r w:rsidR="00593075">
        <w:t xml:space="preserve"> </w:t>
      </w:r>
      <w:r w:rsidR="001F59E9">
        <w:t>Quá trình tổn thương này càng tăng và không hồi phục</w:t>
      </w:r>
      <w:r w:rsidR="00CC44EA">
        <w:t>, từ nhiều phế nang nhỏ trở thành một phế nang lớn.</w:t>
      </w:r>
      <w:r w:rsidR="005049CB">
        <w:t xml:space="preserve"> Cơ chế bệnh sinh căn bản là viêm không hồi phục</w:t>
      </w:r>
      <w:r w:rsidR="00EE2A75">
        <w:t xml:space="preserve"> gây rối loạn, tái cấu trúc và đứt gãy các phân tử gây hiện tượng giữ khí trong lòng phế quản làm các phế nang và các thành phần dưới phế quản không thể trở lại trạng thái ban đầu.</w:t>
      </w:r>
    </w:p>
    <w:p w14:paraId="476CFF40" w14:textId="3AAA640D" w:rsidR="005049CB" w:rsidRDefault="005049CB" w:rsidP="001236FF">
      <w:pPr>
        <w:ind w:left="360"/>
      </w:pPr>
      <w:r>
        <w:t xml:space="preserve">- </w:t>
      </w:r>
      <w:r w:rsidR="008C1ABF">
        <w:t xml:space="preserve">Hen có cơ chế </w:t>
      </w:r>
      <w:r w:rsidR="002A7063">
        <w:t>khác với COPD ở chỗ khi các dị nguyên, chất độc vào đường thở thì không phải đại thực bào đến để xử lí mà do các dưỡng bào (tế bào mast)</w:t>
      </w:r>
      <w:r w:rsidR="005728F4">
        <w:t>, xảy ra hiện tượng bắt giữ các chất độc hại trên màng tế bào</w:t>
      </w:r>
      <w:r w:rsidR="00B60BC4">
        <w:t xml:space="preserve"> này. </w:t>
      </w:r>
      <w:r w:rsidR="003E08C1">
        <w:t>C</w:t>
      </w:r>
      <w:r w:rsidR="00B60BC4">
        <w:t>ác tế bào mast</w:t>
      </w:r>
      <w:r w:rsidR="00E42F1D">
        <w:t xml:space="preserve"> </w:t>
      </w:r>
      <w:r w:rsidR="00AF6F6F">
        <w:t xml:space="preserve">vỡ </w:t>
      </w:r>
      <w:r w:rsidR="00E42F1D">
        <w:t>sẽ</w:t>
      </w:r>
      <w:r w:rsidR="00B60BC4">
        <w:t xml:space="preserve"> giải phóng các</w:t>
      </w:r>
      <w:r w:rsidR="00F9537B">
        <w:t xml:space="preserve"> chất trung gian hóa học</w:t>
      </w:r>
      <w:r w:rsidR="00B60BC4">
        <w:t xml:space="preserve"> histamin</w:t>
      </w:r>
      <w:r w:rsidR="00E42F1D">
        <w:t xml:space="preserve">, bradykin, </w:t>
      </w:r>
      <w:r w:rsidR="00B964A1">
        <w:t>serotonin</w:t>
      </w:r>
      <w:r w:rsidR="003E08C1">
        <w:t>.</w:t>
      </w:r>
      <w:r w:rsidR="00497944">
        <w:t xml:space="preserve"> Trường hợp lần đầu có sự xâm nhập các dị nguyên sẽ giải phóng lượng ít các chất </w:t>
      </w:r>
      <w:r w:rsidR="00497944">
        <w:lastRenderedPageBreak/>
        <w:t>trên nhưng sẽ được lưu trữ thông tin trên tế bào T</w:t>
      </w:r>
      <w:r w:rsidR="00497944">
        <w:rPr>
          <w:vertAlign w:val="subscript"/>
        </w:rPr>
        <w:t>nhớ</w:t>
      </w:r>
      <w:r w:rsidR="00651194">
        <w:t xml:space="preserve">, những lần xâm nhập sau </w:t>
      </w:r>
      <w:r w:rsidR="00092EA2">
        <w:t xml:space="preserve">quá trình </w:t>
      </w:r>
      <w:r w:rsidR="00F54D9D">
        <w:t xml:space="preserve">trên </w:t>
      </w:r>
      <w:r w:rsidR="00092EA2">
        <w:t>diễn ra mạnh mẽ hơn</w:t>
      </w:r>
      <w:r w:rsidR="00F54D9D">
        <w:t xml:space="preserve">, khi lượng </w:t>
      </w:r>
      <w:r w:rsidR="00F9537B">
        <w:t>chất trung gian</w:t>
      </w:r>
      <w:r w:rsidR="00F54D9D">
        <w:t xml:space="preserve"> đủ lớn </w:t>
      </w:r>
      <w:r w:rsidR="00D9160A">
        <w:t>gây</w:t>
      </w:r>
      <w:r w:rsidR="007E5FC1">
        <w:t xml:space="preserve"> co thắt cơ dưới niêm mạc phế quản tạo</w:t>
      </w:r>
      <w:r w:rsidR="00D9160A">
        <w:t xml:space="preserve"> ra cơn hen.</w:t>
      </w:r>
      <w:r w:rsidR="00D60380">
        <w:t xml:space="preserve"> Nếu các chất trung gian này tiêu hủy hết thì niêm mạc BN sẽ trở lại bình thường</w:t>
      </w:r>
      <w:r w:rsidR="00FE584C">
        <w:t>, hồi phục</w:t>
      </w:r>
      <w:r w:rsidR="00D60380">
        <w:t>.</w:t>
      </w:r>
    </w:p>
    <w:p w14:paraId="35CD0F1B" w14:textId="0643DB2D" w:rsidR="0058353A" w:rsidRPr="00497944" w:rsidRDefault="0058353A" w:rsidP="001236FF">
      <w:pPr>
        <w:ind w:left="360"/>
      </w:pPr>
      <w:r>
        <w:t>- Trong thực tế có những BN xảy ra cả 2 cơ chế trên gọi là hội chứng lấp (ACOS)</w:t>
      </w:r>
      <w:r w:rsidR="00DC3523">
        <w:t>, tùy theo cơ chế nào mạnh hơn mà biểu hiện lâm sàng khác nhau.</w:t>
      </w:r>
    </w:p>
    <w:p w14:paraId="197E4574" w14:textId="32408D4C" w:rsidR="00E42793" w:rsidRPr="001236FF" w:rsidRDefault="00E42793" w:rsidP="001236FF">
      <w:pPr>
        <w:pStyle w:val="ListParagraph"/>
        <w:numPr>
          <w:ilvl w:val="0"/>
          <w:numId w:val="16"/>
        </w:numPr>
        <w:rPr>
          <w:b/>
          <w:bCs/>
        </w:rPr>
      </w:pPr>
      <w:r w:rsidRPr="001236FF">
        <w:rPr>
          <w:b/>
          <w:bCs/>
        </w:rPr>
        <w:t>Đơn thuốc cụ thể</w:t>
      </w:r>
    </w:p>
    <w:p w14:paraId="6E29832A" w14:textId="5DF3A42A" w:rsidR="00E42793" w:rsidRDefault="00357F26" w:rsidP="001236FF">
      <w:pPr>
        <w:ind w:left="360"/>
      </w:pPr>
      <w:r>
        <w:t>a. Đơn thuốc đợt cấp</w:t>
      </w:r>
    </w:p>
    <w:p w14:paraId="6506609F" w14:textId="1735A7A2" w:rsidR="008D20B4" w:rsidRDefault="006815C4" w:rsidP="001236FF">
      <w:pPr>
        <w:ind w:left="360"/>
      </w:pPr>
      <w:r>
        <w:t>- Cho BN nhân thở oxy 1-2 l/phút.</w:t>
      </w:r>
    </w:p>
    <w:p w14:paraId="7CED3C18" w14:textId="34274E4B" w:rsidR="00BA28C8" w:rsidRDefault="0036379C" w:rsidP="001236FF">
      <w:pPr>
        <w:ind w:left="360"/>
      </w:pPr>
      <w:r>
        <w:t>- Xịt salbutamol (Ventolin) tiếp kể cả khi BN ở nhà đã xịt Ventolin rồi do Ventolin chỉ tác dụng 3 phút.</w:t>
      </w:r>
      <w:r w:rsidR="00BA28C8">
        <w:t xml:space="preserve"> Xịt 2 nhát/lần.</w:t>
      </w:r>
    </w:p>
    <w:p w14:paraId="552F7CCD" w14:textId="522C929F" w:rsidR="00BA28C8" w:rsidRDefault="00BA28C8" w:rsidP="001236FF">
      <w:pPr>
        <w:ind w:left="360"/>
      </w:pPr>
      <w:r>
        <w:t xml:space="preserve">- Khí dung </w:t>
      </w:r>
      <w:r w:rsidR="00AE709D">
        <w:t>cho BN. Nếu BN đỡ thì thôi, nếu không đỡ truyền thêm salbutamol.</w:t>
      </w:r>
    </w:p>
    <w:p w14:paraId="1301C218" w14:textId="760F8182" w:rsidR="00B90777" w:rsidRDefault="00B90777" w:rsidP="001236FF">
      <w:pPr>
        <w:ind w:left="360"/>
      </w:pPr>
      <w:r>
        <w:t>- BN đỡ có thể dùng LA</w:t>
      </w:r>
      <w:r w:rsidR="003C7829">
        <w:t>B</w:t>
      </w:r>
      <w:r>
        <w:t>A</w:t>
      </w:r>
      <w:r w:rsidR="008A1E65">
        <w:t xml:space="preserve"> khi BN ổn định đỡ khó th</w:t>
      </w:r>
      <w:r w:rsidR="008E14AA">
        <w:t>ở</w:t>
      </w:r>
      <w:r>
        <w:t>.</w:t>
      </w:r>
    </w:p>
    <w:p w14:paraId="47E31497" w14:textId="33A46713" w:rsidR="00CC6A0F" w:rsidRDefault="00CC6A0F" w:rsidP="001236FF">
      <w:pPr>
        <w:ind w:left="360"/>
      </w:pPr>
      <w:r>
        <w:t>- Corticoid dùng đường tiêm do BN khó thở nên khó dùng đường hít, uống</w:t>
      </w:r>
      <w:r w:rsidR="00044074">
        <w:t xml:space="preserve"> dễ sặc</w:t>
      </w:r>
      <w:r w:rsidR="008C29BC">
        <w:t xml:space="preserve"> liều </w:t>
      </w:r>
      <w:r w:rsidR="00976F37">
        <w:t>1mg/kg/ngày, không quá 5 ngày.</w:t>
      </w:r>
      <w:r w:rsidR="00B64EAF">
        <w:t xml:space="preserve"> Ví dụ Solumedrol 40mg x1 lọ/ngày.</w:t>
      </w:r>
    </w:p>
    <w:p w14:paraId="45131952" w14:textId="4315920E" w:rsidR="00B64EAF" w:rsidRDefault="00B64EAF" w:rsidP="001236FF">
      <w:pPr>
        <w:ind w:left="360"/>
      </w:pPr>
      <w:r>
        <w:t>- Acetyl cystein 400-600mg</w:t>
      </w:r>
      <w:r w:rsidR="00A23325">
        <w:t>. Lưu ý xem BN đủ nước chưa, nếu đờm dính dùng long đờm không hiệu quả cần bổ sung nước.</w:t>
      </w:r>
    </w:p>
    <w:p w14:paraId="320C8E03" w14:textId="5765E03A" w:rsidR="00357F26" w:rsidRDefault="00357F26" w:rsidP="001236FF">
      <w:pPr>
        <w:ind w:left="360"/>
      </w:pPr>
      <w:r>
        <w:t>b. Đơn thuốc đang điều trị (3-5 ngày</w:t>
      </w:r>
      <w:r w:rsidR="000E3263">
        <w:t>,</w:t>
      </w:r>
      <w:r w:rsidR="00E078E2">
        <w:t xml:space="preserve"> </w:t>
      </w:r>
      <w:r w:rsidR="000E3263">
        <w:t>m</w:t>
      </w:r>
      <w:r w:rsidR="00E078E2">
        <w:t>ột đợt điều trị corticoid từ 10-15 ngày</w:t>
      </w:r>
      <w:r w:rsidR="000E3263">
        <w:t>)</w:t>
      </w:r>
      <w:r w:rsidR="00E078E2">
        <w:t>.</w:t>
      </w:r>
    </w:p>
    <w:p w14:paraId="7B27E8DA" w14:textId="76D3590E" w:rsidR="001C234B" w:rsidRDefault="001C234B" w:rsidP="001236FF">
      <w:pPr>
        <w:ind w:left="360"/>
      </w:pPr>
      <w:r>
        <w:t>- Cân nhắc việc cắt oxy, hoặc giảm dần bằng cho thở ngắt quãng.</w:t>
      </w:r>
    </w:p>
    <w:p w14:paraId="250C611A" w14:textId="2F2F232F" w:rsidR="001C234B" w:rsidRDefault="001C234B" w:rsidP="001236FF">
      <w:pPr>
        <w:ind w:left="360"/>
      </w:pPr>
      <w:r>
        <w:t>- Chú ý tới cho ăn</w:t>
      </w:r>
      <w:r w:rsidR="00490698">
        <w:t xml:space="preserve"> (tráng táo bón, dinh dưỡng</w:t>
      </w:r>
      <w:r w:rsidR="00857401">
        <w:t>)</w:t>
      </w:r>
      <w:r>
        <w:t>, tập thở,</w:t>
      </w:r>
      <w:r w:rsidR="0020621A">
        <w:t xml:space="preserve"> sinh hoạt</w:t>
      </w:r>
      <w:r w:rsidR="00D86213">
        <w:t>.</w:t>
      </w:r>
    </w:p>
    <w:p w14:paraId="1773D7DA" w14:textId="6A6BD17D" w:rsidR="00B90777" w:rsidRDefault="00011FF5" w:rsidP="001236FF">
      <w:pPr>
        <w:ind w:left="360"/>
      </w:pPr>
      <w:r>
        <w:t xml:space="preserve">- Dùng thuốc </w:t>
      </w:r>
      <w:r w:rsidR="005D2C63">
        <w:t>giãn phế quản tác dụng chậm thay cho tác dụng nhanh</w:t>
      </w:r>
      <w:r w:rsidR="00857401">
        <w:t xml:space="preserve"> đường xịt thay cho đường tiêm truyền toàn thân. Tốt nhất là khí dung.</w:t>
      </w:r>
    </w:p>
    <w:p w14:paraId="2624D79B" w14:textId="4B65D618" w:rsidR="005D2C63" w:rsidRDefault="005D2C63" w:rsidP="001236FF">
      <w:pPr>
        <w:ind w:left="360"/>
      </w:pPr>
      <w:r>
        <w:t>- Cắt corticoid sau 5 ngày.</w:t>
      </w:r>
      <w:r w:rsidR="00D86213">
        <w:t xml:space="preserve"> Có thể dùng corticoid tại chỗ</w:t>
      </w:r>
      <w:r w:rsidR="0066745B">
        <w:t xml:space="preserve"> (khí dung)</w:t>
      </w:r>
      <w:r w:rsidR="00D86213">
        <w:t>.</w:t>
      </w:r>
    </w:p>
    <w:p w14:paraId="57819D6B" w14:textId="62B0161E" w:rsidR="00D86213" w:rsidRDefault="00D86213" w:rsidP="001236FF">
      <w:pPr>
        <w:ind w:left="360"/>
      </w:pPr>
      <w:r>
        <w:t>- Cân nh</w:t>
      </w:r>
      <w:r w:rsidR="00105274">
        <w:t>ắ</w:t>
      </w:r>
      <w:r>
        <w:t>c dùng long đờm nếu cần thiết.</w:t>
      </w:r>
    </w:p>
    <w:p w14:paraId="040BBACC" w14:textId="6AD33E39" w:rsidR="00D86213" w:rsidRDefault="00D86213" w:rsidP="001236FF">
      <w:pPr>
        <w:ind w:left="360"/>
      </w:pPr>
      <w:r>
        <w:t>- Xem xét tiếp tục sử dụng kháng sinh hay đổi kháng sinh.</w:t>
      </w:r>
    </w:p>
    <w:p w14:paraId="450706A5" w14:textId="2B022EC7" w:rsidR="000318F3" w:rsidRDefault="000318F3" w:rsidP="001236FF">
      <w:pPr>
        <w:ind w:left="360"/>
      </w:pPr>
      <w:r>
        <w:t>- Giai đoạn này dễ mất điện giải nên cần bù nước và điện giải.</w:t>
      </w:r>
    </w:p>
    <w:p w14:paraId="01911764" w14:textId="47669BBD" w:rsidR="00357F26" w:rsidRDefault="00357F26" w:rsidP="001236FF">
      <w:pPr>
        <w:ind w:left="360"/>
      </w:pPr>
      <w:r>
        <w:t>c. Đơn ra viện (lâu dài)</w:t>
      </w:r>
    </w:p>
    <w:p w14:paraId="467186AA" w14:textId="28453CB2" w:rsidR="000B2D87" w:rsidRDefault="000B2D87" w:rsidP="001236FF">
      <w:pPr>
        <w:ind w:left="360"/>
      </w:pPr>
      <w:r>
        <w:t>- Hướng dẫn bệnh nhân ăn uống, sinh hoạt, tập thở. Hướng dẫn lịch tái khám, tiêm phòng, v.v.</w:t>
      </w:r>
    </w:p>
    <w:p w14:paraId="4B652166" w14:textId="5BB4EFF6" w:rsidR="000B2D87" w:rsidRDefault="00114F1B" w:rsidP="001236FF">
      <w:pPr>
        <w:ind w:left="360"/>
      </w:pPr>
      <w:r>
        <w:t>- Dựa trên phân nhóm COPD của BN</w:t>
      </w:r>
    </w:p>
    <w:p w14:paraId="326B05F7" w14:textId="038E73AC" w:rsidR="00357F26" w:rsidRPr="001236FF" w:rsidRDefault="006815C4" w:rsidP="001236FF">
      <w:pPr>
        <w:pStyle w:val="ListParagraph"/>
        <w:numPr>
          <w:ilvl w:val="0"/>
          <w:numId w:val="16"/>
        </w:numPr>
        <w:rPr>
          <w:b/>
          <w:bCs/>
        </w:rPr>
      </w:pPr>
      <w:r w:rsidRPr="001236FF">
        <w:rPr>
          <w:b/>
          <w:bCs/>
        </w:rPr>
        <w:t>Có tăng lượng oxy lên 3-4 l/phút ở BN COPD khó thở nhiều không?</w:t>
      </w:r>
    </w:p>
    <w:p w14:paraId="30D3B3A3" w14:textId="7C2A6656" w:rsidR="006815C4" w:rsidRDefault="006815C4" w:rsidP="001236FF">
      <w:pPr>
        <w:ind w:left="360"/>
      </w:pPr>
      <w:r>
        <w:t>- Không vì khi đó BN sẽ bị ức chế hô hấp. Không những không cải thiện triệu chứng khó thở mà còn khó đào thải oxy hơn, khó thở nhiều hơn.</w:t>
      </w:r>
    </w:p>
    <w:p w14:paraId="01A4F1D3" w14:textId="1DEB563A" w:rsidR="003118BF" w:rsidRPr="00357F26" w:rsidRDefault="003118BF" w:rsidP="001236FF">
      <w:pPr>
        <w:ind w:left="360"/>
      </w:pPr>
      <w:r>
        <w:t>- Trừ 1 số trường hợp cụ thể.</w:t>
      </w:r>
    </w:p>
    <w:p w14:paraId="3E1F036F" w14:textId="5C74F347" w:rsidR="00B50611" w:rsidRPr="001236FF" w:rsidRDefault="00B50611" w:rsidP="001236FF">
      <w:pPr>
        <w:pStyle w:val="ListParagraph"/>
        <w:numPr>
          <w:ilvl w:val="0"/>
          <w:numId w:val="16"/>
        </w:numPr>
        <w:rPr>
          <w:b/>
          <w:bCs/>
        </w:rPr>
      </w:pPr>
      <w:r w:rsidRPr="001236FF">
        <w:rPr>
          <w:b/>
          <w:bCs/>
        </w:rPr>
        <w:t xml:space="preserve">Xquang COPD có đặc trưng </w:t>
      </w:r>
      <w:r w:rsidR="00E928CF" w:rsidRPr="001236FF">
        <w:rPr>
          <w:b/>
          <w:bCs/>
        </w:rPr>
        <w:t>như thế nào?</w:t>
      </w:r>
    </w:p>
    <w:p w14:paraId="5F1B0530" w14:textId="256E4E16" w:rsidR="00546FE4" w:rsidRPr="001236FF" w:rsidRDefault="00546FE4" w:rsidP="001236FF">
      <w:pPr>
        <w:pStyle w:val="ListParagraph"/>
        <w:numPr>
          <w:ilvl w:val="0"/>
          <w:numId w:val="16"/>
        </w:numPr>
        <w:rPr>
          <w:b/>
          <w:bCs/>
        </w:rPr>
      </w:pPr>
      <w:r w:rsidRPr="001236FF">
        <w:rPr>
          <w:b/>
          <w:bCs/>
        </w:rPr>
        <w:t>Soi đờm như thế nào là nhiễm khuẩn, nhiễm nấm, nhiễm kí sinh trùng?</w:t>
      </w:r>
    </w:p>
    <w:p w14:paraId="35E49D23" w14:textId="28F18E76" w:rsidR="00903AF2" w:rsidRPr="00903AF2" w:rsidRDefault="00903AF2" w:rsidP="001236FF">
      <w:pPr>
        <w:ind w:left="360"/>
      </w:pPr>
      <w:r w:rsidRPr="00903AF2">
        <w:t xml:space="preserve">- </w:t>
      </w:r>
      <w:r>
        <w:t>Nấm thấy sợi nấm</w:t>
      </w:r>
    </w:p>
    <w:p w14:paraId="0BF5232F" w14:textId="29809C32" w:rsidR="006B5966" w:rsidRPr="001236FF" w:rsidRDefault="006B5966" w:rsidP="001236FF">
      <w:pPr>
        <w:pStyle w:val="ListParagraph"/>
        <w:numPr>
          <w:ilvl w:val="0"/>
          <w:numId w:val="16"/>
        </w:numPr>
        <w:rPr>
          <w:b/>
          <w:bCs/>
        </w:rPr>
      </w:pPr>
      <w:r w:rsidRPr="001236FF">
        <w:rPr>
          <w:b/>
          <w:bCs/>
        </w:rPr>
        <w:t>Khi nào cần đo chức năng thông khí phổi ở BN nghi ngờ COPD</w:t>
      </w:r>
    </w:p>
    <w:p w14:paraId="276E5D6D" w14:textId="77777777" w:rsidR="006B5966" w:rsidRPr="00713FA5" w:rsidRDefault="006B5966" w:rsidP="005E2304"/>
    <w:sectPr w:rsidR="006B5966" w:rsidRPr="00713FA5" w:rsidSect="004861E2">
      <w:headerReference w:type="default" r:id="rId14"/>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F6F1" w14:textId="77777777" w:rsidR="00B42BE5" w:rsidRDefault="00B42BE5" w:rsidP="002D526E">
      <w:pPr>
        <w:spacing w:line="240" w:lineRule="auto"/>
      </w:pPr>
      <w:r>
        <w:separator/>
      </w:r>
    </w:p>
  </w:endnote>
  <w:endnote w:type="continuationSeparator" w:id="0">
    <w:p w14:paraId="3F587713" w14:textId="77777777" w:rsidR="00B42BE5" w:rsidRDefault="00B42BE5"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0275" w14:textId="77777777" w:rsidR="008A5F0A" w:rsidRDefault="008A5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69639" w14:textId="77777777" w:rsidR="008A5F0A" w:rsidRDefault="008A5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3378B" w14:textId="77777777" w:rsidR="00B42BE5" w:rsidRDefault="00B42BE5" w:rsidP="002D526E">
      <w:pPr>
        <w:spacing w:line="240" w:lineRule="auto"/>
      </w:pPr>
      <w:r>
        <w:separator/>
      </w:r>
    </w:p>
  </w:footnote>
  <w:footnote w:type="continuationSeparator" w:id="0">
    <w:p w14:paraId="042DAF12" w14:textId="77777777" w:rsidR="00B42BE5" w:rsidRDefault="00B42BE5"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55A0" w14:textId="77777777" w:rsidR="008A5F0A" w:rsidRDefault="008A5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1C2EA8FF"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3D6F88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6C03B3"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FF5185">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CE3C" w14:textId="77777777" w:rsidR="008A5F0A" w:rsidRDefault="008A5F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EFAD32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3B80941">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FF5185">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8650D"/>
    <w:multiLevelType w:val="hybridMultilevel"/>
    <w:tmpl w:val="F336F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B5634E"/>
    <w:multiLevelType w:val="hybridMultilevel"/>
    <w:tmpl w:val="2DC2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B684378"/>
    <w:multiLevelType w:val="hybridMultilevel"/>
    <w:tmpl w:val="1ECE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565658">
    <w:abstractNumId w:val="1"/>
  </w:num>
  <w:num w:numId="2" w16cid:durableId="759252818">
    <w:abstractNumId w:val="16"/>
  </w:num>
  <w:num w:numId="3" w16cid:durableId="1037583847">
    <w:abstractNumId w:val="2"/>
  </w:num>
  <w:num w:numId="4" w16cid:durableId="711542705">
    <w:abstractNumId w:val="8"/>
  </w:num>
  <w:num w:numId="5" w16cid:durableId="1669405369">
    <w:abstractNumId w:val="7"/>
  </w:num>
  <w:num w:numId="6" w16cid:durableId="1618439572">
    <w:abstractNumId w:val="12"/>
  </w:num>
  <w:num w:numId="7" w16cid:durableId="1489662937">
    <w:abstractNumId w:val="0"/>
  </w:num>
  <w:num w:numId="8" w16cid:durableId="515385063">
    <w:abstractNumId w:val="11"/>
  </w:num>
  <w:num w:numId="9" w16cid:durableId="1894384506">
    <w:abstractNumId w:val="15"/>
  </w:num>
  <w:num w:numId="10" w16cid:durableId="1636372229">
    <w:abstractNumId w:val="9"/>
  </w:num>
  <w:num w:numId="11" w16cid:durableId="1213031918">
    <w:abstractNumId w:val="10"/>
  </w:num>
  <w:num w:numId="12" w16cid:durableId="1078402018">
    <w:abstractNumId w:val="5"/>
  </w:num>
  <w:num w:numId="13" w16cid:durableId="860583895">
    <w:abstractNumId w:val="13"/>
  </w:num>
  <w:num w:numId="14" w16cid:durableId="1054547799">
    <w:abstractNumId w:val="4"/>
  </w:num>
  <w:num w:numId="15" w16cid:durableId="509948202">
    <w:abstractNumId w:val="14"/>
  </w:num>
  <w:num w:numId="16" w16cid:durableId="218135457">
    <w:abstractNumId w:val="6"/>
  </w:num>
  <w:num w:numId="17" w16cid:durableId="1480805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0E71"/>
    <w:rsid w:val="00011FF5"/>
    <w:rsid w:val="0001311D"/>
    <w:rsid w:val="00013324"/>
    <w:rsid w:val="00013F60"/>
    <w:rsid w:val="00023E9E"/>
    <w:rsid w:val="000318F3"/>
    <w:rsid w:val="00033978"/>
    <w:rsid w:val="000351BD"/>
    <w:rsid w:val="000378C3"/>
    <w:rsid w:val="00044074"/>
    <w:rsid w:val="00045786"/>
    <w:rsid w:val="000461CE"/>
    <w:rsid w:val="000465B3"/>
    <w:rsid w:val="000477F1"/>
    <w:rsid w:val="0005666E"/>
    <w:rsid w:val="000603B0"/>
    <w:rsid w:val="0006219A"/>
    <w:rsid w:val="0006410A"/>
    <w:rsid w:val="00067B18"/>
    <w:rsid w:val="00067D03"/>
    <w:rsid w:val="00070C32"/>
    <w:rsid w:val="00075142"/>
    <w:rsid w:val="00092EA2"/>
    <w:rsid w:val="000A26F8"/>
    <w:rsid w:val="000A3C3F"/>
    <w:rsid w:val="000A47FF"/>
    <w:rsid w:val="000B2D87"/>
    <w:rsid w:val="000B48A2"/>
    <w:rsid w:val="000B493F"/>
    <w:rsid w:val="000C3A9F"/>
    <w:rsid w:val="000C6A7C"/>
    <w:rsid w:val="000D223F"/>
    <w:rsid w:val="000D3246"/>
    <w:rsid w:val="000D64CB"/>
    <w:rsid w:val="000E0AD5"/>
    <w:rsid w:val="000E3263"/>
    <w:rsid w:val="000E3F59"/>
    <w:rsid w:val="000E5294"/>
    <w:rsid w:val="000E6A9E"/>
    <w:rsid w:val="000F2587"/>
    <w:rsid w:val="0010352A"/>
    <w:rsid w:val="00103B55"/>
    <w:rsid w:val="00105274"/>
    <w:rsid w:val="001069AC"/>
    <w:rsid w:val="00110F52"/>
    <w:rsid w:val="00111BDB"/>
    <w:rsid w:val="00114F1B"/>
    <w:rsid w:val="0011562B"/>
    <w:rsid w:val="001236FF"/>
    <w:rsid w:val="001262A6"/>
    <w:rsid w:val="00135EBA"/>
    <w:rsid w:val="001441A5"/>
    <w:rsid w:val="0014584D"/>
    <w:rsid w:val="00154244"/>
    <w:rsid w:val="0016432A"/>
    <w:rsid w:val="00171F40"/>
    <w:rsid w:val="0017356F"/>
    <w:rsid w:val="001757F3"/>
    <w:rsid w:val="00176D25"/>
    <w:rsid w:val="0017789B"/>
    <w:rsid w:val="00182CC4"/>
    <w:rsid w:val="00193614"/>
    <w:rsid w:val="0019384C"/>
    <w:rsid w:val="001A2F91"/>
    <w:rsid w:val="001A4FF1"/>
    <w:rsid w:val="001A5182"/>
    <w:rsid w:val="001B4A6D"/>
    <w:rsid w:val="001C234B"/>
    <w:rsid w:val="001C369E"/>
    <w:rsid w:val="001C5FFC"/>
    <w:rsid w:val="001D0643"/>
    <w:rsid w:val="001D51CA"/>
    <w:rsid w:val="001E299C"/>
    <w:rsid w:val="001E5B54"/>
    <w:rsid w:val="001F46CE"/>
    <w:rsid w:val="001F59E9"/>
    <w:rsid w:val="001F764F"/>
    <w:rsid w:val="001F78AF"/>
    <w:rsid w:val="00203382"/>
    <w:rsid w:val="0020621A"/>
    <w:rsid w:val="0021303F"/>
    <w:rsid w:val="00214930"/>
    <w:rsid w:val="002153D3"/>
    <w:rsid w:val="00216ECA"/>
    <w:rsid w:val="00226A5A"/>
    <w:rsid w:val="00233314"/>
    <w:rsid w:val="00241A89"/>
    <w:rsid w:val="00255B6C"/>
    <w:rsid w:val="00262A2D"/>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A7063"/>
    <w:rsid w:val="002C1641"/>
    <w:rsid w:val="002C667D"/>
    <w:rsid w:val="002D079B"/>
    <w:rsid w:val="002D26A3"/>
    <w:rsid w:val="002D526E"/>
    <w:rsid w:val="002D730D"/>
    <w:rsid w:val="0030176E"/>
    <w:rsid w:val="003044E7"/>
    <w:rsid w:val="003051F9"/>
    <w:rsid w:val="003100C4"/>
    <w:rsid w:val="003118BF"/>
    <w:rsid w:val="003138BA"/>
    <w:rsid w:val="00317F32"/>
    <w:rsid w:val="0032080A"/>
    <w:rsid w:val="00327546"/>
    <w:rsid w:val="003401F9"/>
    <w:rsid w:val="00344D08"/>
    <w:rsid w:val="0034682A"/>
    <w:rsid w:val="0035323B"/>
    <w:rsid w:val="00353F89"/>
    <w:rsid w:val="00354D61"/>
    <w:rsid w:val="00357F26"/>
    <w:rsid w:val="00362B79"/>
    <w:rsid w:val="0036379C"/>
    <w:rsid w:val="00384BDF"/>
    <w:rsid w:val="00390399"/>
    <w:rsid w:val="0039213E"/>
    <w:rsid w:val="003960D8"/>
    <w:rsid w:val="003A63E1"/>
    <w:rsid w:val="003B4F0E"/>
    <w:rsid w:val="003B6C7D"/>
    <w:rsid w:val="003C2889"/>
    <w:rsid w:val="003C2DF2"/>
    <w:rsid w:val="003C7829"/>
    <w:rsid w:val="003C7DE8"/>
    <w:rsid w:val="003D1220"/>
    <w:rsid w:val="003D2DA5"/>
    <w:rsid w:val="003D339B"/>
    <w:rsid w:val="003D3C2A"/>
    <w:rsid w:val="003D5B82"/>
    <w:rsid w:val="003D6807"/>
    <w:rsid w:val="003E08C1"/>
    <w:rsid w:val="003E09DD"/>
    <w:rsid w:val="003E2084"/>
    <w:rsid w:val="003E3D92"/>
    <w:rsid w:val="003E5700"/>
    <w:rsid w:val="003E7156"/>
    <w:rsid w:val="003F0EE4"/>
    <w:rsid w:val="004014B4"/>
    <w:rsid w:val="004017AD"/>
    <w:rsid w:val="00405458"/>
    <w:rsid w:val="004076C7"/>
    <w:rsid w:val="004079AA"/>
    <w:rsid w:val="00420F5C"/>
    <w:rsid w:val="00422453"/>
    <w:rsid w:val="00424713"/>
    <w:rsid w:val="00441D24"/>
    <w:rsid w:val="0044579D"/>
    <w:rsid w:val="00446921"/>
    <w:rsid w:val="004549ED"/>
    <w:rsid w:val="00456FF4"/>
    <w:rsid w:val="004578CD"/>
    <w:rsid w:val="00463C76"/>
    <w:rsid w:val="004666F1"/>
    <w:rsid w:val="00467351"/>
    <w:rsid w:val="00473C3A"/>
    <w:rsid w:val="00475ACB"/>
    <w:rsid w:val="00477147"/>
    <w:rsid w:val="004810B4"/>
    <w:rsid w:val="004844B2"/>
    <w:rsid w:val="004851C7"/>
    <w:rsid w:val="004861E2"/>
    <w:rsid w:val="00490698"/>
    <w:rsid w:val="0049624D"/>
    <w:rsid w:val="004973E1"/>
    <w:rsid w:val="00497944"/>
    <w:rsid w:val="004A2D6A"/>
    <w:rsid w:val="004A4CB0"/>
    <w:rsid w:val="004B1CFA"/>
    <w:rsid w:val="004B458F"/>
    <w:rsid w:val="004C472E"/>
    <w:rsid w:val="004C47C8"/>
    <w:rsid w:val="004C7D32"/>
    <w:rsid w:val="004F0FD0"/>
    <w:rsid w:val="004F57E2"/>
    <w:rsid w:val="005049CB"/>
    <w:rsid w:val="0050541B"/>
    <w:rsid w:val="00506BEE"/>
    <w:rsid w:val="005109D4"/>
    <w:rsid w:val="00517F84"/>
    <w:rsid w:val="00520C30"/>
    <w:rsid w:val="00524378"/>
    <w:rsid w:val="005420DE"/>
    <w:rsid w:val="00543167"/>
    <w:rsid w:val="00544A24"/>
    <w:rsid w:val="005464CA"/>
    <w:rsid w:val="00546FE4"/>
    <w:rsid w:val="00550736"/>
    <w:rsid w:val="005523C8"/>
    <w:rsid w:val="00553C4E"/>
    <w:rsid w:val="0055558C"/>
    <w:rsid w:val="00556BB9"/>
    <w:rsid w:val="00556D9B"/>
    <w:rsid w:val="00557FEA"/>
    <w:rsid w:val="00565B54"/>
    <w:rsid w:val="00567884"/>
    <w:rsid w:val="00570817"/>
    <w:rsid w:val="005728F4"/>
    <w:rsid w:val="00573752"/>
    <w:rsid w:val="00581CA3"/>
    <w:rsid w:val="005830A8"/>
    <w:rsid w:val="0058353A"/>
    <w:rsid w:val="005858E2"/>
    <w:rsid w:val="00592105"/>
    <w:rsid w:val="00593075"/>
    <w:rsid w:val="0059720C"/>
    <w:rsid w:val="005A3FA6"/>
    <w:rsid w:val="005A5D85"/>
    <w:rsid w:val="005B6FDE"/>
    <w:rsid w:val="005C41BC"/>
    <w:rsid w:val="005D10C0"/>
    <w:rsid w:val="005D2C63"/>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1194"/>
    <w:rsid w:val="00654C7A"/>
    <w:rsid w:val="00655C5D"/>
    <w:rsid w:val="00660A70"/>
    <w:rsid w:val="00664FFA"/>
    <w:rsid w:val="00666336"/>
    <w:rsid w:val="00666503"/>
    <w:rsid w:val="0066745B"/>
    <w:rsid w:val="0067505D"/>
    <w:rsid w:val="00677944"/>
    <w:rsid w:val="0068086F"/>
    <w:rsid w:val="006815C4"/>
    <w:rsid w:val="00682AA7"/>
    <w:rsid w:val="0068570E"/>
    <w:rsid w:val="00691712"/>
    <w:rsid w:val="00692A1E"/>
    <w:rsid w:val="0069329A"/>
    <w:rsid w:val="00693748"/>
    <w:rsid w:val="006A39B0"/>
    <w:rsid w:val="006A6749"/>
    <w:rsid w:val="006B2CE4"/>
    <w:rsid w:val="006B5966"/>
    <w:rsid w:val="006C5696"/>
    <w:rsid w:val="006C569A"/>
    <w:rsid w:val="006C600A"/>
    <w:rsid w:val="006C6AB1"/>
    <w:rsid w:val="006C7E55"/>
    <w:rsid w:val="006D1FFD"/>
    <w:rsid w:val="006E3E65"/>
    <w:rsid w:val="006E3EA6"/>
    <w:rsid w:val="006E666B"/>
    <w:rsid w:val="006E747E"/>
    <w:rsid w:val="006F56A2"/>
    <w:rsid w:val="00700611"/>
    <w:rsid w:val="0070304A"/>
    <w:rsid w:val="00703F00"/>
    <w:rsid w:val="007052C1"/>
    <w:rsid w:val="007055F4"/>
    <w:rsid w:val="00713FA5"/>
    <w:rsid w:val="00741D41"/>
    <w:rsid w:val="00746BA0"/>
    <w:rsid w:val="0075098E"/>
    <w:rsid w:val="00752E88"/>
    <w:rsid w:val="0075328B"/>
    <w:rsid w:val="007545A3"/>
    <w:rsid w:val="007610EC"/>
    <w:rsid w:val="00763C91"/>
    <w:rsid w:val="007659C8"/>
    <w:rsid w:val="007706B6"/>
    <w:rsid w:val="00777230"/>
    <w:rsid w:val="00781EED"/>
    <w:rsid w:val="00786AF7"/>
    <w:rsid w:val="00795FFB"/>
    <w:rsid w:val="00797A5B"/>
    <w:rsid w:val="007B19C2"/>
    <w:rsid w:val="007B2F6C"/>
    <w:rsid w:val="007C0228"/>
    <w:rsid w:val="007C2493"/>
    <w:rsid w:val="007C4A86"/>
    <w:rsid w:val="007D113E"/>
    <w:rsid w:val="007D20F4"/>
    <w:rsid w:val="007D2AAA"/>
    <w:rsid w:val="007D5AF6"/>
    <w:rsid w:val="007D69A2"/>
    <w:rsid w:val="007D742E"/>
    <w:rsid w:val="007E374C"/>
    <w:rsid w:val="007E5A9A"/>
    <w:rsid w:val="007E5FC1"/>
    <w:rsid w:val="007F49D9"/>
    <w:rsid w:val="007F5BCD"/>
    <w:rsid w:val="007F6E0B"/>
    <w:rsid w:val="008008FA"/>
    <w:rsid w:val="0080163A"/>
    <w:rsid w:val="00804FF2"/>
    <w:rsid w:val="00810F49"/>
    <w:rsid w:val="00815CD7"/>
    <w:rsid w:val="00822106"/>
    <w:rsid w:val="00826A4C"/>
    <w:rsid w:val="0083142E"/>
    <w:rsid w:val="00833322"/>
    <w:rsid w:val="00837379"/>
    <w:rsid w:val="00837C27"/>
    <w:rsid w:val="00840E8F"/>
    <w:rsid w:val="008411D6"/>
    <w:rsid w:val="00847501"/>
    <w:rsid w:val="00851E69"/>
    <w:rsid w:val="00857401"/>
    <w:rsid w:val="00861013"/>
    <w:rsid w:val="0086707B"/>
    <w:rsid w:val="00867A07"/>
    <w:rsid w:val="008728FF"/>
    <w:rsid w:val="00873C78"/>
    <w:rsid w:val="00877300"/>
    <w:rsid w:val="008A0672"/>
    <w:rsid w:val="008A09BA"/>
    <w:rsid w:val="008A1E65"/>
    <w:rsid w:val="008A5F0A"/>
    <w:rsid w:val="008B2637"/>
    <w:rsid w:val="008B6903"/>
    <w:rsid w:val="008B7AC7"/>
    <w:rsid w:val="008C1ABF"/>
    <w:rsid w:val="008C29BC"/>
    <w:rsid w:val="008D20B4"/>
    <w:rsid w:val="008D23EF"/>
    <w:rsid w:val="008D42C1"/>
    <w:rsid w:val="008D76B9"/>
    <w:rsid w:val="008E14AA"/>
    <w:rsid w:val="008F1943"/>
    <w:rsid w:val="008F3B71"/>
    <w:rsid w:val="008F7763"/>
    <w:rsid w:val="00903AF2"/>
    <w:rsid w:val="009107D7"/>
    <w:rsid w:val="00910CB2"/>
    <w:rsid w:val="00912AC3"/>
    <w:rsid w:val="00923318"/>
    <w:rsid w:val="00924483"/>
    <w:rsid w:val="009332EB"/>
    <w:rsid w:val="009366EE"/>
    <w:rsid w:val="00937579"/>
    <w:rsid w:val="009460E6"/>
    <w:rsid w:val="009725C3"/>
    <w:rsid w:val="00976F37"/>
    <w:rsid w:val="00981634"/>
    <w:rsid w:val="0098222A"/>
    <w:rsid w:val="009826A2"/>
    <w:rsid w:val="00987628"/>
    <w:rsid w:val="009908CA"/>
    <w:rsid w:val="00994588"/>
    <w:rsid w:val="00994AE0"/>
    <w:rsid w:val="009A0B15"/>
    <w:rsid w:val="009A538F"/>
    <w:rsid w:val="009B05FF"/>
    <w:rsid w:val="009B0E4E"/>
    <w:rsid w:val="009B4BAB"/>
    <w:rsid w:val="009B6856"/>
    <w:rsid w:val="009C6C6B"/>
    <w:rsid w:val="009C78AF"/>
    <w:rsid w:val="009D30BE"/>
    <w:rsid w:val="009D327D"/>
    <w:rsid w:val="009D5550"/>
    <w:rsid w:val="009D79F3"/>
    <w:rsid w:val="009E219C"/>
    <w:rsid w:val="009E22AA"/>
    <w:rsid w:val="009E6608"/>
    <w:rsid w:val="00A00BC3"/>
    <w:rsid w:val="00A0547E"/>
    <w:rsid w:val="00A129D0"/>
    <w:rsid w:val="00A12D2C"/>
    <w:rsid w:val="00A1725F"/>
    <w:rsid w:val="00A23325"/>
    <w:rsid w:val="00A2390F"/>
    <w:rsid w:val="00A24B71"/>
    <w:rsid w:val="00A3689B"/>
    <w:rsid w:val="00A36F81"/>
    <w:rsid w:val="00A51016"/>
    <w:rsid w:val="00A5126E"/>
    <w:rsid w:val="00A514DF"/>
    <w:rsid w:val="00A548F0"/>
    <w:rsid w:val="00A77DA3"/>
    <w:rsid w:val="00A85701"/>
    <w:rsid w:val="00A93E17"/>
    <w:rsid w:val="00A9666B"/>
    <w:rsid w:val="00AA2B90"/>
    <w:rsid w:val="00AA2F1B"/>
    <w:rsid w:val="00AB0518"/>
    <w:rsid w:val="00AB0B79"/>
    <w:rsid w:val="00AC345F"/>
    <w:rsid w:val="00AC52DC"/>
    <w:rsid w:val="00AE0807"/>
    <w:rsid w:val="00AE5B42"/>
    <w:rsid w:val="00AE6969"/>
    <w:rsid w:val="00AE6F04"/>
    <w:rsid w:val="00AE709D"/>
    <w:rsid w:val="00AF6F6F"/>
    <w:rsid w:val="00B03EEB"/>
    <w:rsid w:val="00B142C2"/>
    <w:rsid w:val="00B1498D"/>
    <w:rsid w:val="00B303E6"/>
    <w:rsid w:val="00B306D5"/>
    <w:rsid w:val="00B35A43"/>
    <w:rsid w:val="00B3675E"/>
    <w:rsid w:val="00B36D05"/>
    <w:rsid w:val="00B37388"/>
    <w:rsid w:val="00B42BE5"/>
    <w:rsid w:val="00B43D95"/>
    <w:rsid w:val="00B47781"/>
    <w:rsid w:val="00B50611"/>
    <w:rsid w:val="00B50CB3"/>
    <w:rsid w:val="00B51901"/>
    <w:rsid w:val="00B55158"/>
    <w:rsid w:val="00B5529D"/>
    <w:rsid w:val="00B572CC"/>
    <w:rsid w:val="00B577F0"/>
    <w:rsid w:val="00B60BC4"/>
    <w:rsid w:val="00B64EAF"/>
    <w:rsid w:val="00B7086F"/>
    <w:rsid w:val="00B740CB"/>
    <w:rsid w:val="00B802C4"/>
    <w:rsid w:val="00B8637C"/>
    <w:rsid w:val="00B86508"/>
    <w:rsid w:val="00B905E9"/>
    <w:rsid w:val="00B90777"/>
    <w:rsid w:val="00B90D01"/>
    <w:rsid w:val="00B92069"/>
    <w:rsid w:val="00B926DF"/>
    <w:rsid w:val="00B935AF"/>
    <w:rsid w:val="00B964A1"/>
    <w:rsid w:val="00B97004"/>
    <w:rsid w:val="00BA28C8"/>
    <w:rsid w:val="00BA305D"/>
    <w:rsid w:val="00BA3335"/>
    <w:rsid w:val="00BB0C35"/>
    <w:rsid w:val="00BB51ED"/>
    <w:rsid w:val="00BC0CE9"/>
    <w:rsid w:val="00BC71B8"/>
    <w:rsid w:val="00BD300E"/>
    <w:rsid w:val="00BE302D"/>
    <w:rsid w:val="00BE54BF"/>
    <w:rsid w:val="00BF105C"/>
    <w:rsid w:val="00BF30C8"/>
    <w:rsid w:val="00BF31F1"/>
    <w:rsid w:val="00BF5461"/>
    <w:rsid w:val="00BF657D"/>
    <w:rsid w:val="00C05489"/>
    <w:rsid w:val="00C05B46"/>
    <w:rsid w:val="00C10FF7"/>
    <w:rsid w:val="00C14A06"/>
    <w:rsid w:val="00C15116"/>
    <w:rsid w:val="00C316F9"/>
    <w:rsid w:val="00C41685"/>
    <w:rsid w:val="00C4546A"/>
    <w:rsid w:val="00C60AFD"/>
    <w:rsid w:val="00C61B6F"/>
    <w:rsid w:val="00C63F31"/>
    <w:rsid w:val="00C64DE0"/>
    <w:rsid w:val="00C729AE"/>
    <w:rsid w:val="00C7522C"/>
    <w:rsid w:val="00C77EB6"/>
    <w:rsid w:val="00C811F9"/>
    <w:rsid w:val="00C83A6D"/>
    <w:rsid w:val="00C83F4B"/>
    <w:rsid w:val="00C87EFB"/>
    <w:rsid w:val="00C96E10"/>
    <w:rsid w:val="00CA03B9"/>
    <w:rsid w:val="00CA6ADD"/>
    <w:rsid w:val="00CB15D1"/>
    <w:rsid w:val="00CB1C6F"/>
    <w:rsid w:val="00CB3817"/>
    <w:rsid w:val="00CB6E7E"/>
    <w:rsid w:val="00CC0EE0"/>
    <w:rsid w:val="00CC1524"/>
    <w:rsid w:val="00CC44EA"/>
    <w:rsid w:val="00CC5575"/>
    <w:rsid w:val="00CC6A0F"/>
    <w:rsid w:val="00CC78A0"/>
    <w:rsid w:val="00CD4BC7"/>
    <w:rsid w:val="00CE2101"/>
    <w:rsid w:val="00CE2E9B"/>
    <w:rsid w:val="00CE3A0E"/>
    <w:rsid w:val="00CE4972"/>
    <w:rsid w:val="00CE4F3B"/>
    <w:rsid w:val="00CE7BD7"/>
    <w:rsid w:val="00D00D76"/>
    <w:rsid w:val="00D126BF"/>
    <w:rsid w:val="00D16EDB"/>
    <w:rsid w:val="00D17DBC"/>
    <w:rsid w:val="00D20684"/>
    <w:rsid w:val="00D22E89"/>
    <w:rsid w:val="00D26C2D"/>
    <w:rsid w:val="00D273D3"/>
    <w:rsid w:val="00D303D4"/>
    <w:rsid w:val="00D32EA3"/>
    <w:rsid w:val="00D35AA1"/>
    <w:rsid w:val="00D37D7E"/>
    <w:rsid w:val="00D42862"/>
    <w:rsid w:val="00D45300"/>
    <w:rsid w:val="00D5771D"/>
    <w:rsid w:val="00D60380"/>
    <w:rsid w:val="00D61258"/>
    <w:rsid w:val="00D7154E"/>
    <w:rsid w:val="00D72F56"/>
    <w:rsid w:val="00D73347"/>
    <w:rsid w:val="00D7488E"/>
    <w:rsid w:val="00D75EA2"/>
    <w:rsid w:val="00D84013"/>
    <w:rsid w:val="00D86213"/>
    <w:rsid w:val="00D9160A"/>
    <w:rsid w:val="00D942E5"/>
    <w:rsid w:val="00D9701B"/>
    <w:rsid w:val="00DC0998"/>
    <w:rsid w:val="00DC140A"/>
    <w:rsid w:val="00DC3523"/>
    <w:rsid w:val="00DD2C24"/>
    <w:rsid w:val="00DD726E"/>
    <w:rsid w:val="00DE6FFD"/>
    <w:rsid w:val="00DF2F55"/>
    <w:rsid w:val="00E00668"/>
    <w:rsid w:val="00E04C96"/>
    <w:rsid w:val="00E078E2"/>
    <w:rsid w:val="00E147E3"/>
    <w:rsid w:val="00E16D09"/>
    <w:rsid w:val="00E17A48"/>
    <w:rsid w:val="00E17EFC"/>
    <w:rsid w:val="00E209CA"/>
    <w:rsid w:val="00E24271"/>
    <w:rsid w:val="00E258FB"/>
    <w:rsid w:val="00E32EB6"/>
    <w:rsid w:val="00E37D30"/>
    <w:rsid w:val="00E401EB"/>
    <w:rsid w:val="00E42793"/>
    <w:rsid w:val="00E4281E"/>
    <w:rsid w:val="00E429C6"/>
    <w:rsid w:val="00E42F1D"/>
    <w:rsid w:val="00E43C41"/>
    <w:rsid w:val="00E455E4"/>
    <w:rsid w:val="00E45D8E"/>
    <w:rsid w:val="00E51E81"/>
    <w:rsid w:val="00E5235A"/>
    <w:rsid w:val="00E54ABA"/>
    <w:rsid w:val="00E60376"/>
    <w:rsid w:val="00E62CD1"/>
    <w:rsid w:val="00E659CF"/>
    <w:rsid w:val="00E66666"/>
    <w:rsid w:val="00E70CC8"/>
    <w:rsid w:val="00E72102"/>
    <w:rsid w:val="00E77264"/>
    <w:rsid w:val="00E7755F"/>
    <w:rsid w:val="00E86C12"/>
    <w:rsid w:val="00E91BBA"/>
    <w:rsid w:val="00E928CF"/>
    <w:rsid w:val="00EA15AA"/>
    <w:rsid w:val="00EA1D18"/>
    <w:rsid w:val="00EB335A"/>
    <w:rsid w:val="00EB4E76"/>
    <w:rsid w:val="00EC22C4"/>
    <w:rsid w:val="00EC29FE"/>
    <w:rsid w:val="00EC39F5"/>
    <w:rsid w:val="00ED3D6F"/>
    <w:rsid w:val="00EE12A6"/>
    <w:rsid w:val="00EE2A75"/>
    <w:rsid w:val="00EF0DF2"/>
    <w:rsid w:val="00EF2136"/>
    <w:rsid w:val="00EF29BE"/>
    <w:rsid w:val="00EF4520"/>
    <w:rsid w:val="00EF7AC3"/>
    <w:rsid w:val="00F00A09"/>
    <w:rsid w:val="00F01702"/>
    <w:rsid w:val="00F032E2"/>
    <w:rsid w:val="00F159D1"/>
    <w:rsid w:val="00F17506"/>
    <w:rsid w:val="00F26232"/>
    <w:rsid w:val="00F26C42"/>
    <w:rsid w:val="00F3045F"/>
    <w:rsid w:val="00F3083A"/>
    <w:rsid w:val="00F32BE5"/>
    <w:rsid w:val="00F36080"/>
    <w:rsid w:val="00F456BC"/>
    <w:rsid w:val="00F45C74"/>
    <w:rsid w:val="00F46A69"/>
    <w:rsid w:val="00F47C8A"/>
    <w:rsid w:val="00F54D9D"/>
    <w:rsid w:val="00F57EB7"/>
    <w:rsid w:val="00F71986"/>
    <w:rsid w:val="00F84213"/>
    <w:rsid w:val="00F85CEB"/>
    <w:rsid w:val="00F87D18"/>
    <w:rsid w:val="00F9521B"/>
    <w:rsid w:val="00F9537B"/>
    <w:rsid w:val="00FA12D0"/>
    <w:rsid w:val="00FA5835"/>
    <w:rsid w:val="00FA6AE7"/>
    <w:rsid w:val="00FB152C"/>
    <w:rsid w:val="00FB76D5"/>
    <w:rsid w:val="00FC45D5"/>
    <w:rsid w:val="00FD08E1"/>
    <w:rsid w:val="00FE0862"/>
    <w:rsid w:val="00FE584C"/>
    <w:rsid w:val="00FF2F3E"/>
    <w:rsid w:val="00FF5185"/>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382</TotalTime>
  <Pages>2</Pages>
  <Words>914</Words>
  <Characters>5213</Characters>
  <Application>Microsoft Office Word</Application>
  <DocSecurity>0</DocSecurity>
  <Lines>43</Lines>
  <Paragraphs>12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391</cp:revision>
  <dcterms:created xsi:type="dcterms:W3CDTF">2021-04-18T18:53:00Z</dcterms:created>
  <dcterms:modified xsi:type="dcterms:W3CDTF">2022-10-31T16:57:00Z</dcterms:modified>
</cp:coreProperties>
</file>