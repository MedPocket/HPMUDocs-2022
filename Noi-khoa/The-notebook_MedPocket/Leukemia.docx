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DDAF3" w14:textId="41225167" w:rsidR="0068570E" w:rsidRPr="00B97004" w:rsidRDefault="00912EB2" w:rsidP="00B97004">
      <w:pPr>
        <w:pStyle w:val="Title"/>
      </w:pPr>
      <w:r>
        <w:t>LEUKEMIA</w:t>
      </w:r>
    </w:p>
    <w:p w14:paraId="52E583FA" w14:textId="01765B09" w:rsidR="00B90D01" w:rsidRPr="00DC0998" w:rsidRDefault="00840E8F" w:rsidP="00DC0998">
      <w:pPr>
        <w:jc w:val="center"/>
        <w:rPr>
          <w:rFonts w:cs="Times New Roman"/>
          <w:b/>
          <w:bCs/>
          <w:sz w:val="26"/>
          <w:szCs w:val="26"/>
        </w:rPr>
      </w:pPr>
      <w:r>
        <w:rPr>
          <w:rFonts w:cs="Times New Roman"/>
          <w:b/>
          <w:bCs/>
          <w:sz w:val="26"/>
          <w:szCs w:val="26"/>
        </w:rPr>
        <w:t>Louis Nguyễn</w:t>
      </w:r>
    </w:p>
    <w:p w14:paraId="4A04F6A5" w14:textId="77777777" w:rsidR="002C667D" w:rsidRDefault="002C667D" w:rsidP="002C667D">
      <w:pPr>
        <w:pBdr>
          <w:bottom w:val="single" w:sz="12" w:space="1" w:color="auto"/>
        </w:pBdr>
        <w:rPr>
          <w:rFonts w:cs="Times New Roman"/>
          <w:b/>
          <w:bCs/>
          <w:sz w:val="16"/>
          <w:szCs w:val="1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0"/>
      </w:tblGrid>
      <w:tr w:rsidR="00C61B6F" w14:paraId="56D2B078" w14:textId="77777777" w:rsidTr="004844B2">
        <w:trPr>
          <w:jc w:val="center"/>
        </w:trPr>
        <w:tc>
          <w:tcPr>
            <w:tcW w:w="4770" w:type="dxa"/>
          </w:tcPr>
          <w:p w14:paraId="0B6E1C22" w14:textId="4B2C84CB" w:rsidR="005E4B8D" w:rsidRPr="005E4B8D" w:rsidRDefault="00C61B6F" w:rsidP="005E4B8D">
            <w:pPr>
              <w:rPr>
                <w:rFonts w:cs="Times New Roman"/>
                <w:i/>
                <w:iCs/>
                <w:szCs w:val="20"/>
              </w:rPr>
            </w:pPr>
            <w:r w:rsidRPr="00C61B6F">
              <w:rPr>
                <w:rFonts w:cs="Times New Roman"/>
                <w:i/>
                <w:iCs/>
                <w:szCs w:val="20"/>
              </w:rPr>
              <w:t>“</w:t>
            </w:r>
            <w:r w:rsidR="005E4B8D" w:rsidRPr="005E4B8D">
              <w:rPr>
                <w:rFonts w:cs="Times New Roman"/>
                <w:i/>
                <w:iCs/>
                <w:szCs w:val="20"/>
              </w:rPr>
              <w:t>Break through the silence</w:t>
            </w:r>
            <w:r w:rsidR="005E4B8D">
              <w:rPr>
                <w:rFonts w:cs="Times New Roman"/>
                <w:i/>
                <w:iCs/>
                <w:szCs w:val="20"/>
              </w:rPr>
              <w:t>, I</w:t>
            </w:r>
            <w:r w:rsidR="005E4B8D" w:rsidRPr="005E4B8D">
              <w:rPr>
                <w:rFonts w:cs="Times New Roman"/>
                <w:i/>
                <w:iCs/>
                <w:szCs w:val="20"/>
              </w:rPr>
              <w:t xml:space="preserve"> can feel the energy rising</w:t>
            </w:r>
            <w:r w:rsidR="00294B31">
              <w:rPr>
                <w:rFonts w:cs="Times New Roman"/>
                <w:i/>
                <w:iCs/>
                <w:szCs w:val="20"/>
              </w:rPr>
              <w:t>.</w:t>
            </w:r>
          </w:p>
          <w:p w14:paraId="5DCFEFB2" w14:textId="5A02FECA" w:rsidR="00C61B6F" w:rsidRPr="00C61B6F" w:rsidRDefault="005E4B8D" w:rsidP="005E4B8D">
            <w:pPr>
              <w:rPr>
                <w:rFonts w:cs="Times New Roman"/>
                <w:i/>
                <w:iCs/>
                <w:szCs w:val="20"/>
              </w:rPr>
            </w:pPr>
            <w:r w:rsidRPr="005E4B8D">
              <w:rPr>
                <w:rFonts w:cs="Times New Roman"/>
                <w:i/>
                <w:iCs/>
                <w:szCs w:val="20"/>
              </w:rPr>
              <w:t>Turn up the sirens</w:t>
            </w:r>
            <w:r>
              <w:rPr>
                <w:rFonts w:cs="Times New Roman"/>
                <w:i/>
                <w:iCs/>
                <w:szCs w:val="20"/>
              </w:rPr>
              <w:t>, w</w:t>
            </w:r>
            <w:r w:rsidRPr="005E4B8D">
              <w:rPr>
                <w:rFonts w:cs="Times New Roman"/>
                <w:i/>
                <w:iCs/>
                <w:szCs w:val="20"/>
              </w:rPr>
              <w:t>e were never meant to be quiet</w:t>
            </w:r>
            <w:r>
              <w:rPr>
                <w:rFonts w:cs="Times New Roman"/>
                <w:i/>
                <w:iCs/>
                <w:szCs w:val="20"/>
              </w:rPr>
              <w:t>.</w:t>
            </w:r>
            <w:r w:rsidR="00C61B6F" w:rsidRPr="00C61B6F">
              <w:rPr>
                <w:rFonts w:cs="Times New Roman"/>
                <w:i/>
                <w:iCs/>
                <w:szCs w:val="20"/>
              </w:rPr>
              <w:t>”</w:t>
            </w:r>
          </w:p>
          <w:p w14:paraId="0D2B7275" w14:textId="3F804A5E" w:rsidR="00C61B6F" w:rsidRDefault="00463C76" w:rsidP="00C61B6F">
            <w:pPr>
              <w:jc w:val="right"/>
              <w:rPr>
                <w:rFonts w:cs="Times New Roman"/>
                <w:szCs w:val="20"/>
              </w:rPr>
            </w:pPr>
            <w:r>
              <w:rPr>
                <w:rFonts w:cs="Times New Roman"/>
                <w:szCs w:val="20"/>
              </w:rPr>
              <w:t>Martin Garrix</w:t>
            </w:r>
          </w:p>
        </w:tc>
      </w:tr>
    </w:tbl>
    <w:p w14:paraId="6BC8CDBF" w14:textId="77777777" w:rsidR="008A09BA" w:rsidRPr="00C61B6F" w:rsidRDefault="00CE2101" w:rsidP="00C61B6F">
      <w:pPr>
        <w:rPr>
          <w:rFonts w:cs="Times New Roman"/>
          <w:szCs w:val="20"/>
        </w:rPr>
        <w:sectPr w:rsidR="008A09BA" w:rsidRPr="00C61B6F">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pPr>
      <w:r>
        <w:rPr>
          <w:rFonts w:cs="Times New Roman"/>
          <w:szCs w:val="20"/>
        </w:rPr>
        <w:t>________________________________________________________________________________________</w:t>
      </w:r>
    </w:p>
    <w:p w14:paraId="72F5EA56" w14:textId="2468D582" w:rsidR="009810CC" w:rsidRDefault="009810CC" w:rsidP="00D41194">
      <w:pPr>
        <w:pStyle w:val="ListParagraph"/>
        <w:numPr>
          <w:ilvl w:val="0"/>
          <w:numId w:val="16"/>
        </w:numPr>
        <w:ind w:left="0" w:firstLine="0"/>
        <w:jc w:val="both"/>
        <w:rPr>
          <w:b/>
          <w:bCs/>
        </w:rPr>
      </w:pPr>
      <w:r>
        <w:rPr>
          <w:b/>
          <w:bCs/>
        </w:rPr>
        <w:t>Định nghĩa</w:t>
      </w:r>
    </w:p>
    <w:p w14:paraId="64D39A45" w14:textId="0AC2AF8B" w:rsidR="009810CC" w:rsidRDefault="009810CC" w:rsidP="009810CC">
      <w:pPr>
        <w:pStyle w:val="ListParagraph"/>
        <w:ind w:left="0"/>
        <w:jc w:val="both"/>
      </w:pPr>
      <w:r>
        <w:t xml:space="preserve">- Leukemia cấp là bệnh máu ác tính, đặc trưng bởi sự tăng sinh một loạt tế bào non ác tính (tế bào blast) nguồn gốc </w:t>
      </w:r>
      <w:r w:rsidR="0033070A">
        <w:t>từ</w:t>
      </w:r>
      <w:r>
        <w:t xml:space="preserve"> tủy </w:t>
      </w:r>
      <w:r w:rsidR="0033070A">
        <w:t>x</w:t>
      </w:r>
      <w:r>
        <w:t>ương.</w:t>
      </w:r>
    </w:p>
    <w:p w14:paraId="3EABC444" w14:textId="6D4853A1" w:rsidR="009810CC" w:rsidRPr="009810CC" w:rsidRDefault="009810CC" w:rsidP="009810CC">
      <w:pPr>
        <w:pStyle w:val="ListParagraph"/>
        <w:ind w:left="0"/>
        <w:jc w:val="both"/>
      </w:pPr>
      <w:r>
        <w:t>- Leukemia kinh dòng hạt là bệnh máu ác tính có sự tăng sinh dòng bạch cầu đã biệt hóa.</w:t>
      </w:r>
    </w:p>
    <w:p w14:paraId="798383FA" w14:textId="11187966" w:rsidR="00075142" w:rsidRPr="003E0347" w:rsidRDefault="009460E6" w:rsidP="00D41194">
      <w:pPr>
        <w:pStyle w:val="ListParagraph"/>
        <w:numPr>
          <w:ilvl w:val="0"/>
          <w:numId w:val="16"/>
        </w:numPr>
        <w:ind w:left="0" w:firstLine="0"/>
        <w:jc w:val="both"/>
        <w:rPr>
          <w:b/>
          <w:bCs/>
        </w:rPr>
      </w:pPr>
      <w:r w:rsidRPr="003E0347">
        <w:rPr>
          <w:b/>
          <w:bCs/>
        </w:rPr>
        <w:t>Các nội dung cần chẩn đoán</w:t>
      </w:r>
      <w:r w:rsidR="00C40CE0" w:rsidRPr="003E0347">
        <w:rPr>
          <w:b/>
          <w:bCs/>
        </w:rPr>
        <w:t xml:space="preserve"> ở bệnh nhân </w:t>
      </w:r>
      <w:r w:rsidR="00682831" w:rsidRPr="003E0347">
        <w:rPr>
          <w:b/>
          <w:bCs/>
        </w:rPr>
        <w:t>xuất huyết tiêu hóa cao</w:t>
      </w:r>
    </w:p>
    <w:p w14:paraId="0610F3D3" w14:textId="27B3F202" w:rsidR="00C40CE0" w:rsidRDefault="00C40CE0" w:rsidP="00D41194">
      <w:pPr>
        <w:jc w:val="both"/>
      </w:pPr>
      <w:r w:rsidRPr="00C40CE0">
        <w:t xml:space="preserve">Chẩn đoán xác định – </w:t>
      </w:r>
      <w:r w:rsidR="00682831">
        <w:t xml:space="preserve">chẩn đoán </w:t>
      </w:r>
      <w:r w:rsidR="00A5091B">
        <w:t>thể</w:t>
      </w:r>
      <w:r w:rsidR="00682831">
        <w:t xml:space="preserve"> – </w:t>
      </w:r>
      <w:r w:rsidR="00DF16E5">
        <w:t>nếu</w:t>
      </w:r>
      <w:r w:rsidR="00C22E37">
        <w:t xml:space="preserve"> Leukemia kinh </w:t>
      </w:r>
      <w:r w:rsidR="00682831">
        <w:t xml:space="preserve">chẩn đoán </w:t>
      </w:r>
      <w:r w:rsidR="00C22E37">
        <w:t>giai đoạn (mạn tính/tăng tốc/chuyển cấp)</w:t>
      </w:r>
      <w:r w:rsidR="00DF223A">
        <w:t>, Leukemia cấp thì không cần</w:t>
      </w:r>
    </w:p>
    <w:p w14:paraId="72714DF8" w14:textId="6F78022E" w:rsidR="00DF2F55" w:rsidRPr="003E0347" w:rsidRDefault="008566A2" w:rsidP="00D41194">
      <w:pPr>
        <w:pStyle w:val="ListParagraph"/>
        <w:numPr>
          <w:ilvl w:val="0"/>
          <w:numId w:val="16"/>
        </w:numPr>
        <w:ind w:left="0" w:firstLine="0"/>
        <w:jc w:val="both"/>
        <w:rPr>
          <w:b/>
          <w:bCs/>
        </w:rPr>
      </w:pPr>
      <w:r w:rsidRPr="003E0347">
        <w:rPr>
          <w:b/>
          <w:bCs/>
        </w:rPr>
        <w:t xml:space="preserve">Tóm tắt </w:t>
      </w:r>
      <w:r w:rsidR="00460D99">
        <w:rPr>
          <w:b/>
          <w:bCs/>
        </w:rPr>
        <w:t>các hội chứng gặp trên lâm sàng ở bệnh nhân Leukemia</w:t>
      </w:r>
    </w:p>
    <w:p w14:paraId="68B5C6FE" w14:textId="1A116F41" w:rsidR="00A95DED" w:rsidRDefault="003A75AB" w:rsidP="003A75AB">
      <w:pPr>
        <w:jc w:val="both"/>
      </w:pPr>
      <w:r>
        <w:t>Gồm 5 hội chứng sau:</w:t>
      </w:r>
    </w:p>
    <w:p w14:paraId="29E5CF2E" w14:textId="48C32910" w:rsidR="003A75AB" w:rsidRDefault="003A75AB" w:rsidP="003A75AB">
      <w:pPr>
        <w:jc w:val="both"/>
      </w:pPr>
      <w:r>
        <w:t>- Hội chứng thiếu máu</w:t>
      </w:r>
    </w:p>
    <w:p w14:paraId="020B19DE" w14:textId="7469C327" w:rsidR="003A75AB" w:rsidRDefault="003A75AB" w:rsidP="003A75AB">
      <w:pPr>
        <w:jc w:val="both"/>
      </w:pPr>
      <w:r>
        <w:t>- Hội chứng nhiễm trùng</w:t>
      </w:r>
    </w:p>
    <w:p w14:paraId="18709479" w14:textId="6BB84341" w:rsidR="003A75AB" w:rsidRDefault="003A75AB" w:rsidP="003A75AB">
      <w:pPr>
        <w:jc w:val="both"/>
      </w:pPr>
      <w:r>
        <w:t>- Hội chứng thâm nhiễm (gan, lách, hạch to)</w:t>
      </w:r>
    </w:p>
    <w:p w14:paraId="16F90DC6" w14:textId="53E65B03" w:rsidR="003A75AB" w:rsidRDefault="003A75AB" w:rsidP="003A75AB">
      <w:pPr>
        <w:jc w:val="both"/>
      </w:pPr>
      <w:r>
        <w:t>- Hội chứng xuất huyết</w:t>
      </w:r>
    </w:p>
    <w:p w14:paraId="473E631F" w14:textId="1EE126CC" w:rsidR="003A75AB" w:rsidRDefault="003A75AB" w:rsidP="003A75AB">
      <w:pPr>
        <w:jc w:val="both"/>
      </w:pPr>
      <w:r>
        <w:t>- Loét và hoại tử miệng họng</w:t>
      </w:r>
    </w:p>
    <w:p w14:paraId="581E18A3" w14:textId="4F4D8F98" w:rsidR="00974EBC" w:rsidRPr="003E0347" w:rsidRDefault="00D5400C" w:rsidP="00D41194">
      <w:pPr>
        <w:pStyle w:val="ListParagraph"/>
        <w:numPr>
          <w:ilvl w:val="0"/>
          <w:numId w:val="16"/>
        </w:numPr>
        <w:ind w:left="0" w:firstLine="0"/>
        <w:jc w:val="both"/>
        <w:rPr>
          <w:b/>
          <w:bCs/>
        </w:rPr>
      </w:pPr>
      <w:r>
        <w:rPr>
          <w:b/>
          <w:bCs/>
        </w:rPr>
        <w:t>Phân biệt Leukemia cấp và Leukemia kinh</w:t>
      </w:r>
    </w:p>
    <w:tbl>
      <w:tblPr>
        <w:tblStyle w:val="TableGrid"/>
        <w:tblW w:w="0" w:type="auto"/>
        <w:tblLook w:val="04A0" w:firstRow="1" w:lastRow="0" w:firstColumn="1" w:lastColumn="0" w:noHBand="0" w:noVBand="1"/>
      </w:tblPr>
      <w:tblGrid>
        <w:gridCol w:w="1255"/>
        <w:gridCol w:w="1978"/>
        <w:gridCol w:w="1617"/>
      </w:tblGrid>
      <w:tr w:rsidR="00A667D7" w14:paraId="25BD3A7D" w14:textId="77777777" w:rsidTr="00A06240">
        <w:tc>
          <w:tcPr>
            <w:tcW w:w="1255" w:type="dxa"/>
            <w:shd w:val="clear" w:color="auto" w:fill="92CDDC" w:themeFill="accent5" w:themeFillTint="99"/>
          </w:tcPr>
          <w:p w14:paraId="7E7432D5" w14:textId="7FF37E4C" w:rsidR="00A667D7" w:rsidRPr="00C121BE" w:rsidRDefault="00A667D7" w:rsidP="00C121BE">
            <w:pPr>
              <w:jc w:val="center"/>
              <w:rPr>
                <w:b/>
                <w:bCs/>
              </w:rPr>
            </w:pPr>
            <w:r w:rsidRPr="00C121BE">
              <w:rPr>
                <w:b/>
                <w:bCs/>
              </w:rPr>
              <w:t>Đặc điểm</w:t>
            </w:r>
          </w:p>
        </w:tc>
        <w:tc>
          <w:tcPr>
            <w:tcW w:w="1978" w:type="dxa"/>
            <w:shd w:val="clear" w:color="auto" w:fill="92CDDC" w:themeFill="accent5" w:themeFillTint="99"/>
          </w:tcPr>
          <w:p w14:paraId="4ACF192D" w14:textId="1A83C01C" w:rsidR="00A667D7" w:rsidRPr="00C121BE" w:rsidRDefault="00A667D7" w:rsidP="00C121BE">
            <w:pPr>
              <w:jc w:val="center"/>
              <w:rPr>
                <w:b/>
                <w:bCs/>
              </w:rPr>
            </w:pPr>
            <w:r w:rsidRPr="00C121BE">
              <w:rPr>
                <w:b/>
                <w:bCs/>
              </w:rPr>
              <w:t>Leukemia cấp</w:t>
            </w:r>
          </w:p>
        </w:tc>
        <w:tc>
          <w:tcPr>
            <w:tcW w:w="1617" w:type="dxa"/>
            <w:shd w:val="clear" w:color="auto" w:fill="92CDDC" w:themeFill="accent5" w:themeFillTint="99"/>
          </w:tcPr>
          <w:p w14:paraId="0605C0AC" w14:textId="0DB197AA" w:rsidR="00A667D7" w:rsidRPr="00C121BE" w:rsidRDefault="00A667D7" w:rsidP="00C121BE">
            <w:pPr>
              <w:jc w:val="center"/>
              <w:rPr>
                <w:b/>
                <w:bCs/>
              </w:rPr>
            </w:pPr>
            <w:r w:rsidRPr="00C121BE">
              <w:rPr>
                <w:b/>
                <w:bCs/>
              </w:rPr>
              <w:t>Leukemia kinh</w:t>
            </w:r>
          </w:p>
        </w:tc>
      </w:tr>
      <w:tr w:rsidR="00A667D7" w14:paraId="0A487E1F" w14:textId="77777777" w:rsidTr="00B76A8D">
        <w:tc>
          <w:tcPr>
            <w:tcW w:w="1255" w:type="dxa"/>
            <w:shd w:val="clear" w:color="auto" w:fill="auto"/>
          </w:tcPr>
          <w:p w14:paraId="67798322" w14:textId="5F34201B" w:rsidR="00A667D7" w:rsidRDefault="00A06240" w:rsidP="00D41194">
            <w:pPr>
              <w:jc w:val="both"/>
            </w:pPr>
            <w:r>
              <w:t>Tình trạng thiếu máu</w:t>
            </w:r>
          </w:p>
        </w:tc>
        <w:tc>
          <w:tcPr>
            <w:tcW w:w="1978" w:type="dxa"/>
          </w:tcPr>
          <w:p w14:paraId="3BA89242" w14:textId="34812428" w:rsidR="00A667D7" w:rsidRDefault="00A06240" w:rsidP="00D41194">
            <w:pPr>
              <w:jc w:val="both"/>
            </w:pPr>
            <w:r>
              <w:t>Thiếu máu nặng và nhanh chóng (BN thường ra viện rồi lại vào nhanh sau đó)</w:t>
            </w:r>
            <w:r w:rsidR="00F54B9A">
              <w:t>. Đây là nguyên nhân khiến BN vào viện.</w:t>
            </w:r>
          </w:p>
        </w:tc>
        <w:tc>
          <w:tcPr>
            <w:tcW w:w="1617" w:type="dxa"/>
          </w:tcPr>
          <w:p w14:paraId="4CFFBED3" w14:textId="64A63AC4" w:rsidR="00A667D7" w:rsidRDefault="00A06240" w:rsidP="00D41194">
            <w:pPr>
              <w:jc w:val="both"/>
            </w:pPr>
            <w:r>
              <w:t>BN thiếu máu từ từ mạn tính</w:t>
            </w:r>
            <w:r w:rsidR="00285628">
              <w:t>. Thường vào viện vì lý do khác.</w:t>
            </w:r>
          </w:p>
        </w:tc>
      </w:tr>
      <w:tr w:rsidR="00A667D7" w14:paraId="6E0410B8" w14:textId="77777777" w:rsidTr="00B76A8D">
        <w:tc>
          <w:tcPr>
            <w:tcW w:w="1255" w:type="dxa"/>
            <w:shd w:val="clear" w:color="auto" w:fill="auto"/>
          </w:tcPr>
          <w:p w14:paraId="1A1B1A18" w14:textId="55B9BED2" w:rsidR="00A667D7" w:rsidRDefault="00C022A2" w:rsidP="00D41194">
            <w:pPr>
              <w:jc w:val="both"/>
            </w:pPr>
            <w:r>
              <w:t>Xuất huyết</w:t>
            </w:r>
          </w:p>
        </w:tc>
        <w:tc>
          <w:tcPr>
            <w:tcW w:w="1978" w:type="dxa"/>
          </w:tcPr>
          <w:p w14:paraId="1CC4D25A" w14:textId="1401F26F" w:rsidR="00A667D7" w:rsidRDefault="00C022A2" w:rsidP="00D41194">
            <w:pPr>
              <w:jc w:val="both"/>
            </w:pPr>
            <w:r>
              <w:t>Gặp nhiều. Rối loạn đông máu nặng.</w:t>
            </w:r>
          </w:p>
        </w:tc>
        <w:tc>
          <w:tcPr>
            <w:tcW w:w="1617" w:type="dxa"/>
          </w:tcPr>
          <w:p w14:paraId="45C6930C" w14:textId="2014213A" w:rsidR="00A667D7" w:rsidRDefault="00C022A2" w:rsidP="00D41194">
            <w:pPr>
              <w:jc w:val="both"/>
            </w:pPr>
            <w:r>
              <w:t>Hầu như không có</w:t>
            </w:r>
          </w:p>
        </w:tc>
      </w:tr>
      <w:tr w:rsidR="00A667D7" w14:paraId="40A08E91" w14:textId="77777777" w:rsidTr="00B76A8D">
        <w:tc>
          <w:tcPr>
            <w:tcW w:w="1255" w:type="dxa"/>
            <w:shd w:val="clear" w:color="auto" w:fill="auto"/>
          </w:tcPr>
          <w:p w14:paraId="2D02491F" w14:textId="48872487" w:rsidR="00A667D7" w:rsidRDefault="001109BF" w:rsidP="00D41194">
            <w:pPr>
              <w:jc w:val="both"/>
            </w:pPr>
            <w:r>
              <w:t>Nhiễm trùng</w:t>
            </w:r>
          </w:p>
        </w:tc>
        <w:tc>
          <w:tcPr>
            <w:tcW w:w="1978" w:type="dxa"/>
          </w:tcPr>
          <w:p w14:paraId="4BBC01DA" w14:textId="221DFB4E" w:rsidR="00A667D7" w:rsidRDefault="001109BF" w:rsidP="00D41194">
            <w:pPr>
              <w:jc w:val="both"/>
            </w:pPr>
            <w:r>
              <w:t>Rõ ràng</w:t>
            </w:r>
          </w:p>
        </w:tc>
        <w:tc>
          <w:tcPr>
            <w:tcW w:w="1617" w:type="dxa"/>
          </w:tcPr>
          <w:p w14:paraId="069FEF00" w14:textId="35EA80B0" w:rsidR="00A667D7" w:rsidRDefault="001109BF" w:rsidP="00D41194">
            <w:pPr>
              <w:jc w:val="both"/>
            </w:pPr>
            <w:r>
              <w:t>Thường không nhiễm trùng</w:t>
            </w:r>
          </w:p>
        </w:tc>
      </w:tr>
      <w:tr w:rsidR="00A667D7" w14:paraId="41980A27" w14:textId="77777777" w:rsidTr="00B76A8D">
        <w:tc>
          <w:tcPr>
            <w:tcW w:w="1255" w:type="dxa"/>
            <w:shd w:val="clear" w:color="auto" w:fill="auto"/>
          </w:tcPr>
          <w:p w14:paraId="6A8A3A06" w14:textId="7F2AD2D6" w:rsidR="00A667D7" w:rsidRDefault="001109BF" w:rsidP="00D41194">
            <w:pPr>
              <w:jc w:val="both"/>
            </w:pPr>
            <w:r>
              <w:t>Hội chứng thâm nhiễm</w:t>
            </w:r>
          </w:p>
        </w:tc>
        <w:tc>
          <w:tcPr>
            <w:tcW w:w="1978" w:type="dxa"/>
          </w:tcPr>
          <w:p w14:paraId="53E0E0DB" w14:textId="1B186FF8" w:rsidR="00A667D7" w:rsidRDefault="001109BF" w:rsidP="00D41194">
            <w:pPr>
              <w:jc w:val="both"/>
            </w:pPr>
            <w:r>
              <w:t>Lách có thể to hoặc không</w:t>
            </w:r>
          </w:p>
        </w:tc>
        <w:tc>
          <w:tcPr>
            <w:tcW w:w="1617" w:type="dxa"/>
          </w:tcPr>
          <w:p w14:paraId="751F01E1" w14:textId="64641101" w:rsidR="00A667D7" w:rsidRDefault="001109BF" w:rsidP="00D41194">
            <w:pPr>
              <w:jc w:val="both"/>
            </w:pPr>
            <w:r>
              <w:t>Lách to nổi bật. Một trong những đặc điểm lưu ý Le</w:t>
            </w:r>
            <w:r w:rsidR="00267CAE">
              <w:t>u</w:t>
            </w:r>
            <w:r>
              <w:t>kemia kinh.</w:t>
            </w:r>
          </w:p>
        </w:tc>
      </w:tr>
      <w:tr w:rsidR="001C1B91" w14:paraId="1A3F1737" w14:textId="77777777" w:rsidTr="00B76A8D">
        <w:tc>
          <w:tcPr>
            <w:tcW w:w="1255" w:type="dxa"/>
            <w:shd w:val="clear" w:color="auto" w:fill="auto"/>
          </w:tcPr>
          <w:p w14:paraId="322ACC77" w14:textId="19FDC636" w:rsidR="001C1B91" w:rsidRDefault="001C1B91" w:rsidP="00D41194">
            <w:pPr>
              <w:jc w:val="both"/>
            </w:pPr>
            <w:r>
              <w:t>Loét miệng họng</w:t>
            </w:r>
          </w:p>
        </w:tc>
        <w:tc>
          <w:tcPr>
            <w:tcW w:w="1978" w:type="dxa"/>
          </w:tcPr>
          <w:p w14:paraId="2EF2B2F2" w14:textId="24D27645" w:rsidR="001C1B91" w:rsidRDefault="001C1B91" w:rsidP="00D41194">
            <w:pPr>
              <w:jc w:val="both"/>
            </w:pPr>
            <w:r>
              <w:t>Không rõ</w:t>
            </w:r>
          </w:p>
        </w:tc>
        <w:tc>
          <w:tcPr>
            <w:tcW w:w="1617" w:type="dxa"/>
          </w:tcPr>
          <w:p w14:paraId="2FC7ACDB" w14:textId="4D8B3B96" w:rsidR="001C1B91" w:rsidRDefault="001C1B91" w:rsidP="00D41194">
            <w:pPr>
              <w:jc w:val="both"/>
            </w:pPr>
            <w:r>
              <w:t>Rõ ràng</w:t>
            </w:r>
          </w:p>
        </w:tc>
      </w:tr>
    </w:tbl>
    <w:p w14:paraId="49132AB1" w14:textId="7F599639" w:rsidR="00FE4EC0" w:rsidRDefault="00FE4EC0" w:rsidP="00D41194">
      <w:pPr>
        <w:jc w:val="both"/>
      </w:pPr>
    </w:p>
    <w:p w14:paraId="2AE50550" w14:textId="31D1A49E" w:rsidR="00FE4EC0" w:rsidRPr="00974EBC" w:rsidRDefault="00FE4EC0" w:rsidP="00D41194">
      <w:pPr>
        <w:jc w:val="both"/>
      </w:pPr>
      <w:r>
        <w:t>5 hội chứng lâm sàng cấp tính là những lý do khiến BN Leukemia cấp vào viện. Leukemia kinh thường vào viện do lách to hoặc tắc mạch (mù đột ngột, tắc mạch tinh hoàn, viêm khớp)</w:t>
      </w:r>
      <w:r w:rsidR="007D7B25">
        <w:t>.</w:t>
      </w:r>
    </w:p>
    <w:p w14:paraId="4CE225B0" w14:textId="457B2E6B" w:rsidR="00A63A97" w:rsidRDefault="00A63A97" w:rsidP="00D41194">
      <w:pPr>
        <w:pStyle w:val="ListParagraph"/>
        <w:numPr>
          <w:ilvl w:val="0"/>
          <w:numId w:val="16"/>
        </w:numPr>
        <w:ind w:left="0" w:firstLine="0"/>
        <w:jc w:val="both"/>
        <w:rPr>
          <w:b/>
          <w:bCs/>
        </w:rPr>
      </w:pPr>
      <w:r>
        <w:rPr>
          <w:b/>
          <w:bCs/>
        </w:rPr>
        <w:t>Xét nghiệm cận lâm sàng ở BN Leukemia</w:t>
      </w:r>
    </w:p>
    <w:p w14:paraId="7296F6BB" w14:textId="192F6AD6" w:rsidR="0007683B" w:rsidRDefault="00A63A97" w:rsidP="00A63A97">
      <w:pPr>
        <w:pStyle w:val="ListParagraph"/>
        <w:ind w:left="0"/>
        <w:jc w:val="both"/>
      </w:pPr>
      <w:r>
        <w:t>- Công thức máu</w:t>
      </w:r>
      <w:r w:rsidR="007C0B32">
        <w:t xml:space="preserve"> ngoại vi:</w:t>
      </w:r>
      <w:r>
        <w:t xml:space="preserve"> XN quan trọng, ưu tiên hàng đầu ở BN.</w:t>
      </w:r>
      <w:r w:rsidR="0007683B">
        <w:t xml:space="preserve"> Leukemia cấp thường có bạch cầu (BC) tăng rất cao cùng với sự xuất hiện của BC non (blast</w:t>
      </w:r>
      <w:r w:rsidR="00E31C30">
        <w:t xml:space="preserve"> &gt;20%</w:t>
      </w:r>
      <w:r w:rsidR="0007683B">
        <w:t>)</w:t>
      </w:r>
      <w:r w:rsidR="007D0C50">
        <w:t>, giảm các loại tế bào máu trưởng thành bình thường khác</w:t>
      </w:r>
      <w:r w:rsidR="002B59D3">
        <w:t xml:space="preserve">. </w:t>
      </w:r>
      <w:r w:rsidR="006859DB">
        <w:t xml:space="preserve">Leukemia kinh </w:t>
      </w:r>
      <w:r w:rsidR="006859DB">
        <w:t>có BC tăng cao nhưng ít hơn Leukemia cấp</w:t>
      </w:r>
      <w:r w:rsidR="001E59C2">
        <w:t>, gặp đủ mọi lứa tuổi BC hạt trong máu ngoại vi</w:t>
      </w:r>
      <w:r w:rsidR="00A46750">
        <w:t xml:space="preserve"> (blast &lt;15%)</w:t>
      </w:r>
      <w:r w:rsidR="005E08C1">
        <w:t>, đôi khi blast tăng dưới dạng BC hạt</w:t>
      </w:r>
      <w:r w:rsidR="00A46750">
        <w:t>.</w:t>
      </w:r>
    </w:p>
    <w:p w14:paraId="3CCE60F1" w14:textId="19E407EB" w:rsidR="007C0B32" w:rsidRDefault="00961B95" w:rsidP="00A63A97">
      <w:pPr>
        <w:pStyle w:val="ListParagraph"/>
        <w:ind w:left="0"/>
        <w:jc w:val="both"/>
      </w:pPr>
      <w:r>
        <w:t xml:space="preserve">- Tủy </w:t>
      </w:r>
      <w:r w:rsidR="000019A3">
        <w:t>xương</w:t>
      </w:r>
      <w:r>
        <w:t>:</w:t>
      </w:r>
      <w:r w:rsidR="000019A3">
        <w:t xml:space="preserve"> Gồm tủy đồ và sinh thiết.</w:t>
      </w:r>
      <w:r w:rsidR="00916061">
        <w:t xml:space="preserve"> Đối với tủy đồ ở Leukemia cấp có BC tăng cao chủ yếu là BC non (blast &gt;20%)</w:t>
      </w:r>
      <w:r w:rsidR="00FF75D3">
        <w:t>, các dòng tế bào khác bị lấn át.</w:t>
      </w:r>
      <w:r w:rsidR="003F3BAD">
        <w:t xml:space="preserve"> </w:t>
      </w:r>
      <w:r w:rsidR="00855963">
        <w:t>Leukemia kinh BC tăng đủ mọi lứa tuổi (CML) hoặc tăng dòng lympho (CLL), blast &lt;15%.</w:t>
      </w:r>
    </w:p>
    <w:p w14:paraId="5C108A3A" w14:textId="3101F14E" w:rsidR="00CE23D3" w:rsidRPr="00A63A97" w:rsidRDefault="00CE23D3" w:rsidP="00A63A97">
      <w:pPr>
        <w:pStyle w:val="ListParagraph"/>
        <w:ind w:left="0"/>
        <w:jc w:val="both"/>
      </w:pPr>
      <w:r>
        <w:t>- Ngoài ra còn một số XN khác như hóa học, miễn dịch, di truyền.</w:t>
      </w:r>
    </w:p>
    <w:p w14:paraId="70278403" w14:textId="08B42A11" w:rsidR="008566A2" w:rsidRPr="003E0347" w:rsidRDefault="008566A2" w:rsidP="00D41194">
      <w:pPr>
        <w:pStyle w:val="ListParagraph"/>
        <w:numPr>
          <w:ilvl w:val="0"/>
          <w:numId w:val="16"/>
        </w:numPr>
        <w:ind w:left="0" w:firstLine="0"/>
        <w:jc w:val="both"/>
        <w:rPr>
          <w:b/>
          <w:bCs/>
        </w:rPr>
      </w:pPr>
      <w:r w:rsidRPr="003E0347">
        <w:rPr>
          <w:b/>
          <w:bCs/>
        </w:rPr>
        <w:t>Tiêu chuẩn chẩn đoán</w:t>
      </w:r>
      <w:r w:rsidR="00241AB0">
        <w:rPr>
          <w:b/>
          <w:bCs/>
        </w:rPr>
        <w:t xml:space="preserve"> </w:t>
      </w:r>
      <w:r w:rsidR="00E561A8">
        <w:rPr>
          <w:b/>
          <w:bCs/>
        </w:rPr>
        <w:t>Leukemia</w:t>
      </w:r>
    </w:p>
    <w:p w14:paraId="1BEE5B1B" w14:textId="734FFF6A" w:rsidR="00844440" w:rsidRDefault="001F5C51" w:rsidP="001F5C51">
      <w:pPr>
        <w:jc w:val="both"/>
      </w:pPr>
      <w:r>
        <w:t>a.</w:t>
      </w:r>
      <w:r w:rsidR="001429D8">
        <w:t xml:space="preserve"> </w:t>
      </w:r>
      <w:r>
        <w:t>Leukemia cấp</w:t>
      </w:r>
    </w:p>
    <w:p w14:paraId="5F066E7B" w14:textId="58EA2E75" w:rsidR="001F5C51" w:rsidRDefault="001F5C51" w:rsidP="001F5C51">
      <w:pPr>
        <w:jc w:val="both"/>
      </w:pPr>
      <w:r>
        <w:t>- Dựa trên triệu chứng lâm sàng</w:t>
      </w:r>
    </w:p>
    <w:p w14:paraId="2B0519D8" w14:textId="56B41388" w:rsidR="001F5C51" w:rsidRDefault="001F5C51" w:rsidP="001F5C51">
      <w:pPr>
        <w:jc w:val="both"/>
      </w:pPr>
      <w:r>
        <w:t xml:space="preserve">- Tủy đồ thấy tế bào blast </w:t>
      </w:r>
      <w:r>
        <w:rPr>
          <w:rFonts w:cs="Times New Roman"/>
        </w:rPr>
        <w:t>≥</w:t>
      </w:r>
      <w:r>
        <w:t xml:space="preserve"> 20%</w:t>
      </w:r>
      <w:r w:rsidR="004B27E5">
        <w:t xml:space="preserve"> (tiêu chuẩn vàng)</w:t>
      </w:r>
      <w:r>
        <w:t>.</w:t>
      </w:r>
    </w:p>
    <w:p w14:paraId="532CF239" w14:textId="39AD923A" w:rsidR="001F5C51" w:rsidRDefault="001F5C51" w:rsidP="001F5C51">
      <w:pPr>
        <w:jc w:val="both"/>
      </w:pPr>
      <w:r>
        <w:t>b. Leukemia kinh</w:t>
      </w:r>
    </w:p>
    <w:p w14:paraId="52CFA0E6" w14:textId="06F5D289" w:rsidR="001F5C51" w:rsidRDefault="001F5C51" w:rsidP="001F5C51">
      <w:pPr>
        <w:jc w:val="both"/>
      </w:pPr>
      <w:r>
        <w:t xml:space="preserve">- </w:t>
      </w:r>
      <w:r w:rsidR="00A73129">
        <w:t>Dựa trên triệu chứng lâm sàng</w:t>
      </w:r>
    </w:p>
    <w:p w14:paraId="1F9A8193" w14:textId="2EC36101" w:rsidR="00A73129" w:rsidRDefault="00A73129" w:rsidP="001F5C51">
      <w:pPr>
        <w:jc w:val="both"/>
      </w:pPr>
      <w:r>
        <w:t xml:space="preserve">- </w:t>
      </w:r>
      <w:r w:rsidR="00142921">
        <w:t>Công thức máu ngoại vi</w:t>
      </w:r>
    </w:p>
    <w:p w14:paraId="186D34E3" w14:textId="16A96E6B" w:rsidR="00BC13F4" w:rsidRDefault="00BC13F4" w:rsidP="001F5C51">
      <w:pPr>
        <w:jc w:val="both"/>
      </w:pPr>
      <w:r>
        <w:t>- Tủy đồ</w:t>
      </w:r>
      <w:r w:rsidR="0017188E">
        <w:t xml:space="preserve"> blast &lt; 15%</w:t>
      </w:r>
    </w:p>
    <w:p w14:paraId="67909AC5" w14:textId="281467A9" w:rsidR="00BC13F4" w:rsidRDefault="00BC13F4" w:rsidP="001F5C51">
      <w:pPr>
        <w:jc w:val="both"/>
      </w:pPr>
      <w:r>
        <w:t>- XN gen có NST Ph và/hoặc gen bcr-al (+)</w:t>
      </w:r>
    </w:p>
    <w:p w14:paraId="31D976AB" w14:textId="01640364" w:rsidR="00BC13F4" w:rsidRDefault="00BC13F4" w:rsidP="001F5C51">
      <w:pPr>
        <w:jc w:val="both"/>
      </w:pPr>
      <w:r>
        <w:t xml:space="preserve">- </w:t>
      </w:r>
      <w:r w:rsidR="009B6F8C">
        <w:rPr>
          <w:color w:val="000000"/>
          <w:szCs w:val="20"/>
        </w:rPr>
        <w:t>Phosphatase</w:t>
      </w:r>
      <w:r>
        <w:t xml:space="preserve"> kiềm bạch cầu giảm ở</w:t>
      </w:r>
    </w:p>
    <w:p w14:paraId="57EDB03C" w14:textId="5113234E" w:rsidR="001A4342" w:rsidRPr="00472165" w:rsidRDefault="00B8577E" w:rsidP="009D3278">
      <w:pPr>
        <w:pStyle w:val="ListParagraph"/>
        <w:numPr>
          <w:ilvl w:val="0"/>
          <w:numId w:val="16"/>
        </w:numPr>
        <w:ind w:left="0" w:firstLine="0"/>
        <w:jc w:val="both"/>
        <w:rPr>
          <w:b/>
          <w:bCs/>
        </w:rPr>
      </w:pPr>
      <w:r w:rsidRPr="00472165">
        <w:rPr>
          <w:b/>
          <w:bCs/>
        </w:rPr>
        <w:t>Chẩn đoán thể Leukemia</w:t>
      </w:r>
    </w:p>
    <w:p w14:paraId="6FFD2D62" w14:textId="5EC2EA15" w:rsidR="002A2850" w:rsidRDefault="000117F2" w:rsidP="003A6C67">
      <w:pPr>
        <w:pStyle w:val="ListParagraph"/>
        <w:ind w:left="0"/>
        <w:jc w:val="both"/>
      </w:pPr>
      <w:r>
        <w:t>Bằng phương pháp nhuộm hóa học tế bào và XN gen.</w:t>
      </w:r>
      <w:r w:rsidR="009329B9">
        <w:t xml:space="preserve"> Leukemia cấp phân loại theo WHO 2008 (cũ hơn FAB 1986)</w:t>
      </w:r>
      <w:r w:rsidR="008F19B6">
        <w:t>.</w:t>
      </w:r>
    </w:p>
    <w:p w14:paraId="6B5F24BE" w14:textId="5E63678E" w:rsidR="003A6C67" w:rsidRPr="00EE2AC5" w:rsidRDefault="002A2850" w:rsidP="009D3278">
      <w:pPr>
        <w:pStyle w:val="ListParagraph"/>
        <w:numPr>
          <w:ilvl w:val="0"/>
          <w:numId w:val="16"/>
        </w:numPr>
        <w:ind w:left="0" w:firstLine="0"/>
        <w:jc w:val="both"/>
        <w:rPr>
          <w:b/>
          <w:bCs/>
        </w:rPr>
      </w:pPr>
      <w:r w:rsidRPr="00EE2AC5">
        <w:rPr>
          <w:b/>
          <w:bCs/>
        </w:rPr>
        <w:t>Chẩn đoán giai đoạn với Leukemia kinh</w:t>
      </w:r>
    </w:p>
    <w:tbl>
      <w:tblPr>
        <w:tblStyle w:val="TableGrid"/>
        <w:tblW w:w="0" w:type="auto"/>
        <w:tblLook w:val="04A0" w:firstRow="1" w:lastRow="0" w:firstColumn="1" w:lastColumn="0" w:noHBand="0" w:noVBand="1"/>
      </w:tblPr>
      <w:tblGrid>
        <w:gridCol w:w="2425"/>
        <w:gridCol w:w="2425"/>
      </w:tblGrid>
      <w:tr w:rsidR="00B76A8D" w14:paraId="05B461D1" w14:textId="77777777" w:rsidTr="00C121BE">
        <w:tc>
          <w:tcPr>
            <w:tcW w:w="2425" w:type="dxa"/>
            <w:shd w:val="clear" w:color="auto" w:fill="92CDDC" w:themeFill="accent5" w:themeFillTint="99"/>
          </w:tcPr>
          <w:p w14:paraId="24EA190A" w14:textId="73F3B89F" w:rsidR="00B76A8D" w:rsidRPr="00C121BE" w:rsidRDefault="00B76A8D" w:rsidP="00C121BE">
            <w:pPr>
              <w:pStyle w:val="ListParagraph"/>
              <w:ind w:left="0"/>
              <w:jc w:val="center"/>
              <w:rPr>
                <w:b/>
                <w:bCs/>
              </w:rPr>
            </w:pPr>
            <w:r w:rsidRPr="00C121BE">
              <w:rPr>
                <w:b/>
                <w:bCs/>
              </w:rPr>
              <w:t>Giai đoạn</w:t>
            </w:r>
          </w:p>
        </w:tc>
        <w:tc>
          <w:tcPr>
            <w:tcW w:w="2425" w:type="dxa"/>
            <w:shd w:val="clear" w:color="auto" w:fill="92CDDC" w:themeFill="accent5" w:themeFillTint="99"/>
          </w:tcPr>
          <w:p w14:paraId="43CF6076" w14:textId="134C3F26" w:rsidR="00B76A8D" w:rsidRPr="00C121BE" w:rsidRDefault="00B76A8D" w:rsidP="00C121BE">
            <w:pPr>
              <w:pStyle w:val="ListParagraph"/>
              <w:ind w:left="0"/>
              <w:jc w:val="center"/>
              <w:rPr>
                <w:b/>
                <w:bCs/>
              </w:rPr>
            </w:pPr>
            <w:r w:rsidRPr="00C121BE">
              <w:rPr>
                <w:b/>
                <w:bCs/>
              </w:rPr>
              <w:t>Đặc điểm</w:t>
            </w:r>
          </w:p>
        </w:tc>
      </w:tr>
      <w:tr w:rsidR="00826B1C" w14:paraId="7868CAE4" w14:textId="77777777" w:rsidTr="00B76A8D">
        <w:tc>
          <w:tcPr>
            <w:tcW w:w="2425" w:type="dxa"/>
            <w:shd w:val="clear" w:color="auto" w:fill="auto"/>
          </w:tcPr>
          <w:p w14:paraId="2FC04C2B" w14:textId="5EAC43E6" w:rsidR="00826B1C" w:rsidRDefault="00826B1C" w:rsidP="00826B1C">
            <w:pPr>
              <w:pStyle w:val="ListParagraph"/>
              <w:ind w:left="0"/>
              <w:jc w:val="both"/>
            </w:pPr>
            <w:r>
              <w:t>Mạn tính</w:t>
            </w:r>
          </w:p>
        </w:tc>
        <w:tc>
          <w:tcPr>
            <w:tcW w:w="2425" w:type="dxa"/>
          </w:tcPr>
          <w:p w14:paraId="7F36E7D5" w14:textId="2DB3B7C7" w:rsidR="00826B1C" w:rsidRDefault="00826B1C" w:rsidP="00826B1C">
            <w:pPr>
              <w:pStyle w:val="ListParagraph"/>
              <w:ind w:left="0"/>
              <w:jc w:val="both"/>
            </w:pPr>
            <w:r>
              <w:t>Số lượng BC tăng, đủ lứa tuổi, blast &lt;15%</w:t>
            </w:r>
          </w:p>
        </w:tc>
      </w:tr>
      <w:tr w:rsidR="00826B1C" w14:paraId="5C753EA3" w14:textId="77777777" w:rsidTr="00B76A8D">
        <w:tc>
          <w:tcPr>
            <w:tcW w:w="2425" w:type="dxa"/>
            <w:shd w:val="clear" w:color="auto" w:fill="auto"/>
          </w:tcPr>
          <w:p w14:paraId="673C780C" w14:textId="2CC652AE" w:rsidR="00826B1C" w:rsidRDefault="00826B1C" w:rsidP="00826B1C">
            <w:pPr>
              <w:pStyle w:val="ListParagraph"/>
              <w:ind w:left="0"/>
              <w:jc w:val="both"/>
            </w:pPr>
            <w:r>
              <w:t>Tăng tốc</w:t>
            </w:r>
          </w:p>
        </w:tc>
        <w:tc>
          <w:tcPr>
            <w:tcW w:w="2425" w:type="dxa"/>
          </w:tcPr>
          <w:p w14:paraId="15D661DE" w14:textId="1ADB9AEC" w:rsidR="00826B1C" w:rsidRDefault="008453A7" w:rsidP="00826B1C">
            <w:pPr>
              <w:pStyle w:val="ListParagraph"/>
              <w:ind w:left="0"/>
              <w:jc w:val="both"/>
            </w:pPr>
            <w:r>
              <w:t xml:space="preserve">BC tăng </w:t>
            </w:r>
            <w:r w:rsidR="00610E2B">
              <w:t xml:space="preserve">15% </w:t>
            </w:r>
            <w:r w:rsidR="00610E2B">
              <w:rPr>
                <w:rFonts w:cs="Times New Roman"/>
              </w:rPr>
              <w:t>≤</w:t>
            </w:r>
            <w:r w:rsidR="00610E2B">
              <w:t xml:space="preserve"> blast &lt;20%</w:t>
            </w:r>
            <w:r>
              <w:t>, Hb giảm, tiểu cầu tăng</w:t>
            </w:r>
          </w:p>
        </w:tc>
      </w:tr>
      <w:tr w:rsidR="00826B1C" w14:paraId="22340EFB" w14:textId="77777777" w:rsidTr="00B76A8D">
        <w:tc>
          <w:tcPr>
            <w:tcW w:w="2425" w:type="dxa"/>
            <w:shd w:val="clear" w:color="auto" w:fill="auto"/>
          </w:tcPr>
          <w:p w14:paraId="18F0EDE0" w14:textId="3B6C1E62" w:rsidR="00826B1C" w:rsidRDefault="00826B1C" w:rsidP="00826B1C">
            <w:pPr>
              <w:pStyle w:val="ListParagraph"/>
              <w:ind w:left="0"/>
              <w:jc w:val="both"/>
            </w:pPr>
            <w:r>
              <w:t>Chuyển cấp</w:t>
            </w:r>
          </w:p>
        </w:tc>
        <w:tc>
          <w:tcPr>
            <w:tcW w:w="2425" w:type="dxa"/>
          </w:tcPr>
          <w:p w14:paraId="6DE26B1C" w14:textId="00E4F7EC" w:rsidR="00826B1C" w:rsidRDefault="008453A7" w:rsidP="00826B1C">
            <w:pPr>
              <w:pStyle w:val="ListParagraph"/>
              <w:ind w:left="0"/>
              <w:jc w:val="both"/>
            </w:pPr>
            <w:r>
              <w:t>B</w:t>
            </w:r>
            <w:r w:rsidR="00610E2B">
              <w:t xml:space="preserve">last </w:t>
            </w:r>
            <w:r w:rsidR="00610E2B">
              <w:rPr>
                <w:rFonts w:cs="Times New Roman"/>
              </w:rPr>
              <w:t>≥</w:t>
            </w:r>
            <w:r w:rsidR="00610E2B">
              <w:t>20%</w:t>
            </w:r>
            <w:r>
              <w:t>, giảm các dòng tế bào khác</w:t>
            </w:r>
          </w:p>
        </w:tc>
      </w:tr>
    </w:tbl>
    <w:p w14:paraId="26888ED3" w14:textId="77777777" w:rsidR="00826B1C" w:rsidRDefault="00826B1C" w:rsidP="00826B1C">
      <w:pPr>
        <w:pStyle w:val="ListParagraph"/>
        <w:ind w:left="0"/>
        <w:jc w:val="both"/>
      </w:pPr>
    </w:p>
    <w:p w14:paraId="6BEA8596" w14:textId="06DA5B5B" w:rsidR="002A2850" w:rsidRPr="0056078E" w:rsidRDefault="00EE2AC5" w:rsidP="009D3278">
      <w:pPr>
        <w:pStyle w:val="ListParagraph"/>
        <w:numPr>
          <w:ilvl w:val="0"/>
          <w:numId w:val="16"/>
        </w:numPr>
        <w:ind w:left="0" w:firstLine="0"/>
        <w:jc w:val="both"/>
        <w:rPr>
          <w:b/>
          <w:bCs/>
        </w:rPr>
      </w:pPr>
      <w:r w:rsidRPr="0056078E">
        <w:rPr>
          <w:b/>
          <w:bCs/>
        </w:rPr>
        <w:t>Mục tiêu và nguyên tắc điều trị Leukemia</w:t>
      </w:r>
    </w:p>
    <w:p w14:paraId="01EF6863" w14:textId="68171452" w:rsidR="00EE2AC5" w:rsidRDefault="00EE2AC5" w:rsidP="00EE2AC5">
      <w:pPr>
        <w:pStyle w:val="ListParagraph"/>
        <w:ind w:left="0"/>
        <w:jc w:val="both"/>
      </w:pPr>
      <w:r>
        <w:t>a. Mục tiêu</w:t>
      </w:r>
    </w:p>
    <w:p w14:paraId="58737228" w14:textId="25B9CF26" w:rsidR="00EE2AC5" w:rsidRDefault="00EE2AC5" w:rsidP="00EE2AC5">
      <w:pPr>
        <w:pStyle w:val="ListParagraph"/>
        <w:ind w:left="0"/>
        <w:jc w:val="both"/>
      </w:pPr>
      <w:r>
        <w:t>- Tiêu diệt tế bào ác tính</w:t>
      </w:r>
    </w:p>
    <w:p w14:paraId="644C9954" w14:textId="4DAD3FBE" w:rsidR="00EE2AC5" w:rsidRDefault="00EE2AC5" w:rsidP="00EE2AC5">
      <w:pPr>
        <w:pStyle w:val="ListParagraph"/>
        <w:ind w:left="0"/>
        <w:jc w:val="both"/>
      </w:pPr>
      <w:r>
        <w:t>- Tránh tái phát</w:t>
      </w:r>
    </w:p>
    <w:p w14:paraId="0A734D05" w14:textId="00E00EEF" w:rsidR="00EE2AC5" w:rsidRDefault="00EE2AC5" w:rsidP="00EE2AC5">
      <w:pPr>
        <w:pStyle w:val="ListParagraph"/>
        <w:ind w:left="0"/>
        <w:jc w:val="both"/>
      </w:pPr>
      <w:r>
        <w:t>b. Nguyên tắc</w:t>
      </w:r>
    </w:p>
    <w:p w14:paraId="2EA9A949" w14:textId="6D5B49F2" w:rsidR="00EE2AC5" w:rsidRDefault="00EE2AC5" w:rsidP="00EE2AC5">
      <w:pPr>
        <w:pStyle w:val="ListParagraph"/>
        <w:ind w:left="0"/>
        <w:jc w:val="both"/>
      </w:pPr>
      <w:r>
        <w:t>- Đa hóa trị liệu</w:t>
      </w:r>
    </w:p>
    <w:p w14:paraId="6230C020" w14:textId="70AC7990" w:rsidR="00EE2AC5" w:rsidRDefault="00EE2AC5" w:rsidP="00EE2AC5">
      <w:pPr>
        <w:pStyle w:val="ListParagraph"/>
        <w:ind w:left="0"/>
        <w:jc w:val="both"/>
      </w:pPr>
      <w:r>
        <w:t>- Điều trị nhiều đợt: Tấn công, củng cố, duy trì</w:t>
      </w:r>
    </w:p>
    <w:p w14:paraId="23C084DF" w14:textId="10FFA8EF" w:rsidR="00EE2AC5" w:rsidRDefault="00EE2AC5" w:rsidP="00EE2AC5">
      <w:pPr>
        <w:pStyle w:val="ListParagraph"/>
        <w:ind w:left="0"/>
        <w:jc w:val="both"/>
      </w:pPr>
      <w:r>
        <w:t>- Ph</w:t>
      </w:r>
      <w:r w:rsidR="00A14667">
        <w:t>ố</w:t>
      </w:r>
      <w:r>
        <w:t>i hợp hóa trị và ghép tế bào gốc</w:t>
      </w:r>
    </w:p>
    <w:p w14:paraId="4626FDEF" w14:textId="3857DB76" w:rsidR="00EE2AC5" w:rsidRDefault="00EE2AC5" w:rsidP="00EE2AC5">
      <w:pPr>
        <w:pStyle w:val="ListParagraph"/>
        <w:ind w:left="0"/>
        <w:jc w:val="both"/>
      </w:pPr>
      <w:r>
        <w:t>- Điều trị tủy theo nhóm nguy cơ</w:t>
      </w:r>
    </w:p>
    <w:p w14:paraId="59ED8352" w14:textId="62A34935" w:rsidR="00216332" w:rsidRDefault="00216332" w:rsidP="00EE2AC5">
      <w:pPr>
        <w:pStyle w:val="ListParagraph"/>
        <w:ind w:left="0"/>
        <w:jc w:val="both"/>
      </w:pPr>
      <w:r>
        <w:t>- Điều trị triệu chứng, biến chứng</w:t>
      </w:r>
      <w:r w:rsidR="00C44357">
        <w:t>:</w:t>
      </w:r>
    </w:p>
    <w:p w14:paraId="2D3C5EA1" w14:textId="3C4888DC" w:rsidR="00C44357" w:rsidRDefault="00C44357" w:rsidP="00EE2AC5">
      <w:pPr>
        <w:pStyle w:val="ListParagraph"/>
        <w:ind w:left="0"/>
        <w:jc w:val="both"/>
      </w:pPr>
      <w:r>
        <w:t>+  BN thiếu máu, xuất huyết: Sử dụng các chế phẩm máu</w:t>
      </w:r>
    </w:p>
    <w:p w14:paraId="45B73BB6" w14:textId="0D1C51B2" w:rsidR="00C44357" w:rsidRDefault="00C44357" w:rsidP="00EE2AC5">
      <w:pPr>
        <w:pStyle w:val="ListParagraph"/>
        <w:ind w:left="0"/>
        <w:jc w:val="both"/>
      </w:pPr>
      <w:r>
        <w:t>+ Nhiễm trùng: Dự phòng kháng sinh</w:t>
      </w:r>
      <w:r w:rsidR="00810AB7">
        <w:t>, kích thích tạo máu</w:t>
      </w:r>
    </w:p>
    <w:p w14:paraId="1E79FB8B" w14:textId="2CDB26E2" w:rsidR="00C44357" w:rsidRDefault="00C44357" w:rsidP="00EE2AC5">
      <w:pPr>
        <w:pStyle w:val="ListParagraph"/>
        <w:ind w:left="0"/>
        <w:jc w:val="both"/>
      </w:pPr>
      <w:r>
        <w:t>+ Điều trị tắc mạch</w:t>
      </w:r>
    </w:p>
    <w:p w14:paraId="6E6F7887" w14:textId="1569BF30" w:rsidR="00C44357" w:rsidRDefault="00C44357" w:rsidP="00EE2AC5">
      <w:pPr>
        <w:pStyle w:val="ListParagraph"/>
        <w:ind w:left="0"/>
        <w:jc w:val="both"/>
      </w:pPr>
      <w:r>
        <w:t>+ Điều trị thâm nhiễm thần kinh trung ương</w:t>
      </w:r>
    </w:p>
    <w:p w14:paraId="14D848BE" w14:textId="786717CD" w:rsidR="00C44357" w:rsidRDefault="00C44357" w:rsidP="00EE2AC5">
      <w:pPr>
        <w:pStyle w:val="ListParagraph"/>
        <w:ind w:left="0"/>
        <w:jc w:val="both"/>
      </w:pPr>
      <w:r>
        <w:t>+ Gạn BC khi BC&gt;100 G/l</w:t>
      </w:r>
    </w:p>
    <w:p w14:paraId="12B3629A" w14:textId="65BB6394" w:rsidR="00EE2AC5" w:rsidRPr="004E2E47" w:rsidRDefault="0096258E" w:rsidP="009D3278">
      <w:pPr>
        <w:pStyle w:val="ListParagraph"/>
        <w:numPr>
          <w:ilvl w:val="0"/>
          <w:numId w:val="16"/>
        </w:numPr>
        <w:ind w:left="0" w:firstLine="0"/>
        <w:jc w:val="both"/>
        <w:rPr>
          <w:b/>
          <w:bCs/>
        </w:rPr>
      </w:pPr>
      <w:r w:rsidRPr="004E2E47">
        <w:rPr>
          <w:b/>
          <w:bCs/>
        </w:rPr>
        <w:t>Theo dõi đáp ứng điều trị</w:t>
      </w:r>
    </w:p>
    <w:p w14:paraId="60E81681" w14:textId="572512A6" w:rsidR="00A4462D" w:rsidRDefault="000B637D" w:rsidP="00A4462D">
      <w:pPr>
        <w:pStyle w:val="ListParagraph"/>
        <w:ind w:left="0"/>
        <w:jc w:val="both"/>
      </w:pPr>
      <w:r>
        <w:lastRenderedPageBreak/>
        <w:t>- Theo dõi tình trạng lâm sàng</w:t>
      </w:r>
      <w:r w:rsidR="00E779C2">
        <w:t xml:space="preserve"> (thiếu máu, nhiễm trùng, xuất huyết, gan lách hạch to)</w:t>
      </w:r>
    </w:p>
    <w:p w14:paraId="39E987A1" w14:textId="704216CF" w:rsidR="000B637D" w:rsidRDefault="000B637D" w:rsidP="00A4462D">
      <w:pPr>
        <w:pStyle w:val="ListParagraph"/>
        <w:ind w:left="0"/>
        <w:jc w:val="both"/>
      </w:pPr>
      <w:r>
        <w:t xml:space="preserve">- </w:t>
      </w:r>
      <w:r w:rsidR="00E779C2">
        <w:t>Biến chứng t</w:t>
      </w:r>
      <w:r w:rsidR="004E4435">
        <w:t>ắ</w:t>
      </w:r>
      <w:r w:rsidR="00E779C2">
        <w:t>c mạch não, mạch phổi</w:t>
      </w:r>
    </w:p>
    <w:p w14:paraId="752C4929" w14:textId="460EFEBD" w:rsidR="0096258E" w:rsidRPr="001A4342" w:rsidRDefault="00E779C2" w:rsidP="00EC7BFF">
      <w:pPr>
        <w:pStyle w:val="ListParagraph"/>
        <w:ind w:left="0"/>
        <w:jc w:val="both"/>
      </w:pPr>
      <w:r>
        <w:t xml:space="preserve">- </w:t>
      </w:r>
      <w:r w:rsidR="00FE0BA4">
        <w:t>Công thức máu</w:t>
      </w:r>
      <w:r w:rsidR="00C93FF1">
        <w:t xml:space="preserve"> (1-2 lần/tuần)</w:t>
      </w:r>
      <w:r w:rsidR="00FE0BA4">
        <w:t>, tủy đồ</w:t>
      </w:r>
    </w:p>
    <w:sectPr w:rsidR="0096258E" w:rsidRPr="001A4342" w:rsidSect="00DE57A2">
      <w:headerReference w:type="default" r:id="rId14"/>
      <w:type w:val="continuous"/>
      <w:pgSz w:w="11906" w:h="16838"/>
      <w:pgMar w:top="1440" w:right="746" w:bottom="1440" w:left="1080" w:header="708" w:footer="708"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39763A" w14:textId="77777777" w:rsidR="00074580" w:rsidRDefault="00074580" w:rsidP="002D526E">
      <w:pPr>
        <w:spacing w:line="240" w:lineRule="auto"/>
      </w:pPr>
      <w:r>
        <w:separator/>
      </w:r>
    </w:p>
  </w:endnote>
  <w:endnote w:type="continuationSeparator" w:id="0">
    <w:p w14:paraId="72CC1A8F" w14:textId="77777777" w:rsidR="00074580" w:rsidRDefault="00074580" w:rsidP="002D52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15275" w14:textId="77777777" w:rsidR="008F40CD" w:rsidRDefault="008F40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C8CDD" w14:textId="77777777" w:rsidR="00F47C8A" w:rsidRPr="00F47C8A" w:rsidRDefault="00B572CC" w:rsidP="00B572CC">
    <w:pPr>
      <w:pStyle w:val="Footer"/>
      <w:jc w:val="right"/>
      <w:rPr>
        <w:rFonts w:cs="Times New Roman"/>
        <w:szCs w:val="20"/>
      </w:rPr>
    </w:pPr>
    <w:r>
      <w:t xml:space="preserve"> </w:t>
    </w:r>
    <w:r>
      <w:rPr>
        <w:b/>
        <w:bCs/>
        <w:sz w:val="24"/>
        <w:szCs w:val="24"/>
      </w:rPr>
      <w:fldChar w:fldCharType="begin"/>
    </w:r>
    <w:r>
      <w:rPr>
        <w:b/>
        <w:bCs/>
      </w:rPr>
      <w:instrText xml:space="preserve"> PAGE </w:instrText>
    </w:r>
    <w:r>
      <w:rPr>
        <w:b/>
        <w:bCs/>
        <w:sz w:val="24"/>
        <w:szCs w:val="24"/>
      </w:rPr>
      <w:fldChar w:fldCharType="separate"/>
    </w:r>
    <w:r>
      <w:rPr>
        <w:b/>
        <w:bCs/>
        <w:sz w:val="24"/>
        <w:szCs w:val="24"/>
      </w:rPr>
      <w:t>1</w:t>
    </w:r>
    <w:r>
      <w:rPr>
        <w:b/>
        <w:bCs/>
        <w:sz w:val="24"/>
        <w:szCs w:val="24"/>
      </w:rPr>
      <w:fldChar w:fldCharType="end"/>
    </w:r>
    <w:r>
      <w:t xml:space="preserve"> | </w:t>
    </w:r>
    <w:r>
      <w:rPr>
        <w:b/>
        <w:bCs/>
        <w:sz w:val="24"/>
        <w:szCs w:val="24"/>
      </w:rPr>
      <w:fldChar w:fldCharType="begin"/>
    </w:r>
    <w:r>
      <w:rPr>
        <w:b/>
        <w:bCs/>
      </w:rPr>
      <w:instrText xml:space="preserve"> NUMPAGES  </w:instrText>
    </w:r>
    <w:r>
      <w:rPr>
        <w:b/>
        <w:bCs/>
        <w:sz w:val="24"/>
        <w:szCs w:val="24"/>
      </w:rPr>
      <w:fldChar w:fldCharType="separate"/>
    </w:r>
    <w:r>
      <w:rPr>
        <w:b/>
        <w:bCs/>
        <w:sz w:val="24"/>
        <w:szCs w:val="24"/>
      </w:rPr>
      <w:t>3</w:t>
    </w:r>
    <w:r>
      <w:rPr>
        <w:b/>
        <w:bCs/>
        <w:sz w:val="24"/>
        <w:szCs w:val="24"/>
      </w:rPr>
      <w:fldChar w:fldCharType="end"/>
    </w:r>
    <w:r>
      <w:rPr>
        <w:rFonts w:cs="Times New Roman"/>
        <w:szCs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10528" w14:textId="77777777" w:rsidR="008F40CD" w:rsidRDefault="008F40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79DD67" w14:textId="77777777" w:rsidR="00074580" w:rsidRDefault="00074580" w:rsidP="002D526E">
      <w:pPr>
        <w:spacing w:line="240" w:lineRule="auto"/>
      </w:pPr>
      <w:r>
        <w:separator/>
      </w:r>
    </w:p>
  </w:footnote>
  <w:footnote w:type="continuationSeparator" w:id="0">
    <w:p w14:paraId="3858DEB0" w14:textId="77777777" w:rsidR="00074580" w:rsidRDefault="00074580" w:rsidP="002D52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4834A" w14:textId="77777777" w:rsidR="008F40CD" w:rsidRDefault="008F40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E6CA1" w14:textId="2C9992A9" w:rsidR="004578CD" w:rsidRDefault="003100C4" w:rsidP="004578CD">
    <w:pPr>
      <w:pStyle w:val="Header"/>
      <w:rPr>
        <w:rFonts w:cs="Times New Roman"/>
        <w:szCs w:val="22"/>
      </w:rPr>
    </w:pPr>
    <w:r>
      <w:rPr>
        <w:rFonts w:cs="Times New Roman"/>
        <w:sz w:val="18"/>
        <w:szCs w:val="18"/>
      </w:rPr>
      <w:drawing>
        <wp:anchor distT="0" distB="0" distL="114300" distR="114300" simplePos="0" relativeHeight="251657216" behindDoc="0" locked="0" layoutInCell="1" allowOverlap="1" wp14:anchorId="489EB2AC" wp14:editId="7CA5A027">
          <wp:simplePos x="0" y="0"/>
          <wp:positionH relativeFrom="column">
            <wp:posOffset>5476875</wp:posOffset>
          </wp:positionH>
          <wp:positionV relativeFrom="paragraph">
            <wp:posOffset>-278130</wp:posOffset>
          </wp:positionV>
          <wp:extent cx="790575" cy="790575"/>
          <wp:effectExtent l="0" t="0" r="9525" b="9525"/>
          <wp:wrapThrough wrapText="bothSides">
            <wp:wrapPolygon edited="0">
              <wp:start x="8328" y="0"/>
              <wp:lineTo x="5205" y="1561"/>
              <wp:lineTo x="0" y="6766"/>
              <wp:lineTo x="0" y="10930"/>
              <wp:lineTo x="1561" y="17176"/>
              <wp:lineTo x="7287" y="20819"/>
              <wp:lineTo x="7807" y="21340"/>
              <wp:lineTo x="13012" y="21340"/>
              <wp:lineTo x="14053" y="20819"/>
              <wp:lineTo x="19258" y="17696"/>
              <wp:lineTo x="19778" y="17176"/>
              <wp:lineTo x="21340" y="10930"/>
              <wp:lineTo x="21340" y="6766"/>
              <wp:lineTo x="16135" y="1561"/>
              <wp:lineTo x="13012" y="0"/>
              <wp:lineTo x="8328"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extLst>
                      <a:ext uri="{28A0092B-C50C-407E-A947-70E740481C1C}">
                        <a14:useLocalDpi xmlns:a14="http://schemas.microsoft.com/office/drawing/2010/main" val="0"/>
                      </a:ext>
                    </a:extLst>
                  </a:blip>
                  <a:stretch>
                    <a:fillRect/>
                  </a:stretch>
                </pic:blipFill>
                <pic:spPr>
                  <a:xfrm>
                    <a:off x="0" y="0"/>
                    <a:ext cx="790575" cy="790575"/>
                  </a:xfrm>
                  <a:prstGeom prst="rect">
                    <a:avLst/>
                  </a:prstGeom>
                </pic:spPr>
              </pic:pic>
            </a:graphicData>
          </a:graphic>
          <wp14:sizeRelH relativeFrom="margin">
            <wp14:pctWidth>0</wp14:pctWidth>
          </wp14:sizeRelH>
          <wp14:sizeRelV relativeFrom="margin">
            <wp14:pctHeight>0</wp14:pctHeight>
          </wp14:sizeRelV>
        </wp:anchor>
      </w:drawing>
    </w:r>
  </w:p>
  <w:p w14:paraId="7D3A605C" w14:textId="41C0EB2C" w:rsidR="004578CD" w:rsidRDefault="00B572CC" w:rsidP="004578CD">
    <w:pPr>
      <w:pStyle w:val="Header"/>
      <w:jc w:val="center"/>
      <w:rPr>
        <w:rFonts w:cs="Times New Roman"/>
        <w:sz w:val="18"/>
        <w:szCs w:val="18"/>
      </w:rPr>
    </w:pPr>
    <w:r>
      <w:rPr>
        <w:rFonts w:cs="Times New Roman"/>
        <w:szCs w:val="20"/>
      </w:rPr>
      <w:t>C</w:t>
    </w:r>
    <w:r w:rsidR="0044579D">
      <w:rPr>
        <w:rFonts w:cs="Times New Roman"/>
        <w:szCs w:val="20"/>
      </w:rPr>
      <w:t xml:space="preserve">opyright </w:t>
    </w:r>
    <w:r w:rsidR="006C600A" w:rsidRPr="00A36F81">
      <w:rPr>
        <w:rFonts w:cs="Times New Roman"/>
        <w:szCs w:val="20"/>
      </w:rPr>
      <w:t>©</w:t>
    </w:r>
    <w:r w:rsidR="0044579D">
      <w:rPr>
        <w:rFonts w:cs="Times New Roman"/>
        <w:szCs w:val="20"/>
      </w:rPr>
      <w:t xml:space="preserve"> </w:t>
    </w:r>
    <w:r w:rsidR="006C600A" w:rsidRPr="00A36F81">
      <w:rPr>
        <w:rFonts w:cs="Times New Roman"/>
        <w:szCs w:val="20"/>
      </w:rPr>
      <w:t>20</w:t>
    </w:r>
    <w:r>
      <w:rPr>
        <w:rFonts w:cs="Times New Roman"/>
        <w:szCs w:val="20"/>
      </w:rPr>
      <w:t>2</w:t>
    </w:r>
    <w:r w:rsidR="008F40CD">
      <w:rPr>
        <w:rFonts w:cs="Times New Roman"/>
        <w:szCs w:val="20"/>
      </w:rPr>
      <w:t>2</w:t>
    </w:r>
    <w:r>
      <w:rPr>
        <w:rFonts w:cs="Times New Roman"/>
        <w:szCs w:val="20"/>
      </w:rPr>
      <w:t xml:space="preserve"> by</w:t>
    </w:r>
    <w:r w:rsidR="0044579D">
      <w:rPr>
        <w:rFonts w:cs="Times New Roman"/>
        <w:szCs w:val="20"/>
      </w:rPr>
      <w:t xml:space="preserve"> </w:t>
    </w:r>
    <w:r w:rsidR="00840E8F">
      <w:rPr>
        <w:rFonts w:cs="Times New Roman"/>
        <w:b/>
        <w:bCs/>
        <w:szCs w:val="22"/>
      </w:rPr>
      <w:t>MedPocket</w:t>
    </w:r>
    <w:r>
      <w:rPr>
        <w:rFonts w:cs="Times New Roman"/>
        <w:szCs w:val="22"/>
      </w:rPr>
      <w:t>. All rights reserved.</w:t>
    </w:r>
  </w:p>
  <w:p w14:paraId="438F9DA3" w14:textId="77777777" w:rsidR="005D10C0" w:rsidRPr="004578CD" w:rsidRDefault="004578CD" w:rsidP="004578CD">
    <w:pPr>
      <w:pStyle w:val="Header"/>
      <w:jc w:val="center"/>
      <w:rPr>
        <w:rFonts w:cs="Times New Roman"/>
        <w:sz w:val="18"/>
        <w:szCs w:val="18"/>
      </w:rPr>
    </w:pPr>
    <w:r>
      <w:rPr>
        <w:rFonts w:cs="Times New Roman"/>
      </w:rPr>
      <w:t>________</w:t>
    </w:r>
    <w:r w:rsidR="006C600A">
      <w:rPr>
        <w:rFonts w:cs="Times New Roman"/>
      </w:rPr>
      <w:t>__________________________________________________________________________________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60D46" w14:textId="77777777" w:rsidR="008F40CD" w:rsidRDefault="008F40C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89F39" w14:textId="386FAF83" w:rsidR="00EC22C4" w:rsidRPr="00B572CC" w:rsidRDefault="00B1498D" w:rsidP="004578CD">
    <w:pPr>
      <w:pStyle w:val="Header"/>
      <w:spacing w:before="100" w:beforeAutospacing="1" w:after="100" w:afterAutospacing="1"/>
      <w:jc w:val="center"/>
      <w:rPr>
        <w:rFonts w:cs="Times New Roman"/>
        <w:szCs w:val="22"/>
      </w:rPr>
    </w:pPr>
    <w:r>
      <w:rPr>
        <w:rFonts w:cs="Times New Roman"/>
        <w:szCs w:val="20"/>
      </w:rPr>
      <w:drawing>
        <wp:anchor distT="0" distB="0" distL="114300" distR="114300" simplePos="0" relativeHeight="251658240" behindDoc="1" locked="0" layoutInCell="1" allowOverlap="1" wp14:anchorId="30948767" wp14:editId="1D31E215">
          <wp:simplePos x="0" y="0"/>
          <wp:positionH relativeFrom="column">
            <wp:posOffset>104775</wp:posOffset>
          </wp:positionH>
          <wp:positionV relativeFrom="paragraph">
            <wp:posOffset>-144780</wp:posOffset>
          </wp:positionV>
          <wp:extent cx="609600" cy="60960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14:sizeRelH relativeFrom="margin">
            <wp14:pctWidth>0</wp14:pctWidth>
          </wp14:sizeRelH>
          <wp14:sizeRelV relativeFrom="margin">
            <wp14:pctHeight>0</wp14:pctHeight>
          </wp14:sizeRelV>
        </wp:anchor>
      </w:drawing>
    </w:r>
    <w:r w:rsidR="00B572CC">
      <w:rPr>
        <w:rFonts w:cs="Times New Roman"/>
        <w:szCs w:val="20"/>
      </w:rPr>
      <w:t xml:space="preserve">Copyright </w:t>
    </w:r>
    <w:r w:rsidR="00B572CC" w:rsidRPr="00A36F81">
      <w:rPr>
        <w:rFonts w:cs="Times New Roman"/>
        <w:szCs w:val="20"/>
      </w:rPr>
      <w:t>©</w:t>
    </w:r>
    <w:r w:rsidR="00B572CC">
      <w:rPr>
        <w:rFonts w:cs="Times New Roman"/>
        <w:szCs w:val="20"/>
      </w:rPr>
      <w:t xml:space="preserve"> </w:t>
    </w:r>
    <w:r w:rsidR="00B572CC" w:rsidRPr="00A36F81">
      <w:rPr>
        <w:rFonts w:cs="Times New Roman"/>
        <w:szCs w:val="20"/>
      </w:rPr>
      <w:t>20</w:t>
    </w:r>
    <w:r w:rsidR="00B572CC">
      <w:rPr>
        <w:rFonts w:cs="Times New Roman"/>
        <w:szCs w:val="20"/>
      </w:rPr>
      <w:t>2</w:t>
    </w:r>
    <w:r w:rsidR="008F40CD">
      <w:rPr>
        <w:rFonts w:cs="Times New Roman"/>
        <w:szCs w:val="20"/>
      </w:rPr>
      <w:t>2</w:t>
    </w:r>
    <w:r w:rsidR="00B572CC">
      <w:rPr>
        <w:rFonts w:cs="Times New Roman"/>
        <w:szCs w:val="20"/>
      </w:rPr>
      <w:t xml:space="preserve"> by </w:t>
    </w:r>
    <w:r w:rsidR="00D7488E">
      <w:rPr>
        <w:rFonts w:cs="Times New Roman"/>
        <w:b/>
        <w:bCs/>
        <w:szCs w:val="22"/>
      </w:rPr>
      <w:t>MedPocket</w:t>
    </w:r>
    <w:r w:rsidR="00B572CC">
      <w:rPr>
        <w:rFonts w:cs="Times New Roman"/>
        <w:szCs w:val="22"/>
      </w:rPr>
      <w:t>. All rights reserved.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3" type="#_x0000_t75" style="width:9pt;height:9pt" o:bullet="t">
        <v:imagedata r:id="rId1" o:title="j0115866"/>
      </v:shape>
    </w:pict>
  </w:numPicBullet>
  <w:abstractNum w:abstractNumId="0" w15:restartNumberingAfterBreak="0">
    <w:nsid w:val="065462F2"/>
    <w:multiLevelType w:val="hybridMultilevel"/>
    <w:tmpl w:val="602CF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0765E7"/>
    <w:multiLevelType w:val="multilevel"/>
    <w:tmpl w:val="C064625C"/>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23179F6"/>
    <w:multiLevelType w:val="hybridMultilevel"/>
    <w:tmpl w:val="4BA6A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64759D"/>
    <w:multiLevelType w:val="hybridMultilevel"/>
    <w:tmpl w:val="DDDCC9DE"/>
    <w:lvl w:ilvl="0" w:tplc="B0FC21CC">
      <w:start w:val="1"/>
      <w:numFmt w:val="decimal"/>
      <w:suff w:val="space"/>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3DD85542"/>
    <w:multiLevelType w:val="multilevel"/>
    <w:tmpl w:val="0DCA70C8"/>
    <w:lvl w:ilvl="0">
      <w:start w:val="1"/>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5232175B"/>
    <w:multiLevelType w:val="hybridMultilevel"/>
    <w:tmpl w:val="76668C9C"/>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640AE4"/>
    <w:multiLevelType w:val="hybridMultilevel"/>
    <w:tmpl w:val="1C706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CE19D4"/>
    <w:multiLevelType w:val="multilevel"/>
    <w:tmpl w:val="95ECEA26"/>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56205803"/>
    <w:multiLevelType w:val="multilevel"/>
    <w:tmpl w:val="E2A47066"/>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9" w15:restartNumberingAfterBreak="0">
    <w:nsid w:val="62CC0621"/>
    <w:multiLevelType w:val="hybridMultilevel"/>
    <w:tmpl w:val="9ECEF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5B4824"/>
    <w:multiLevelType w:val="hybridMultilevel"/>
    <w:tmpl w:val="A55A1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2003DF"/>
    <w:multiLevelType w:val="hybridMultilevel"/>
    <w:tmpl w:val="4CF8158A"/>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CE2314"/>
    <w:multiLevelType w:val="multilevel"/>
    <w:tmpl w:val="57CEEC28"/>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b/>
        <w:bCs/>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721908CC"/>
    <w:multiLevelType w:val="hybridMultilevel"/>
    <w:tmpl w:val="4992C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85482E"/>
    <w:multiLevelType w:val="hybridMultilevel"/>
    <w:tmpl w:val="4D147C9E"/>
    <w:lvl w:ilvl="0" w:tplc="3C94779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407594"/>
    <w:multiLevelType w:val="hybridMultilevel"/>
    <w:tmpl w:val="09AA3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2047104">
    <w:abstractNumId w:val="1"/>
  </w:num>
  <w:num w:numId="2" w16cid:durableId="288584568">
    <w:abstractNumId w:val="15"/>
  </w:num>
  <w:num w:numId="3" w16cid:durableId="545263573">
    <w:abstractNumId w:val="2"/>
  </w:num>
  <w:num w:numId="4" w16cid:durableId="2029062711">
    <w:abstractNumId w:val="6"/>
  </w:num>
  <w:num w:numId="5" w16cid:durableId="1123964026">
    <w:abstractNumId w:val="5"/>
  </w:num>
  <w:num w:numId="6" w16cid:durableId="719475512">
    <w:abstractNumId w:val="11"/>
  </w:num>
  <w:num w:numId="7" w16cid:durableId="692191750">
    <w:abstractNumId w:val="0"/>
  </w:num>
  <w:num w:numId="8" w16cid:durableId="2106799209">
    <w:abstractNumId w:val="9"/>
  </w:num>
  <w:num w:numId="9" w16cid:durableId="915474707">
    <w:abstractNumId w:val="13"/>
  </w:num>
  <w:num w:numId="10" w16cid:durableId="113641191">
    <w:abstractNumId w:val="7"/>
  </w:num>
  <w:num w:numId="11" w16cid:durableId="1870026775">
    <w:abstractNumId w:val="8"/>
  </w:num>
  <w:num w:numId="12" w16cid:durableId="567769533">
    <w:abstractNumId w:val="4"/>
  </w:num>
  <w:num w:numId="13" w16cid:durableId="1287155545">
    <w:abstractNumId w:val="12"/>
  </w:num>
  <w:num w:numId="14" w16cid:durableId="928004261">
    <w:abstractNumId w:val="3"/>
  </w:num>
  <w:num w:numId="15" w16cid:durableId="1495947580">
    <w:abstractNumId w:val="10"/>
  </w:num>
  <w:num w:numId="16" w16cid:durableId="211138600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E8F"/>
    <w:rsid w:val="000002C9"/>
    <w:rsid w:val="000019A3"/>
    <w:rsid w:val="00001EA0"/>
    <w:rsid w:val="0000497C"/>
    <w:rsid w:val="00007F08"/>
    <w:rsid w:val="000117F2"/>
    <w:rsid w:val="0001311D"/>
    <w:rsid w:val="00013324"/>
    <w:rsid w:val="00013F60"/>
    <w:rsid w:val="0001735C"/>
    <w:rsid w:val="000203E9"/>
    <w:rsid w:val="00023E9E"/>
    <w:rsid w:val="000351BD"/>
    <w:rsid w:val="000378C3"/>
    <w:rsid w:val="00045786"/>
    <w:rsid w:val="000461CE"/>
    <w:rsid w:val="000474FC"/>
    <w:rsid w:val="000477F1"/>
    <w:rsid w:val="0005666E"/>
    <w:rsid w:val="0006219A"/>
    <w:rsid w:val="0006410A"/>
    <w:rsid w:val="00067B18"/>
    <w:rsid w:val="00067D03"/>
    <w:rsid w:val="00070C32"/>
    <w:rsid w:val="00074580"/>
    <w:rsid w:val="00075142"/>
    <w:rsid w:val="0007683B"/>
    <w:rsid w:val="000A26F8"/>
    <w:rsid w:val="000A3C3F"/>
    <w:rsid w:val="000A47FF"/>
    <w:rsid w:val="000B48A2"/>
    <w:rsid w:val="000B493F"/>
    <w:rsid w:val="000B637D"/>
    <w:rsid w:val="000B6454"/>
    <w:rsid w:val="000C3A9F"/>
    <w:rsid w:val="000C6A7C"/>
    <w:rsid w:val="000D223F"/>
    <w:rsid w:val="000D3246"/>
    <w:rsid w:val="000D376A"/>
    <w:rsid w:val="000D64CB"/>
    <w:rsid w:val="000E0AD5"/>
    <w:rsid w:val="000E5294"/>
    <w:rsid w:val="000E6A9E"/>
    <w:rsid w:val="000F0C3D"/>
    <w:rsid w:val="000F2587"/>
    <w:rsid w:val="000F3790"/>
    <w:rsid w:val="0010352A"/>
    <w:rsid w:val="00103B55"/>
    <w:rsid w:val="001069AC"/>
    <w:rsid w:val="001109BF"/>
    <w:rsid w:val="00111BDB"/>
    <w:rsid w:val="0011562B"/>
    <w:rsid w:val="001211C1"/>
    <w:rsid w:val="00122D43"/>
    <w:rsid w:val="001262A6"/>
    <w:rsid w:val="00135A70"/>
    <w:rsid w:val="00135EBA"/>
    <w:rsid w:val="0013654F"/>
    <w:rsid w:val="00142921"/>
    <w:rsid w:val="001429D8"/>
    <w:rsid w:val="001441A5"/>
    <w:rsid w:val="0014584D"/>
    <w:rsid w:val="00146EFC"/>
    <w:rsid w:val="00154244"/>
    <w:rsid w:val="0016432A"/>
    <w:rsid w:val="0017188E"/>
    <w:rsid w:val="0017356F"/>
    <w:rsid w:val="001757F3"/>
    <w:rsid w:val="00176D25"/>
    <w:rsid w:val="0017789B"/>
    <w:rsid w:val="00182CC4"/>
    <w:rsid w:val="00191647"/>
    <w:rsid w:val="00193614"/>
    <w:rsid w:val="0019384C"/>
    <w:rsid w:val="001A2685"/>
    <w:rsid w:val="001A2F91"/>
    <w:rsid w:val="001A39AB"/>
    <w:rsid w:val="001A4342"/>
    <w:rsid w:val="001A4FF1"/>
    <w:rsid w:val="001A5182"/>
    <w:rsid w:val="001B4A6D"/>
    <w:rsid w:val="001C1B91"/>
    <w:rsid w:val="001C369E"/>
    <w:rsid w:val="001C5FFC"/>
    <w:rsid w:val="001D0643"/>
    <w:rsid w:val="001D1989"/>
    <w:rsid w:val="001D51CA"/>
    <w:rsid w:val="001E299C"/>
    <w:rsid w:val="001E59C2"/>
    <w:rsid w:val="001E5B54"/>
    <w:rsid w:val="001F46CE"/>
    <w:rsid w:val="001F5C51"/>
    <w:rsid w:val="001F764F"/>
    <w:rsid w:val="001F78AF"/>
    <w:rsid w:val="00203382"/>
    <w:rsid w:val="0021303F"/>
    <w:rsid w:val="002153D3"/>
    <w:rsid w:val="00216332"/>
    <w:rsid w:val="00216345"/>
    <w:rsid w:val="00216ECA"/>
    <w:rsid w:val="0022607D"/>
    <w:rsid w:val="00226A5A"/>
    <w:rsid w:val="00233314"/>
    <w:rsid w:val="00241A89"/>
    <w:rsid w:val="00241AB0"/>
    <w:rsid w:val="00255B6C"/>
    <w:rsid w:val="002625BD"/>
    <w:rsid w:val="00262A2D"/>
    <w:rsid w:val="00267CAE"/>
    <w:rsid w:val="00270361"/>
    <w:rsid w:val="00271849"/>
    <w:rsid w:val="00272B8E"/>
    <w:rsid w:val="00276D3D"/>
    <w:rsid w:val="00281C52"/>
    <w:rsid w:val="0028411C"/>
    <w:rsid w:val="0028499B"/>
    <w:rsid w:val="00285628"/>
    <w:rsid w:val="0028596F"/>
    <w:rsid w:val="002871A6"/>
    <w:rsid w:val="00292DEC"/>
    <w:rsid w:val="00293537"/>
    <w:rsid w:val="00293FEB"/>
    <w:rsid w:val="00294B31"/>
    <w:rsid w:val="0029652A"/>
    <w:rsid w:val="002974E9"/>
    <w:rsid w:val="002A2850"/>
    <w:rsid w:val="002A307C"/>
    <w:rsid w:val="002A3C55"/>
    <w:rsid w:val="002B59D3"/>
    <w:rsid w:val="002C1641"/>
    <w:rsid w:val="002C667D"/>
    <w:rsid w:val="002D079B"/>
    <w:rsid w:val="002D526E"/>
    <w:rsid w:val="002E7C96"/>
    <w:rsid w:val="0030176E"/>
    <w:rsid w:val="003044E7"/>
    <w:rsid w:val="00304698"/>
    <w:rsid w:val="003051F9"/>
    <w:rsid w:val="003100C4"/>
    <w:rsid w:val="003138BA"/>
    <w:rsid w:val="00317F32"/>
    <w:rsid w:val="0032080A"/>
    <w:rsid w:val="00327546"/>
    <w:rsid w:val="0033070A"/>
    <w:rsid w:val="00331C33"/>
    <w:rsid w:val="00334EDE"/>
    <w:rsid w:val="003401F9"/>
    <w:rsid w:val="00342505"/>
    <w:rsid w:val="00344D08"/>
    <w:rsid w:val="0035323B"/>
    <w:rsid w:val="00362B79"/>
    <w:rsid w:val="003776A7"/>
    <w:rsid w:val="00384BDF"/>
    <w:rsid w:val="00390399"/>
    <w:rsid w:val="00391668"/>
    <w:rsid w:val="0039213E"/>
    <w:rsid w:val="003960D8"/>
    <w:rsid w:val="003A112B"/>
    <w:rsid w:val="003A63E1"/>
    <w:rsid w:val="003A6C67"/>
    <w:rsid w:val="003A75AB"/>
    <w:rsid w:val="003B4F0E"/>
    <w:rsid w:val="003B6C7D"/>
    <w:rsid w:val="003C2889"/>
    <w:rsid w:val="003C2DF2"/>
    <w:rsid w:val="003C7DE8"/>
    <w:rsid w:val="003D1220"/>
    <w:rsid w:val="003D2DA5"/>
    <w:rsid w:val="003D339B"/>
    <w:rsid w:val="003D3B73"/>
    <w:rsid w:val="003D3C2A"/>
    <w:rsid w:val="003D5B82"/>
    <w:rsid w:val="003D6807"/>
    <w:rsid w:val="003E0347"/>
    <w:rsid w:val="003E09DD"/>
    <w:rsid w:val="003E2084"/>
    <w:rsid w:val="003E3D92"/>
    <w:rsid w:val="003E5700"/>
    <w:rsid w:val="003F0EE4"/>
    <w:rsid w:val="003F1B44"/>
    <w:rsid w:val="003F3BAD"/>
    <w:rsid w:val="003F772C"/>
    <w:rsid w:val="004014B4"/>
    <w:rsid w:val="00405458"/>
    <w:rsid w:val="004068E5"/>
    <w:rsid w:val="004079AA"/>
    <w:rsid w:val="00420F5C"/>
    <w:rsid w:val="00422453"/>
    <w:rsid w:val="0044579D"/>
    <w:rsid w:val="00446921"/>
    <w:rsid w:val="004549ED"/>
    <w:rsid w:val="00456FF4"/>
    <w:rsid w:val="004578CD"/>
    <w:rsid w:val="00460D99"/>
    <w:rsid w:val="00463C76"/>
    <w:rsid w:val="00464ADF"/>
    <w:rsid w:val="004666F1"/>
    <w:rsid w:val="00467351"/>
    <w:rsid w:val="00467DBB"/>
    <w:rsid w:val="00472165"/>
    <w:rsid w:val="00473C3A"/>
    <w:rsid w:val="00475ACB"/>
    <w:rsid w:val="00477147"/>
    <w:rsid w:val="00481EF5"/>
    <w:rsid w:val="004844B2"/>
    <w:rsid w:val="00484F3B"/>
    <w:rsid w:val="004851C7"/>
    <w:rsid w:val="004861E2"/>
    <w:rsid w:val="004973E1"/>
    <w:rsid w:val="004A1C4C"/>
    <w:rsid w:val="004A2D6A"/>
    <w:rsid w:val="004A4CB0"/>
    <w:rsid w:val="004B1CFA"/>
    <w:rsid w:val="004B27E5"/>
    <w:rsid w:val="004B458F"/>
    <w:rsid w:val="004B716D"/>
    <w:rsid w:val="004C0847"/>
    <w:rsid w:val="004C1F79"/>
    <w:rsid w:val="004C47C8"/>
    <w:rsid w:val="004C7D32"/>
    <w:rsid w:val="004E2E47"/>
    <w:rsid w:val="004E4435"/>
    <w:rsid w:val="004F0FD0"/>
    <w:rsid w:val="004F57E2"/>
    <w:rsid w:val="0050541B"/>
    <w:rsid w:val="00506BEE"/>
    <w:rsid w:val="005109D4"/>
    <w:rsid w:val="00517F84"/>
    <w:rsid w:val="00524378"/>
    <w:rsid w:val="00543167"/>
    <w:rsid w:val="00544A24"/>
    <w:rsid w:val="005464CA"/>
    <w:rsid w:val="00547571"/>
    <w:rsid w:val="00550736"/>
    <w:rsid w:val="005523C8"/>
    <w:rsid w:val="00553C4E"/>
    <w:rsid w:val="00556BB9"/>
    <w:rsid w:val="00556D9B"/>
    <w:rsid w:val="00557FEA"/>
    <w:rsid w:val="0056078E"/>
    <w:rsid w:val="00565B54"/>
    <w:rsid w:val="00573752"/>
    <w:rsid w:val="00576DCB"/>
    <w:rsid w:val="00582C76"/>
    <w:rsid w:val="00592105"/>
    <w:rsid w:val="0059720C"/>
    <w:rsid w:val="005A3FA6"/>
    <w:rsid w:val="005B3565"/>
    <w:rsid w:val="005B7739"/>
    <w:rsid w:val="005C41BC"/>
    <w:rsid w:val="005D10C0"/>
    <w:rsid w:val="005E08C1"/>
    <w:rsid w:val="005E1047"/>
    <w:rsid w:val="005E2304"/>
    <w:rsid w:val="005E4B8D"/>
    <w:rsid w:val="005E4F80"/>
    <w:rsid w:val="005E7FCC"/>
    <w:rsid w:val="005F4799"/>
    <w:rsid w:val="005F4829"/>
    <w:rsid w:val="005F4E23"/>
    <w:rsid w:val="005F6D38"/>
    <w:rsid w:val="005F7E14"/>
    <w:rsid w:val="00600139"/>
    <w:rsid w:val="00602941"/>
    <w:rsid w:val="00605A56"/>
    <w:rsid w:val="00606614"/>
    <w:rsid w:val="00606F93"/>
    <w:rsid w:val="00610E2B"/>
    <w:rsid w:val="00615D2E"/>
    <w:rsid w:val="00624833"/>
    <w:rsid w:val="00626725"/>
    <w:rsid w:val="00633A84"/>
    <w:rsid w:val="00644BE5"/>
    <w:rsid w:val="00654C7A"/>
    <w:rsid w:val="00655C5D"/>
    <w:rsid w:val="00660A70"/>
    <w:rsid w:val="00664FFA"/>
    <w:rsid w:val="00666336"/>
    <w:rsid w:val="00666503"/>
    <w:rsid w:val="0067505D"/>
    <w:rsid w:val="0068086F"/>
    <w:rsid w:val="00682831"/>
    <w:rsid w:val="00682AA7"/>
    <w:rsid w:val="0068570E"/>
    <w:rsid w:val="006859DB"/>
    <w:rsid w:val="00685CB3"/>
    <w:rsid w:val="00691712"/>
    <w:rsid w:val="00692A1E"/>
    <w:rsid w:val="0069329A"/>
    <w:rsid w:val="006934AA"/>
    <w:rsid w:val="00693748"/>
    <w:rsid w:val="006A0594"/>
    <w:rsid w:val="006A39B0"/>
    <w:rsid w:val="006A521D"/>
    <w:rsid w:val="006A6749"/>
    <w:rsid w:val="006B2CE4"/>
    <w:rsid w:val="006B7695"/>
    <w:rsid w:val="006C5696"/>
    <w:rsid w:val="006C569A"/>
    <w:rsid w:val="006C600A"/>
    <w:rsid w:val="006C6AB1"/>
    <w:rsid w:val="006C7E55"/>
    <w:rsid w:val="006D1FFD"/>
    <w:rsid w:val="006D4AD5"/>
    <w:rsid w:val="006E3E65"/>
    <w:rsid w:val="006E611E"/>
    <w:rsid w:val="006E666B"/>
    <w:rsid w:val="006E6DC5"/>
    <w:rsid w:val="006F56A2"/>
    <w:rsid w:val="00700611"/>
    <w:rsid w:val="0070304A"/>
    <w:rsid w:val="00703F00"/>
    <w:rsid w:val="007052C1"/>
    <w:rsid w:val="007055F4"/>
    <w:rsid w:val="00741D41"/>
    <w:rsid w:val="007429CC"/>
    <w:rsid w:val="00746BA0"/>
    <w:rsid w:val="0075098E"/>
    <w:rsid w:val="00752E88"/>
    <w:rsid w:val="0075328B"/>
    <w:rsid w:val="007545A3"/>
    <w:rsid w:val="00757BD6"/>
    <w:rsid w:val="00763C91"/>
    <w:rsid w:val="007640DF"/>
    <w:rsid w:val="007659C8"/>
    <w:rsid w:val="007706B6"/>
    <w:rsid w:val="00777230"/>
    <w:rsid w:val="00782C82"/>
    <w:rsid w:val="00795FFB"/>
    <w:rsid w:val="00797840"/>
    <w:rsid w:val="00797A5B"/>
    <w:rsid w:val="00797EE5"/>
    <w:rsid w:val="007B19C2"/>
    <w:rsid w:val="007B2F6C"/>
    <w:rsid w:val="007B6713"/>
    <w:rsid w:val="007C0228"/>
    <w:rsid w:val="007C0B32"/>
    <w:rsid w:val="007C2493"/>
    <w:rsid w:val="007C2B54"/>
    <w:rsid w:val="007C4A86"/>
    <w:rsid w:val="007D0C50"/>
    <w:rsid w:val="007D113E"/>
    <w:rsid w:val="007D20F4"/>
    <w:rsid w:val="007D5AF6"/>
    <w:rsid w:val="007D69A2"/>
    <w:rsid w:val="007D7B25"/>
    <w:rsid w:val="007E374C"/>
    <w:rsid w:val="007E51FB"/>
    <w:rsid w:val="007E5A9A"/>
    <w:rsid w:val="007F2D10"/>
    <w:rsid w:val="007F32FC"/>
    <w:rsid w:val="007F5BCD"/>
    <w:rsid w:val="007F6E0B"/>
    <w:rsid w:val="0080163A"/>
    <w:rsid w:val="00804FF2"/>
    <w:rsid w:val="00810AB7"/>
    <w:rsid w:val="00810F49"/>
    <w:rsid w:val="00815CD7"/>
    <w:rsid w:val="00826A4C"/>
    <w:rsid w:val="00826B1C"/>
    <w:rsid w:val="0083142E"/>
    <w:rsid w:val="00832DCC"/>
    <w:rsid w:val="00833322"/>
    <w:rsid w:val="00837379"/>
    <w:rsid w:val="00837C27"/>
    <w:rsid w:val="00840E8F"/>
    <w:rsid w:val="008411D6"/>
    <w:rsid w:val="00844440"/>
    <w:rsid w:val="008453A7"/>
    <w:rsid w:val="00847501"/>
    <w:rsid w:val="00851E69"/>
    <w:rsid w:val="00855963"/>
    <w:rsid w:val="00856138"/>
    <w:rsid w:val="008566A2"/>
    <w:rsid w:val="00857153"/>
    <w:rsid w:val="00861013"/>
    <w:rsid w:val="00867A07"/>
    <w:rsid w:val="008728FF"/>
    <w:rsid w:val="00873C78"/>
    <w:rsid w:val="00877300"/>
    <w:rsid w:val="008A0672"/>
    <w:rsid w:val="008A09BA"/>
    <w:rsid w:val="008A4A75"/>
    <w:rsid w:val="008B7AC7"/>
    <w:rsid w:val="008D23EF"/>
    <w:rsid w:val="008D42C1"/>
    <w:rsid w:val="008D53B6"/>
    <w:rsid w:val="008D6D9B"/>
    <w:rsid w:val="008D76B9"/>
    <w:rsid w:val="008F1943"/>
    <w:rsid w:val="008F19B6"/>
    <w:rsid w:val="008F40CD"/>
    <w:rsid w:val="008F4C66"/>
    <w:rsid w:val="008F7763"/>
    <w:rsid w:val="009102A8"/>
    <w:rsid w:val="00910CB2"/>
    <w:rsid w:val="00912AC3"/>
    <w:rsid w:val="00912EB2"/>
    <w:rsid w:val="00916061"/>
    <w:rsid w:val="00916113"/>
    <w:rsid w:val="00923318"/>
    <w:rsid w:val="00924483"/>
    <w:rsid w:val="009329B9"/>
    <w:rsid w:val="009366EE"/>
    <w:rsid w:val="00937579"/>
    <w:rsid w:val="00937C43"/>
    <w:rsid w:val="00942739"/>
    <w:rsid w:val="009460E6"/>
    <w:rsid w:val="00961B95"/>
    <w:rsid w:val="0096258E"/>
    <w:rsid w:val="00964DE7"/>
    <w:rsid w:val="009725C3"/>
    <w:rsid w:val="00972EB6"/>
    <w:rsid w:val="0097362D"/>
    <w:rsid w:val="00974EBC"/>
    <w:rsid w:val="009810CC"/>
    <w:rsid w:val="00981634"/>
    <w:rsid w:val="0098222A"/>
    <w:rsid w:val="009826A2"/>
    <w:rsid w:val="00986640"/>
    <w:rsid w:val="00987628"/>
    <w:rsid w:val="009908CA"/>
    <w:rsid w:val="00993C91"/>
    <w:rsid w:val="00994588"/>
    <w:rsid w:val="00994AE0"/>
    <w:rsid w:val="009A0B15"/>
    <w:rsid w:val="009A538F"/>
    <w:rsid w:val="009B05FF"/>
    <w:rsid w:val="009B4BAB"/>
    <w:rsid w:val="009B6856"/>
    <w:rsid w:val="009B6F8C"/>
    <w:rsid w:val="009B7955"/>
    <w:rsid w:val="009C6C6B"/>
    <w:rsid w:val="009C78AF"/>
    <w:rsid w:val="009D30BE"/>
    <w:rsid w:val="009D3278"/>
    <w:rsid w:val="009D327D"/>
    <w:rsid w:val="009D5550"/>
    <w:rsid w:val="009D79F3"/>
    <w:rsid w:val="009E22AA"/>
    <w:rsid w:val="009E6608"/>
    <w:rsid w:val="009F1327"/>
    <w:rsid w:val="00A00BC3"/>
    <w:rsid w:val="00A0547E"/>
    <w:rsid w:val="00A06240"/>
    <w:rsid w:val="00A129D0"/>
    <w:rsid w:val="00A12D2C"/>
    <w:rsid w:val="00A14667"/>
    <w:rsid w:val="00A1725F"/>
    <w:rsid w:val="00A2390F"/>
    <w:rsid w:val="00A3689B"/>
    <w:rsid w:val="00A36F81"/>
    <w:rsid w:val="00A4462D"/>
    <w:rsid w:val="00A46750"/>
    <w:rsid w:val="00A5091B"/>
    <w:rsid w:val="00A51016"/>
    <w:rsid w:val="00A548F0"/>
    <w:rsid w:val="00A63A97"/>
    <w:rsid w:val="00A667D7"/>
    <w:rsid w:val="00A73129"/>
    <w:rsid w:val="00A77DA3"/>
    <w:rsid w:val="00A85701"/>
    <w:rsid w:val="00A859A7"/>
    <w:rsid w:val="00A93E17"/>
    <w:rsid w:val="00A95DED"/>
    <w:rsid w:val="00A9666B"/>
    <w:rsid w:val="00A96FC1"/>
    <w:rsid w:val="00AA2B90"/>
    <w:rsid w:val="00AA2F1B"/>
    <w:rsid w:val="00AB0518"/>
    <w:rsid w:val="00AB0B79"/>
    <w:rsid w:val="00AC345F"/>
    <w:rsid w:val="00AE0807"/>
    <w:rsid w:val="00B0298C"/>
    <w:rsid w:val="00B03EEB"/>
    <w:rsid w:val="00B12BD8"/>
    <w:rsid w:val="00B1498D"/>
    <w:rsid w:val="00B15732"/>
    <w:rsid w:val="00B2438B"/>
    <w:rsid w:val="00B303E6"/>
    <w:rsid w:val="00B306D5"/>
    <w:rsid w:val="00B359CC"/>
    <w:rsid w:val="00B35A43"/>
    <w:rsid w:val="00B3675E"/>
    <w:rsid w:val="00B36D05"/>
    <w:rsid w:val="00B423E5"/>
    <w:rsid w:val="00B43D95"/>
    <w:rsid w:val="00B47781"/>
    <w:rsid w:val="00B572CC"/>
    <w:rsid w:val="00B577F0"/>
    <w:rsid w:val="00B7086F"/>
    <w:rsid w:val="00B740CB"/>
    <w:rsid w:val="00B76A8D"/>
    <w:rsid w:val="00B8577E"/>
    <w:rsid w:val="00B8637C"/>
    <w:rsid w:val="00B86508"/>
    <w:rsid w:val="00B905E9"/>
    <w:rsid w:val="00B90D01"/>
    <w:rsid w:val="00B92008"/>
    <w:rsid w:val="00B92069"/>
    <w:rsid w:val="00B926DF"/>
    <w:rsid w:val="00B935AF"/>
    <w:rsid w:val="00B93886"/>
    <w:rsid w:val="00B97004"/>
    <w:rsid w:val="00BA05AD"/>
    <w:rsid w:val="00BA305D"/>
    <w:rsid w:val="00BA3335"/>
    <w:rsid w:val="00BB0C35"/>
    <w:rsid w:val="00BB51ED"/>
    <w:rsid w:val="00BC0CE9"/>
    <w:rsid w:val="00BC13F4"/>
    <w:rsid w:val="00BC2958"/>
    <w:rsid w:val="00BD284C"/>
    <w:rsid w:val="00BD300E"/>
    <w:rsid w:val="00BE302D"/>
    <w:rsid w:val="00BE54BF"/>
    <w:rsid w:val="00BF30C8"/>
    <w:rsid w:val="00BF31F1"/>
    <w:rsid w:val="00BF342D"/>
    <w:rsid w:val="00BF36A4"/>
    <w:rsid w:val="00BF5461"/>
    <w:rsid w:val="00BF657D"/>
    <w:rsid w:val="00C022A2"/>
    <w:rsid w:val="00C05489"/>
    <w:rsid w:val="00C05B46"/>
    <w:rsid w:val="00C10FF7"/>
    <w:rsid w:val="00C121BE"/>
    <w:rsid w:val="00C14A06"/>
    <w:rsid w:val="00C22E37"/>
    <w:rsid w:val="00C40CE0"/>
    <w:rsid w:val="00C41685"/>
    <w:rsid w:val="00C44357"/>
    <w:rsid w:val="00C4546A"/>
    <w:rsid w:val="00C60AFD"/>
    <w:rsid w:val="00C61B6F"/>
    <w:rsid w:val="00C63F31"/>
    <w:rsid w:val="00C729AE"/>
    <w:rsid w:val="00C7522C"/>
    <w:rsid w:val="00C77EB6"/>
    <w:rsid w:val="00C811F9"/>
    <w:rsid w:val="00C83A6D"/>
    <w:rsid w:val="00C83F4B"/>
    <w:rsid w:val="00C91ACD"/>
    <w:rsid w:val="00C93FF1"/>
    <w:rsid w:val="00C96E10"/>
    <w:rsid w:val="00CA6ADD"/>
    <w:rsid w:val="00CB15D1"/>
    <w:rsid w:val="00CB1C6F"/>
    <w:rsid w:val="00CB3817"/>
    <w:rsid w:val="00CB618B"/>
    <w:rsid w:val="00CB6E7E"/>
    <w:rsid w:val="00CC0852"/>
    <w:rsid w:val="00CC0C19"/>
    <w:rsid w:val="00CC0EE0"/>
    <w:rsid w:val="00CC1524"/>
    <w:rsid w:val="00CC3463"/>
    <w:rsid w:val="00CC5575"/>
    <w:rsid w:val="00CC78A0"/>
    <w:rsid w:val="00CD0E84"/>
    <w:rsid w:val="00CD4BC7"/>
    <w:rsid w:val="00CE2101"/>
    <w:rsid w:val="00CE23D3"/>
    <w:rsid w:val="00CE2E9B"/>
    <w:rsid w:val="00CE3A0E"/>
    <w:rsid w:val="00CE4972"/>
    <w:rsid w:val="00CE4F3B"/>
    <w:rsid w:val="00CE7BD7"/>
    <w:rsid w:val="00CF0884"/>
    <w:rsid w:val="00CF4F5E"/>
    <w:rsid w:val="00D00D76"/>
    <w:rsid w:val="00D02C57"/>
    <w:rsid w:val="00D046B1"/>
    <w:rsid w:val="00D120AE"/>
    <w:rsid w:val="00D126BF"/>
    <w:rsid w:val="00D16EDB"/>
    <w:rsid w:val="00D20684"/>
    <w:rsid w:val="00D22E89"/>
    <w:rsid w:val="00D26C2D"/>
    <w:rsid w:val="00D273D3"/>
    <w:rsid w:val="00D32EA3"/>
    <w:rsid w:val="00D32F58"/>
    <w:rsid w:val="00D41194"/>
    <w:rsid w:val="00D45300"/>
    <w:rsid w:val="00D5400C"/>
    <w:rsid w:val="00D61258"/>
    <w:rsid w:val="00D70B1A"/>
    <w:rsid w:val="00D7154E"/>
    <w:rsid w:val="00D72F56"/>
    <w:rsid w:val="00D73347"/>
    <w:rsid w:val="00D7488E"/>
    <w:rsid w:val="00D75EA2"/>
    <w:rsid w:val="00D84013"/>
    <w:rsid w:val="00D9701B"/>
    <w:rsid w:val="00DC0998"/>
    <w:rsid w:val="00DC140A"/>
    <w:rsid w:val="00DD2C24"/>
    <w:rsid w:val="00DD2F16"/>
    <w:rsid w:val="00DD726E"/>
    <w:rsid w:val="00DE57A2"/>
    <w:rsid w:val="00DE6FFD"/>
    <w:rsid w:val="00DF16E5"/>
    <w:rsid w:val="00DF223A"/>
    <w:rsid w:val="00DF2F55"/>
    <w:rsid w:val="00E00668"/>
    <w:rsid w:val="00E04C96"/>
    <w:rsid w:val="00E0799D"/>
    <w:rsid w:val="00E147E3"/>
    <w:rsid w:val="00E15E55"/>
    <w:rsid w:val="00E16D09"/>
    <w:rsid w:val="00E17A48"/>
    <w:rsid w:val="00E209CA"/>
    <w:rsid w:val="00E24271"/>
    <w:rsid w:val="00E24DD4"/>
    <w:rsid w:val="00E258FB"/>
    <w:rsid w:val="00E2772E"/>
    <w:rsid w:val="00E31C30"/>
    <w:rsid w:val="00E32EB6"/>
    <w:rsid w:val="00E37D30"/>
    <w:rsid w:val="00E401EB"/>
    <w:rsid w:val="00E4281E"/>
    <w:rsid w:val="00E429C6"/>
    <w:rsid w:val="00E455E4"/>
    <w:rsid w:val="00E4581A"/>
    <w:rsid w:val="00E47127"/>
    <w:rsid w:val="00E51E81"/>
    <w:rsid w:val="00E5235A"/>
    <w:rsid w:val="00E54ABA"/>
    <w:rsid w:val="00E561A8"/>
    <w:rsid w:val="00E62CD1"/>
    <w:rsid w:val="00E66666"/>
    <w:rsid w:val="00E70CC8"/>
    <w:rsid w:val="00E72102"/>
    <w:rsid w:val="00E73B10"/>
    <w:rsid w:val="00E77264"/>
    <w:rsid w:val="00E779C2"/>
    <w:rsid w:val="00E80F28"/>
    <w:rsid w:val="00E86C12"/>
    <w:rsid w:val="00EA15AA"/>
    <w:rsid w:val="00EA1D18"/>
    <w:rsid w:val="00EB1AB0"/>
    <w:rsid w:val="00EB335A"/>
    <w:rsid w:val="00EB4E76"/>
    <w:rsid w:val="00EC22C4"/>
    <w:rsid w:val="00EC29FE"/>
    <w:rsid w:val="00EC39F5"/>
    <w:rsid w:val="00EC7BFF"/>
    <w:rsid w:val="00ED0211"/>
    <w:rsid w:val="00ED3D6F"/>
    <w:rsid w:val="00EE2AC5"/>
    <w:rsid w:val="00EF2136"/>
    <w:rsid w:val="00EF4520"/>
    <w:rsid w:val="00EF49B0"/>
    <w:rsid w:val="00EF6915"/>
    <w:rsid w:val="00EF7AC3"/>
    <w:rsid w:val="00F00A09"/>
    <w:rsid w:val="00F032E2"/>
    <w:rsid w:val="00F159D1"/>
    <w:rsid w:val="00F165EE"/>
    <w:rsid w:val="00F17506"/>
    <w:rsid w:val="00F26232"/>
    <w:rsid w:val="00F26C42"/>
    <w:rsid w:val="00F3045F"/>
    <w:rsid w:val="00F32BE5"/>
    <w:rsid w:val="00F456BC"/>
    <w:rsid w:val="00F45C74"/>
    <w:rsid w:val="00F47C8A"/>
    <w:rsid w:val="00F54B9A"/>
    <w:rsid w:val="00F57EB7"/>
    <w:rsid w:val="00F71986"/>
    <w:rsid w:val="00F84213"/>
    <w:rsid w:val="00F85CEB"/>
    <w:rsid w:val="00F87D18"/>
    <w:rsid w:val="00F9521B"/>
    <w:rsid w:val="00FA12D0"/>
    <w:rsid w:val="00FA6AE7"/>
    <w:rsid w:val="00FB76D5"/>
    <w:rsid w:val="00FC45D5"/>
    <w:rsid w:val="00FE0BA4"/>
    <w:rsid w:val="00FE4EC0"/>
    <w:rsid w:val="00FF2F3E"/>
    <w:rsid w:val="00FF5AD3"/>
    <w:rsid w:val="00FF5C88"/>
    <w:rsid w:val="00FF67F1"/>
    <w:rsid w:val="00FF75D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D0A1FE"/>
  <w15:docId w15:val="{D653E2E4-A2F9-4FF2-ACFD-E84E5CB0A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666"/>
    <w:pPr>
      <w:spacing w:after="0"/>
    </w:pPr>
    <w:rPr>
      <w:rFonts w:ascii="Times New Roman" w:hAnsi="Times New Roman"/>
      <w:noProof/>
      <w:sz w:val="20"/>
    </w:rPr>
  </w:style>
  <w:style w:type="paragraph" w:styleId="Heading1">
    <w:name w:val="heading 1"/>
    <w:basedOn w:val="Normal"/>
    <w:next w:val="Normal"/>
    <w:link w:val="Heading1Char"/>
    <w:uiPriority w:val="9"/>
    <w:qFormat/>
    <w:rsid w:val="00602941"/>
    <w:pPr>
      <w:jc w:val="both"/>
      <w:outlineLvl w:val="0"/>
    </w:pPr>
    <w:rPr>
      <w:rFonts w:cs="Times New Roman"/>
      <w:b/>
      <w:bCs/>
      <w:sz w:val="22"/>
      <w:szCs w:val="22"/>
    </w:rPr>
  </w:style>
  <w:style w:type="paragraph" w:styleId="Heading2">
    <w:name w:val="heading 2"/>
    <w:basedOn w:val="ListParagraph"/>
    <w:next w:val="Normal"/>
    <w:link w:val="Heading2Char"/>
    <w:uiPriority w:val="9"/>
    <w:unhideWhenUsed/>
    <w:rsid w:val="008F1943"/>
    <w:pPr>
      <w:numPr>
        <w:ilvl w:val="1"/>
        <w:numId w:val="1"/>
      </w:numPr>
      <w:jc w:val="both"/>
      <w:outlineLvl w:val="1"/>
    </w:pPr>
    <w:rPr>
      <w:rFonts w:cs="Times New Roma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526E"/>
    <w:pPr>
      <w:tabs>
        <w:tab w:val="center" w:pos="4513"/>
        <w:tab w:val="right" w:pos="9026"/>
      </w:tabs>
      <w:spacing w:line="240" w:lineRule="auto"/>
    </w:pPr>
  </w:style>
  <w:style w:type="character" w:customStyle="1" w:styleId="HeaderChar">
    <w:name w:val="Header Char"/>
    <w:basedOn w:val="DefaultParagraphFont"/>
    <w:link w:val="Header"/>
    <w:uiPriority w:val="99"/>
    <w:rsid w:val="002D526E"/>
  </w:style>
  <w:style w:type="paragraph" w:styleId="Footer">
    <w:name w:val="footer"/>
    <w:basedOn w:val="Normal"/>
    <w:link w:val="FooterChar"/>
    <w:uiPriority w:val="99"/>
    <w:unhideWhenUsed/>
    <w:rsid w:val="002D526E"/>
    <w:pPr>
      <w:tabs>
        <w:tab w:val="center" w:pos="4513"/>
        <w:tab w:val="right" w:pos="9026"/>
      </w:tabs>
      <w:spacing w:line="240" w:lineRule="auto"/>
    </w:pPr>
  </w:style>
  <w:style w:type="character" w:customStyle="1" w:styleId="FooterChar">
    <w:name w:val="Footer Char"/>
    <w:basedOn w:val="DefaultParagraphFont"/>
    <w:link w:val="Footer"/>
    <w:uiPriority w:val="99"/>
    <w:rsid w:val="002D526E"/>
  </w:style>
  <w:style w:type="character" w:styleId="Hyperlink">
    <w:name w:val="Hyperlink"/>
    <w:basedOn w:val="DefaultParagraphFont"/>
    <w:uiPriority w:val="99"/>
    <w:unhideWhenUsed/>
    <w:rsid w:val="007D20F4"/>
    <w:rPr>
      <w:color w:val="0000FF" w:themeColor="hyperlink"/>
      <w:u w:val="single"/>
    </w:rPr>
  </w:style>
  <w:style w:type="paragraph" w:styleId="ListParagraph">
    <w:name w:val="List Paragraph"/>
    <w:basedOn w:val="Normal"/>
    <w:uiPriority w:val="34"/>
    <w:qFormat/>
    <w:rsid w:val="001757F3"/>
    <w:pPr>
      <w:spacing w:line="240" w:lineRule="auto"/>
      <w:ind w:left="720"/>
      <w:contextualSpacing/>
    </w:pPr>
  </w:style>
  <w:style w:type="paragraph" w:customStyle="1" w:styleId="Els-body-text">
    <w:name w:val="Els-body-text"/>
    <w:rsid w:val="00F9521B"/>
    <w:pPr>
      <w:keepNext/>
      <w:spacing w:after="0" w:line="240" w:lineRule="exact"/>
      <w:ind w:firstLine="238"/>
      <w:jc w:val="both"/>
    </w:pPr>
    <w:rPr>
      <w:rFonts w:ascii="Times New Roman" w:eastAsia="Times New Roman" w:hAnsi="Times New Roman" w:cs="Times New Roman"/>
      <w:sz w:val="20"/>
      <w:szCs w:val="20"/>
      <w:lang w:bidi="ar-SA"/>
    </w:rPr>
  </w:style>
  <w:style w:type="paragraph" w:customStyle="1" w:styleId="Els-caption">
    <w:name w:val="Els-caption"/>
    <w:rsid w:val="00F9521B"/>
    <w:pPr>
      <w:keepLines/>
      <w:spacing w:before="200" w:after="240" w:line="200" w:lineRule="exact"/>
    </w:pPr>
    <w:rPr>
      <w:rFonts w:ascii="Times New Roman" w:eastAsia="Times New Roman" w:hAnsi="Times New Roman" w:cs="Times New Roman"/>
      <w:sz w:val="16"/>
      <w:szCs w:val="20"/>
      <w:lang w:bidi="ar-SA"/>
    </w:rPr>
  </w:style>
  <w:style w:type="paragraph" w:customStyle="1" w:styleId="Els-table-text">
    <w:name w:val="Els-table-text"/>
    <w:rsid w:val="00F9521B"/>
    <w:pPr>
      <w:keepNext/>
      <w:spacing w:after="80" w:line="200" w:lineRule="exact"/>
    </w:pPr>
    <w:rPr>
      <w:rFonts w:ascii="Times New Roman" w:eastAsia="Times New Roman" w:hAnsi="Times New Roman" w:cs="Times New Roman"/>
      <w:sz w:val="16"/>
      <w:szCs w:val="20"/>
      <w:lang w:bidi="ar-SA"/>
    </w:rPr>
  </w:style>
  <w:style w:type="paragraph" w:customStyle="1" w:styleId="Els-1storder-head">
    <w:name w:val="Els-1storder-head"/>
    <w:next w:val="Els-body-text"/>
    <w:rsid w:val="008D23EF"/>
    <w:pPr>
      <w:keepNext/>
      <w:numPr>
        <w:numId w:val="11"/>
      </w:numPr>
      <w:suppressAutoHyphens/>
      <w:spacing w:before="240" w:after="240" w:line="240" w:lineRule="exact"/>
    </w:pPr>
    <w:rPr>
      <w:rFonts w:ascii="Times New Roman" w:eastAsia="Times New Roman" w:hAnsi="Times New Roman" w:cs="Times New Roman"/>
      <w:b/>
      <w:sz w:val="20"/>
      <w:szCs w:val="20"/>
      <w:lang w:bidi="ar-SA"/>
    </w:rPr>
  </w:style>
  <w:style w:type="paragraph" w:customStyle="1" w:styleId="Els-2ndorder-head">
    <w:name w:val="Els-2ndorder-head"/>
    <w:next w:val="Els-body-text"/>
    <w:rsid w:val="008D23EF"/>
    <w:pPr>
      <w:keepNext/>
      <w:numPr>
        <w:ilvl w:val="1"/>
        <w:numId w:val="11"/>
      </w:numPr>
      <w:suppressAutoHyphens/>
      <w:spacing w:before="240" w:after="240" w:line="240" w:lineRule="exact"/>
    </w:pPr>
    <w:rPr>
      <w:rFonts w:ascii="Times New Roman" w:eastAsia="Times New Roman" w:hAnsi="Times New Roman" w:cs="Times New Roman"/>
      <w:i/>
      <w:sz w:val="20"/>
      <w:szCs w:val="20"/>
      <w:lang w:bidi="ar-SA"/>
    </w:rPr>
  </w:style>
  <w:style w:type="paragraph" w:customStyle="1" w:styleId="Els-3rdorder-head">
    <w:name w:val="Els-3rdorder-head"/>
    <w:next w:val="Els-body-text"/>
    <w:rsid w:val="008D23EF"/>
    <w:pPr>
      <w:keepNext/>
      <w:numPr>
        <w:ilvl w:val="2"/>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4thorder-head">
    <w:name w:val="Els-4thorder-head"/>
    <w:next w:val="Els-body-text"/>
    <w:rsid w:val="008D23EF"/>
    <w:pPr>
      <w:keepNext/>
      <w:numPr>
        <w:ilvl w:val="3"/>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equation">
    <w:name w:val="Els-equation"/>
    <w:next w:val="Els-body-text"/>
    <w:rsid w:val="00A548F0"/>
    <w:pPr>
      <w:tabs>
        <w:tab w:val="right" w:pos="4320"/>
        <w:tab w:val="right" w:pos="9120"/>
      </w:tabs>
      <w:spacing w:before="120" w:after="120" w:line="220" w:lineRule="exact"/>
      <w:ind w:left="480"/>
    </w:pPr>
    <w:rPr>
      <w:rFonts w:ascii="Times New Roman" w:eastAsia="Times New Roman" w:hAnsi="Times New Roman" w:cs="Times New Roman"/>
      <w:i/>
      <w:noProof/>
      <w:sz w:val="20"/>
      <w:szCs w:val="20"/>
      <w:lang w:bidi="ar-SA"/>
    </w:rPr>
  </w:style>
  <w:style w:type="paragraph" w:customStyle="1" w:styleId="Els-acknowledgement">
    <w:name w:val="Els-acknowledgement"/>
    <w:next w:val="Normal"/>
    <w:rsid w:val="005464CA"/>
    <w:pPr>
      <w:keepNext/>
      <w:spacing w:before="480" w:after="240" w:line="220" w:lineRule="exact"/>
    </w:pPr>
    <w:rPr>
      <w:rFonts w:ascii="Times New Roman" w:eastAsia="Times New Roman" w:hAnsi="Times New Roman" w:cs="Times New Roman"/>
      <w:b/>
      <w:sz w:val="20"/>
      <w:szCs w:val="20"/>
      <w:lang w:bidi="ar-SA"/>
    </w:rPr>
  </w:style>
  <w:style w:type="paragraph" w:customStyle="1" w:styleId="Els-reference-head">
    <w:name w:val="Els-reference-head"/>
    <w:next w:val="Normal"/>
    <w:rsid w:val="00912AC3"/>
    <w:pPr>
      <w:keepNext/>
      <w:spacing w:before="480" w:line="220" w:lineRule="exact"/>
    </w:pPr>
    <w:rPr>
      <w:rFonts w:ascii="Times New Roman" w:eastAsia="Times New Roman" w:hAnsi="Times New Roman" w:cs="Times New Roman"/>
      <w:b/>
      <w:sz w:val="20"/>
      <w:szCs w:val="20"/>
      <w:lang w:bidi="ar-SA"/>
    </w:rPr>
  </w:style>
  <w:style w:type="paragraph" w:styleId="BalloonText">
    <w:name w:val="Balloon Text"/>
    <w:basedOn w:val="Normal"/>
    <w:link w:val="BalloonTextChar"/>
    <w:uiPriority w:val="99"/>
    <w:semiHidden/>
    <w:unhideWhenUsed/>
    <w:rsid w:val="004549ED"/>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4549ED"/>
    <w:rPr>
      <w:rFonts w:ascii="Tahoma" w:hAnsi="Tahoma" w:cs="Angsana New"/>
      <w:sz w:val="16"/>
      <w:szCs w:val="20"/>
    </w:rPr>
  </w:style>
  <w:style w:type="paragraph" w:customStyle="1" w:styleId="TestfixFormat">
    <w:name w:val="TestfixFormat"/>
    <w:basedOn w:val="Normal"/>
    <w:rsid w:val="007659C8"/>
    <w:pPr>
      <w:jc w:val="both"/>
    </w:pPr>
    <w:rPr>
      <w:rFonts w:cs="Times New Roman"/>
      <w:szCs w:val="20"/>
    </w:rPr>
  </w:style>
  <w:style w:type="paragraph" w:styleId="Title">
    <w:name w:val="Title"/>
    <w:basedOn w:val="Normal"/>
    <w:next w:val="Normal"/>
    <w:link w:val="TitleChar"/>
    <w:uiPriority w:val="10"/>
    <w:qFormat/>
    <w:rsid w:val="00795FFB"/>
    <w:pPr>
      <w:jc w:val="center"/>
    </w:pPr>
    <w:rPr>
      <w:rFonts w:cs="Times New Roman"/>
      <w:b/>
      <w:bCs/>
      <w:sz w:val="34"/>
      <w:szCs w:val="34"/>
    </w:rPr>
  </w:style>
  <w:style w:type="character" w:customStyle="1" w:styleId="TitleChar">
    <w:name w:val="Title Char"/>
    <w:basedOn w:val="DefaultParagraphFont"/>
    <w:link w:val="Title"/>
    <w:uiPriority w:val="10"/>
    <w:rsid w:val="00795FFB"/>
    <w:rPr>
      <w:rFonts w:ascii="Times New Roman" w:hAnsi="Times New Roman" w:cs="Times New Roman"/>
      <w:b/>
      <w:bCs/>
      <w:sz w:val="34"/>
      <w:szCs w:val="34"/>
    </w:rPr>
  </w:style>
  <w:style w:type="character" w:customStyle="1" w:styleId="Heading1Char">
    <w:name w:val="Heading 1 Char"/>
    <w:basedOn w:val="DefaultParagraphFont"/>
    <w:link w:val="Heading1"/>
    <w:uiPriority w:val="9"/>
    <w:rsid w:val="00602941"/>
    <w:rPr>
      <w:rFonts w:ascii="Times New Roman" w:hAnsi="Times New Roman" w:cs="Times New Roman"/>
      <w:b/>
      <w:bCs/>
      <w:szCs w:val="22"/>
    </w:rPr>
  </w:style>
  <w:style w:type="character" w:customStyle="1" w:styleId="Heading2Char">
    <w:name w:val="Heading 2 Char"/>
    <w:basedOn w:val="DefaultParagraphFont"/>
    <w:link w:val="Heading2"/>
    <w:uiPriority w:val="9"/>
    <w:rsid w:val="008F1943"/>
    <w:rPr>
      <w:rFonts w:ascii="Times New Roman" w:hAnsi="Times New Roman" w:cs="Times New Roman"/>
      <w:b/>
      <w:bCs/>
      <w:sz w:val="20"/>
      <w:szCs w:val="20"/>
    </w:rPr>
  </w:style>
  <w:style w:type="table" w:styleId="TableGrid">
    <w:name w:val="Table Grid"/>
    <w:basedOn w:val="TableNormal"/>
    <w:uiPriority w:val="59"/>
    <w:rsid w:val="00C61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61B6F"/>
    <w:pPr>
      <w:keepNext/>
      <w:keepLines/>
      <w:spacing w:before="240" w:line="259" w:lineRule="auto"/>
      <w:jc w:val="left"/>
      <w:outlineLvl w:val="9"/>
    </w:pPr>
    <w:rPr>
      <w:rFonts w:asciiTheme="majorHAnsi" w:eastAsiaTheme="majorEastAsia" w:hAnsiTheme="majorHAnsi" w:cstheme="majorBidi"/>
      <w:b w:val="0"/>
      <w:bCs w:val="0"/>
      <w:noProof w:val="0"/>
      <w:color w:val="365F91" w:themeColor="accent1" w:themeShade="BF"/>
      <w:sz w:val="32"/>
      <w:szCs w:val="32"/>
      <w:lang w:bidi="ar-SA"/>
    </w:rPr>
  </w:style>
  <w:style w:type="paragraph" w:styleId="TOC1">
    <w:name w:val="toc 1"/>
    <w:basedOn w:val="Normal"/>
    <w:next w:val="Normal"/>
    <w:autoRedefine/>
    <w:uiPriority w:val="39"/>
    <w:unhideWhenUsed/>
    <w:rsid w:val="00C61B6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ndows\Documents\GitHub\MedPocket\HPMUDocs-2020\Noi\Wine\dr_romantic_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F879F7-B27C-42A2-9186-628B35390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dr_romantic_v2.dotx</Template>
  <TotalTime>524</TotalTime>
  <Pages>2</Pages>
  <Words>540</Words>
  <Characters>3081</Characters>
  <Application>Microsoft Office Word</Application>
  <DocSecurity>0</DocSecurity>
  <Lines>25</Lines>
  <Paragraphs>7</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Nhat Nguyen</dc:creator>
  <cp:lastModifiedBy>Long Nhat Nguyen</cp:lastModifiedBy>
  <cp:revision>446</cp:revision>
  <dcterms:created xsi:type="dcterms:W3CDTF">2021-04-18T18:53:00Z</dcterms:created>
  <dcterms:modified xsi:type="dcterms:W3CDTF">2022-11-15T19:01:00Z</dcterms:modified>
</cp:coreProperties>
</file>