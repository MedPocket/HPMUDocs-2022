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15452C0" w:rsidR="0068570E" w:rsidRPr="00B97004" w:rsidRDefault="0028689E" w:rsidP="00B97004">
      <w:pPr>
        <w:pStyle w:val="Title"/>
      </w:pPr>
      <w:r>
        <w:t>HƯỚNG DẪN KÊ ĐƠN CHO BỆNH NHÂN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4C61FA96" w14:textId="42BA4D15" w:rsidR="00AB633C" w:rsidRPr="00D22D5C" w:rsidRDefault="00D22D5C" w:rsidP="00AB633C">
      <w:pPr>
        <w:pStyle w:val="ListParagraph"/>
        <w:numPr>
          <w:ilvl w:val="0"/>
          <w:numId w:val="18"/>
        </w:numPr>
        <w:ind w:left="0" w:firstLine="0"/>
        <w:jc w:val="both"/>
        <w:rPr>
          <w:b/>
          <w:bCs/>
        </w:rPr>
      </w:pPr>
      <w:r>
        <w:rPr>
          <w:b/>
          <w:bCs/>
        </w:rPr>
        <w:t>Cấu trúc một đơn thuốc</w:t>
      </w:r>
    </w:p>
    <w:p w14:paraId="3B144D76" w14:textId="2EC3DC05" w:rsidR="0052319E" w:rsidRDefault="0052319E" w:rsidP="0052319E">
      <w:pPr>
        <w:jc w:val="both"/>
      </w:pPr>
      <w:r>
        <w:t>Đây là cơ sở giải thích thuốc nào cần hoặc không</w:t>
      </w:r>
    </w:p>
    <w:p w14:paraId="128ECDB1" w14:textId="4CF14893" w:rsidR="00F01D68" w:rsidRDefault="00D22D5C" w:rsidP="00AB633C">
      <w:pPr>
        <w:pStyle w:val="ListParagraph"/>
        <w:ind w:left="0"/>
        <w:jc w:val="both"/>
      </w:pPr>
      <w:r>
        <w:t>-</w:t>
      </w:r>
      <w:r w:rsidR="00EE5109">
        <w:t xml:space="preserve"> </w:t>
      </w:r>
      <w:r w:rsidR="00207465">
        <w:t>Thuốc bắt buộc</w:t>
      </w:r>
    </w:p>
    <w:p w14:paraId="36D4541E" w14:textId="46238665" w:rsidR="00207465" w:rsidRDefault="00D22D5C" w:rsidP="00AB633C">
      <w:pPr>
        <w:pStyle w:val="ListParagraph"/>
        <w:ind w:left="0"/>
        <w:jc w:val="both"/>
      </w:pPr>
      <w:r>
        <w:t>-</w:t>
      </w:r>
      <w:r w:rsidR="00207465">
        <w:t xml:space="preserve"> Thuốc cần thiết</w:t>
      </w:r>
    </w:p>
    <w:p w14:paraId="5B0D4F17" w14:textId="62046F63" w:rsidR="00207465" w:rsidRDefault="00D22D5C" w:rsidP="00AB633C">
      <w:pPr>
        <w:pStyle w:val="ListParagraph"/>
        <w:ind w:left="0"/>
        <w:jc w:val="both"/>
      </w:pPr>
      <w:r>
        <w:t>-</w:t>
      </w:r>
      <w:r w:rsidR="00207465">
        <w:t xml:space="preserve"> Thuốc hỗ trợ</w:t>
      </w:r>
    </w:p>
    <w:p w14:paraId="32EE4D78" w14:textId="11795AD9" w:rsidR="00BA61FD" w:rsidRDefault="00D50272" w:rsidP="00BA61FD">
      <w:pPr>
        <w:pStyle w:val="ListParagraph"/>
        <w:numPr>
          <w:ilvl w:val="0"/>
          <w:numId w:val="18"/>
        </w:numPr>
        <w:ind w:left="0" w:firstLine="0"/>
        <w:jc w:val="both"/>
        <w:rPr>
          <w:b/>
          <w:bCs/>
        </w:rPr>
      </w:pPr>
      <w:r w:rsidRPr="00D50272">
        <w:rPr>
          <w:b/>
          <w:bCs/>
        </w:rPr>
        <w:t>Kê đơn thuốc dựa trên bệnh học</w:t>
      </w:r>
    </w:p>
    <w:p w14:paraId="13B8A2F2" w14:textId="0F0BD63E" w:rsidR="00144658" w:rsidRDefault="00144658" w:rsidP="00144658">
      <w:pPr>
        <w:pStyle w:val="ListParagraph"/>
        <w:ind w:left="0"/>
        <w:jc w:val="both"/>
      </w:pPr>
      <w:r>
        <w:t>-</w:t>
      </w:r>
      <w:r>
        <w:t xml:space="preserve"> Thời điểm kê đơn</w:t>
      </w:r>
    </w:p>
    <w:p w14:paraId="2D4FE04D" w14:textId="77777777" w:rsidR="00144658" w:rsidRDefault="00144658" w:rsidP="00144658">
      <w:pPr>
        <w:pStyle w:val="ListParagraph"/>
        <w:ind w:left="0"/>
        <w:jc w:val="both"/>
      </w:pPr>
      <w:r>
        <w:t>- Mục tiêu điều trị</w:t>
      </w:r>
    </w:p>
    <w:p w14:paraId="6C5CC143" w14:textId="77777777" w:rsidR="00144658" w:rsidRDefault="00144658" w:rsidP="00144658">
      <w:pPr>
        <w:pStyle w:val="ListParagraph"/>
        <w:ind w:left="0"/>
        <w:jc w:val="both"/>
      </w:pPr>
      <w:r>
        <w:t>- Nguyên tắc kê đơn</w:t>
      </w:r>
    </w:p>
    <w:p w14:paraId="3D6F18A2" w14:textId="1114186A" w:rsidR="00144658" w:rsidRDefault="00144658" w:rsidP="00144658">
      <w:pPr>
        <w:pStyle w:val="ListParagraph"/>
        <w:ind w:left="0"/>
        <w:jc w:val="both"/>
      </w:pPr>
      <w:r>
        <w:t>- Đơn thuốc</w:t>
      </w:r>
      <w:r w:rsidR="00867A3B">
        <w:t>:</w:t>
      </w:r>
    </w:p>
    <w:p w14:paraId="5A510149" w14:textId="20A85A06" w:rsidR="00867A3B" w:rsidRDefault="00867A3B" w:rsidP="00867A3B">
      <w:pPr>
        <w:pStyle w:val="ListParagraph"/>
        <w:ind w:left="0"/>
        <w:jc w:val="both"/>
      </w:pPr>
      <w:r>
        <w:t xml:space="preserve">+ </w:t>
      </w:r>
      <w:r>
        <w:t>Tình trạng lâm sàng</w:t>
      </w:r>
    </w:p>
    <w:p w14:paraId="70AB30CC" w14:textId="4B7A9F81" w:rsidR="00867A3B" w:rsidRDefault="00867A3B" w:rsidP="00867A3B">
      <w:pPr>
        <w:pStyle w:val="ListParagraph"/>
        <w:ind w:left="0"/>
        <w:jc w:val="both"/>
      </w:pPr>
      <w:r>
        <w:t xml:space="preserve">+ </w:t>
      </w:r>
      <w:r>
        <w:t>Thuốc ưu tiên</w:t>
      </w:r>
    </w:p>
    <w:p w14:paraId="4AF9557A" w14:textId="0574D990" w:rsidR="00867A3B" w:rsidRDefault="00867A3B" w:rsidP="00144658">
      <w:pPr>
        <w:pStyle w:val="ListParagraph"/>
        <w:ind w:left="0"/>
        <w:jc w:val="both"/>
      </w:pPr>
      <w:r>
        <w:t xml:space="preserve">+ </w:t>
      </w:r>
      <w:r>
        <w:t>Chỉ định và chống chỉ định</w:t>
      </w:r>
    </w:p>
    <w:p w14:paraId="7FF19BA1" w14:textId="6ECB2301" w:rsidR="00C11511" w:rsidRPr="00067B09" w:rsidRDefault="00144658" w:rsidP="00BA579D">
      <w:pPr>
        <w:pStyle w:val="ListParagraph"/>
        <w:ind w:left="0"/>
        <w:jc w:val="both"/>
      </w:pPr>
      <w:r>
        <w:t>- Chế độ ăn và sinh hoạt</w:t>
      </w:r>
    </w:p>
    <w:sectPr w:rsidR="00C11511" w:rsidRPr="00067B09" w:rsidSect="00DE57A2">
      <w:headerReference w:type="default" r:id="rId14"/>
      <w:type w:val="continuous"/>
      <w:pgSz w:w="11906" w:h="16838"/>
      <w:pgMar w:top="1440" w:right="746" w:bottom="1440" w:left="108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3DC9" w14:textId="77777777" w:rsidR="002D4257" w:rsidRDefault="002D4257" w:rsidP="002D526E">
      <w:pPr>
        <w:spacing w:line="240" w:lineRule="auto"/>
      </w:pPr>
      <w:r>
        <w:separator/>
      </w:r>
    </w:p>
  </w:endnote>
  <w:endnote w:type="continuationSeparator" w:id="0">
    <w:p w14:paraId="7949145B" w14:textId="77777777" w:rsidR="002D4257" w:rsidRDefault="002D4257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5275" w14:textId="77777777" w:rsidR="008F40CD" w:rsidRDefault="008F4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0528" w14:textId="77777777" w:rsidR="008F40CD" w:rsidRDefault="008F4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D5E8" w14:textId="77777777" w:rsidR="002D4257" w:rsidRDefault="002D4257" w:rsidP="002D526E">
      <w:pPr>
        <w:spacing w:line="240" w:lineRule="auto"/>
      </w:pPr>
      <w:r>
        <w:separator/>
      </w:r>
    </w:p>
  </w:footnote>
  <w:footnote w:type="continuationSeparator" w:id="0">
    <w:p w14:paraId="0793FAD8" w14:textId="77777777" w:rsidR="002D4257" w:rsidRDefault="002D4257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834A" w14:textId="77777777" w:rsidR="008F40CD" w:rsidRDefault="008F4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2C9992A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CA5A027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1C0EB2C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D46" w14:textId="77777777" w:rsidR="008F40CD" w:rsidRDefault="008F40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86FAF8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D31E2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8F40CD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7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4824"/>
    <w:multiLevelType w:val="hybridMultilevel"/>
    <w:tmpl w:val="A55A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5482E"/>
    <w:multiLevelType w:val="hybridMultilevel"/>
    <w:tmpl w:val="4D147C9E"/>
    <w:lvl w:ilvl="0" w:tplc="3C9477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47104">
    <w:abstractNumId w:val="3"/>
  </w:num>
  <w:num w:numId="2" w16cid:durableId="288584568">
    <w:abstractNumId w:val="17"/>
  </w:num>
  <w:num w:numId="3" w16cid:durableId="545263573">
    <w:abstractNumId w:val="4"/>
  </w:num>
  <w:num w:numId="4" w16cid:durableId="2029062711">
    <w:abstractNumId w:val="8"/>
  </w:num>
  <w:num w:numId="5" w16cid:durableId="1123964026">
    <w:abstractNumId w:val="7"/>
  </w:num>
  <w:num w:numId="6" w16cid:durableId="719475512">
    <w:abstractNumId w:val="13"/>
  </w:num>
  <w:num w:numId="7" w16cid:durableId="692191750">
    <w:abstractNumId w:val="0"/>
  </w:num>
  <w:num w:numId="8" w16cid:durableId="2106799209">
    <w:abstractNumId w:val="11"/>
  </w:num>
  <w:num w:numId="9" w16cid:durableId="915474707">
    <w:abstractNumId w:val="15"/>
  </w:num>
  <w:num w:numId="10" w16cid:durableId="113641191">
    <w:abstractNumId w:val="9"/>
  </w:num>
  <w:num w:numId="11" w16cid:durableId="1870026775">
    <w:abstractNumId w:val="10"/>
  </w:num>
  <w:num w:numId="12" w16cid:durableId="567769533">
    <w:abstractNumId w:val="6"/>
  </w:num>
  <w:num w:numId="13" w16cid:durableId="1287155545">
    <w:abstractNumId w:val="14"/>
  </w:num>
  <w:num w:numId="14" w16cid:durableId="928004261">
    <w:abstractNumId w:val="5"/>
  </w:num>
  <w:num w:numId="15" w16cid:durableId="1495947580">
    <w:abstractNumId w:val="12"/>
  </w:num>
  <w:num w:numId="16" w16cid:durableId="2111386000">
    <w:abstractNumId w:val="16"/>
  </w:num>
  <w:num w:numId="17" w16cid:durableId="832917555">
    <w:abstractNumId w:val="1"/>
  </w:num>
  <w:num w:numId="18" w16cid:durableId="35115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9A3"/>
    <w:rsid w:val="00001EA0"/>
    <w:rsid w:val="0000497C"/>
    <w:rsid w:val="00007F08"/>
    <w:rsid w:val="000117F2"/>
    <w:rsid w:val="0001311D"/>
    <w:rsid w:val="00013324"/>
    <w:rsid w:val="00013F60"/>
    <w:rsid w:val="0001735C"/>
    <w:rsid w:val="000203E9"/>
    <w:rsid w:val="00023E9E"/>
    <w:rsid w:val="000351BD"/>
    <w:rsid w:val="000378C3"/>
    <w:rsid w:val="00045786"/>
    <w:rsid w:val="000461CE"/>
    <w:rsid w:val="000474FC"/>
    <w:rsid w:val="000477F1"/>
    <w:rsid w:val="0005666E"/>
    <w:rsid w:val="000566D5"/>
    <w:rsid w:val="0006219A"/>
    <w:rsid w:val="0006410A"/>
    <w:rsid w:val="00067B09"/>
    <w:rsid w:val="00067B18"/>
    <w:rsid w:val="00067D03"/>
    <w:rsid w:val="00070C32"/>
    <w:rsid w:val="00075142"/>
    <w:rsid w:val="0007683B"/>
    <w:rsid w:val="000A26F8"/>
    <w:rsid w:val="000A3C3F"/>
    <w:rsid w:val="000A47FF"/>
    <w:rsid w:val="000B48A2"/>
    <w:rsid w:val="000B493F"/>
    <w:rsid w:val="000B637D"/>
    <w:rsid w:val="000B6454"/>
    <w:rsid w:val="000C3A9F"/>
    <w:rsid w:val="000C6A7C"/>
    <w:rsid w:val="000D223F"/>
    <w:rsid w:val="000D3246"/>
    <w:rsid w:val="000D376A"/>
    <w:rsid w:val="000D64CB"/>
    <w:rsid w:val="000E0AD5"/>
    <w:rsid w:val="000E5294"/>
    <w:rsid w:val="000E6A9E"/>
    <w:rsid w:val="000F0C3D"/>
    <w:rsid w:val="000F2587"/>
    <w:rsid w:val="000F3790"/>
    <w:rsid w:val="0010352A"/>
    <w:rsid w:val="00103B55"/>
    <w:rsid w:val="001069AC"/>
    <w:rsid w:val="001109BF"/>
    <w:rsid w:val="00111BDB"/>
    <w:rsid w:val="0011562B"/>
    <w:rsid w:val="001211C1"/>
    <w:rsid w:val="00122D43"/>
    <w:rsid w:val="001262A6"/>
    <w:rsid w:val="00135A70"/>
    <w:rsid w:val="00135EBA"/>
    <w:rsid w:val="0013654F"/>
    <w:rsid w:val="00142921"/>
    <w:rsid w:val="001429D8"/>
    <w:rsid w:val="001441A5"/>
    <w:rsid w:val="00144658"/>
    <w:rsid w:val="0014584D"/>
    <w:rsid w:val="00146EFC"/>
    <w:rsid w:val="00154244"/>
    <w:rsid w:val="0016432A"/>
    <w:rsid w:val="0017188E"/>
    <w:rsid w:val="0017356F"/>
    <w:rsid w:val="001757F3"/>
    <w:rsid w:val="00176D25"/>
    <w:rsid w:val="0017789B"/>
    <w:rsid w:val="00182CC4"/>
    <w:rsid w:val="00191647"/>
    <w:rsid w:val="00193614"/>
    <w:rsid w:val="0019384C"/>
    <w:rsid w:val="001A2685"/>
    <w:rsid w:val="001A2F91"/>
    <w:rsid w:val="001A39AB"/>
    <w:rsid w:val="001A4342"/>
    <w:rsid w:val="001A4FF1"/>
    <w:rsid w:val="001A5182"/>
    <w:rsid w:val="001B4A6D"/>
    <w:rsid w:val="001C1B91"/>
    <w:rsid w:val="001C369E"/>
    <w:rsid w:val="001C5FFC"/>
    <w:rsid w:val="001D0643"/>
    <w:rsid w:val="001D1989"/>
    <w:rsid w:val="001D51CA"/>
    <w:rsid w:val="001E299C"/>
    <w:rsid w:val="001E59C2"/>
    <w:rsid w:val="001E5B54"/>
    <w:rsid w:val="001F46CE"/>
    <w:rsid w:val="001F5C51"/>
    <w:rsid w:val="001F764F"/>
    <w:rsid w:val="001F78AF"/>
    <w:rsid w:val="00203382"/>
    <w:rsid w:val="00207465"/>
    <w:rsid w:val="0021303F"/>
    <w:rsid w:val="002145CA"/>
    <w:rsid w:val="002153D3"/>
    <w:rsid w:val="00216332"/>
    <w:rsid w:val="00216345"/>
    <w:rsid w:val="00216ECA"/>
    <w:rsid w:val="0022607D"/>
    <w:rsid w:val="00226A5A"/>
    <w:rsid w:val="002302B6"/>
    <w:rsid w:val="00233314"/>
    <w:rsid w:val="00241A89"/>
    <w:rsid w:val="00241AB0"/>
    <w:rsid w:val="00255B6C"/>
    <w:rsid w:val="002625BD"/>
    <w:rsid w:val="00262A2D"/>
    <w:rsid w:val="00267CAE"/>
    <w:rsid w:val="00270361"/>
    <w:rsid w:val="00271849"/>
    <w:rsid w:val="00272B8E"/>
    <w:rsid w:val="00276D3D"/>
    <w:rsid w:val="00281C52"/>
    <w:rsid w:val="0028411C"/>
    <w:rsid w:val="0028499B"/>
    <w:rsid w:val="00285628"/>
    <w:rsid w:val="0028596F"/>
    <w:rsid w:val="0028689E"/>
    <w:rsid w:val="002871A6"/>
    <w:rsid w:val="00292DEC"/>
    <w:rsid w:val="00293537"/>
    <w:rsid w:val="00293FEB"/>
    <w:rsid w:val="00294B31"/>
    <w:rsid w:val="0029652A"/>
    <w:rsid w:val="002974E9"/>
    <w:rsid w:val="002A2850"/>
    <w:rsid w:val="002A307C"/>
    <w:rsid w:val="002A3C55"/>
    <w:rsid w:val="002B59D3"/>
    <w:rsid w:val="002C1641"/>
    <w:rsid w:val="002C667D"/>
    <w:rsid w:val="002D079B"/>
    <w:rsid w:val="002D4257"/>
    <w:rsid w:val="002D526E"/>
    <w:rsid w:val="002E7C96"/>
    <w:rsid w:val="002F1F12"/>
    <w:rsid w:val="0030176E"/>
    <w:rsid w:val="003044E7"/>
    <w:rsid w:val="00304698"/>
    <w:rsid w:val="003051F9"/>
    <w:rsid w:val="003100C4"/>
    <w:rsid w:val="003138BA"/>
    <w:rsid w:val="00317F32"/>
    <w:rsid w:val="0032080A"/>
    <w:rsid w:val="00327546"/>
    <w:rsid w:val="0033070A"/>
    <w:rsid w:val="00331C33"/>
    <w:rsid w:val="003341B6"/>
    <w:rsid w:val="00334EDE"/>
    <w:rsid w:val="003401F9"/>
    <w:rsid w:val="00342505"/>
    <w:rsid w:val="00344D08"/>
    <w:rsid w:val="0035323B"/>
    <w:rsid w:val="00362B79"/>
    <w:rsid w:val="003776A7"/>
    <w:rsid w:val="00384BDF"/>
    <w:rsid w:val="00390399"/>
    <w:rsid w:val="00391668"/>
    <w:rsid w:val="0039213E"/>
    <w:rsid w:val="003960D8"/>
    <w:rsid w:val="003A112B"/>
    <w:rsid w:val="003A63E1"/>
    <w:rsid w:val="003A6C67"/>
    <w:rsid w:val="003A75AB"/>
    <w:rsid w:val="003B4F0E"/>
    <w:rsid w:val="003B6C7D"/>
    <w:rsid w:val="003C2889"/>
    <w:rsid w:val="003C2DF2"/>
    <w:rsid w:val="003C7DE8"/>
    <w:rsid w:val="003D1220"/>
    <w:rsid w:val="003D2DA5"/>
    <w:rsid w:val="003D339B"/>
    <w:rsid w:val="003D3B73"/>
    <w:rsid w:val="003D3C2A"/>
    <w:rsid w:val="003D5B82"/>
    <w:rsid w:val="003D6807"/>
    <w:rsid w:val="003E0347"/>
    <w:rsid w:val="003E09DD"/>
    <w:rsid w:val="003E2084"/>
    <w:rsid w:val="003E3D92"/>
    <w:rsid w:val="003E5700"/>
    <w:rsid w:val="003F0EE4"/>
    <w:rsid w:val="003F3BAD"/>
    <w:rsid w:val="003F772C"/>
    <w:rsid w:val="004014B4"/>
    <w:rsid w:val="00405458"/>
    <w:rsid w:val="004068E5"/>
    <w:rsid w:val="004079AA"/>
    <w:rsid w:val="00420F5C"/>
    <w:rsid w:val="00422453"/>
    <w:rsid w:val="0044579D"/>
    <w:rsid w:val="00446921"/>
    <w:rsid w:val="004549ED"/>
    <w:rsid w:val="00456FF4"/>
    <w:rsid w:val="004578CD"/>
    <w:rsid w:val="00460D99"/>
    <w:rsid w:val="00463C76"/>
    <w:rsid w:val="00464ADF"/>
    <w:rsid w:val="004666F1"/>
    <w:rsid w:val="00467351"/>
    <w:rsid w:val="00467DBB"/>
    <w:rsid w:val="00472165"/>
    <w:rsid w:val="00473C3A"/>
    <w:rsid w:val="00475ACB"/>
    <w:rsid w:val="00477147"/>
    <w:rsid w:val="00481EF5"/>
    <w:rsid w:val="004844B2"/>
    <w:rsid w:val="00484F3B"/>
    <w:rsid w:val="004851C7"/>
    <w:rsid w:val="004861E2"/>
    <w:rsid w:val="004973E1"/>
    <w:rsid w:val="004A1C4C"/>
    <w:rsid w:val="004A2D6A"/>
    <w:rsid w:val="004A4CB0"/>
    <w:rsid w:val="004B1CFA"/>
    <w:rsid w:val="004B27E5"/>
    <w:rsid w:val="004B458F"/>
    <w:rsid w:val="004B716D"/>
    <w:rsid w:val="004C0847"/>
    <w:rsid w:val="004C1F79"/>
    <w:rsid w:val="004C47C8"/>
    <w:rsid w:val="004C7D32"/>
    <w:rsid w:val="004E4435"/>
    <w:rsid w:val="004F0FD0"/>
    <w:rsid w:val="004F38F3"/>
    <w:rsid w:val="004F57E2"/>
    <w:rsid w:val="0050541B"/>
    <w:rsid w:val="00506BEE"/>
    <w:rsid w:val="005109D4"/>
    <w:rsid w:val="00517F84"/>
    <w:rsid w:val="0052319E"/>
    <w:rsid w:val="00524378"/>
    <w:rsid w:val="00543167"/>
    <w:rsid w:val="00544A24"/>
    <w:rsid w:val="005464CA"/>
    <w:rsid w:val="00547571"/>
    <w:rsid w:val="00550736"/>
    <w:rsid w:val="005523C8"/>
    <w:rsid w:val="00553C4E"/>
    <w:rsid w:val="00556BB9"/>
    <w:rsid w:val="00556D9B"/>
    <w:rsid w:val="00557FEA"/>
    <w:rsid w:val="0056078E"/>
    <w:rsid w:val="00565B54"/>
    <w:rsid w:val="00573752"/>
    <w:rsid w:val="00576DCB"/>
    <w:rsid w:val="00582C76"/>
    <w:rsid w:val="00592105"/>
    <w:rsid w:val="0059720C"/>
    <w:rsid w:val="005A3FA6"/>
    <w:rsid w:val="005B3565"/>
    <w:rsid w:val="005B7739"/>
    <w:rsid w:val="005C41BC"/>
    <w:rsid w:val="005D10C0"/>
    <w:rsid w:val="005E08C1"/>
    <w:rsid w:val="005E1047"/>
    <w:rsid w:val="005E2304"/>
    <w:rsid w:val="005E4B8D"/>
    <w:rsid w:val="005E4F80"/>
    <w:rsid w:val="005E7FCC"/>
    <w:rsid w:val="005F4799"/>
    <w:rsid w:val="005F4829"/>
    <w:rsid w:val="005F4E23"/>
    <w:rsid w:val="005F6D38"/>
    <w:rsid w:val="005F7E14"/>
    <w:rsid w:val="00600139"/>
    <w:rsid w:val="00602941"/>
    <w:rsid w:val="00605A56"/>
    <w:rsid w:val="00606614"/>
    <w:rsid w:val="00606F93"/>
    <w:rsid w:val="00610E2B"/>
    <w:rsid w:val="00615D2E"/>
    <w:rsid w:val="00624833"/>
    <w:rsid w:val="00626725"/>
    <w:rsid w:val="00633A84"/>
    <w:rsid w:val="00644BE5"/>
    <w:rsid w:val="00646D7E"/>
    <w:rsid w:val="00654C7A"/>
    <w:rsid w:val="00655C5D"/>
    <w:rsid w:val="00660A70"/>
    <w:rsid w:val="00664FFA"/>
    <w:rsid w:val="00666336"/>
    <w:rsid w:val="00666503"/>
    <w:rsid w:val="0067156A"/>
    <w:rsid w:val="00672F87"/>
    <w:rsid w:val="0067505D"/>
    <w:rsid w:val="0068086F"/>
    <w:rsid w:val="00682831"/>
    <w:rsid w:val="00682AA7"/>
    <w:rsid w:val="0068570E"/>
    <w:rsid w:val="006859DB"/>
    <w:rsid w:val="00685CB3"/>
    <w:rsid w:val="00691712"/>
    <w:rsid w:val="00692A1E"/>
    <w:rsid w:val="0069329A"/>
    <w:rsid w:val="006934AA"/>
    <w:rsid w:val="00693748"/>
    <w:rsid w:val="00697E73"/>
    <w:rsid w:val="006A0594"/>
    <w:rsid w:val="006A39B0"/>
    <w:rsid w:val="006A521D"/>
    <w:rsid w:val="006A6749"/>
    <w:rsid w:val="006B0827"/>
    <w:rsid w:val="006B2CE4"/>
    <w:rsid w:val="006B7695"/>
    <w:rsid w:val="006C5696"/>
    <w:rsid w:val="006C569A"/>
    <w:rsid w:val="006C600A"/>
    <w:rsid w:val="006C6AB1"/>
    <w:rsid w:val="006C7E55"/>
    <w:rsid w:val="006D01B6"/>
    <w:rsid w:val="006D1FFD"/>
    <w:rsid w:val="006D4AD5"/>
    <w:rsid w:val="006E3E65"/>
    <w:rsid w:val="006E611E"/>
    <w:rsid w:val="006E666B"/>
    <w:rsid w:val="006E6DC5"/>
    <w:rsid w:val="006F3B75"/>
    <w:rsid w:val="006F56A2"/>
    <w:rsid w:val="00700611"/>
    <w:rsid w:val="0070304A"/>
    <w:rsid w:val="00703F00"/>
    <w:rsid w:val="007052C1"/>
    <w:rsid w:val="007055F4"/>
    <w:rsid w:val="00731661"/>
    <w:rsid w:val="00741D41"/>
    <w:rsid w:val="007429CC"/>
    <w:rsid w:val="00746BA0"/>
    <w:rsid w:val="0075098E"/>
    <w:rsid w:val="00752E88"/>
    <w:rsid w:val="0075328B"/>
    <w:rsid w:val="007545A3"/>
    <w:rsid w:val="00757BD6"/>
    <w:rsid w:val="00763C91"/>
    <w:rsid w:val="007640DF"/>
    <w:rsid w:val="007659C8"/>
    <w:rsid w:val="007706B6"/>
    <w:rsid w:val="00777230"/>
    <w:rsid w:val="00782C82"/>
    <w:rsid w:val="007856B3"/>
    <w:rsid w:val="00795FFB"/>
    <w:rsid w:val="00797840"/>
    <w:rsid w:val="00797A5B"/>
    <w:rsid w:val="00797EE5"/>
    <w:rsid w:val="007B19C2"/>
    <w:rsid w:val="007B2F6C"/>
    <w:rsid w:val="007B6713"/>
    <w:rsid w:val="007C0228"/>
    <w:rsid w:val="007C0B32"/>
    <w:rsid w:val="007C2493"/>
    <w:rsid w:val="007C2B54"/>
    <w:rsid w:val="007C4A86"/>
    <w:rsid w:val="007D0C50"/>
    <w:rsid w:val="007D113E"/>
    <w:rsid w:val="007D20F4"/>
    <w:rsid w:val="007D5AF6"/>
    <w:rsid w:val="007D69A2"/>
    <w:rsid w:val="007D7B25"/>
    <w:rsid w:val="007E374C"/>
    <w:rsid w:val="007E51FB"/>
    <w:rsid w:val="007E5A9A"/>
    <w:rsid w:val="007F2D10"/>
    <w:rsid w:val="007F32FC"/>
    <w:rsid w:val="007F5BCD"/>
    <w:rsid w:val="007F6E0B"/>
    <w:rsid w:val="0080163A"/>
    <w:rsid w:val="00804FF2"/>
    <w:rsid w:val="00810AB7"/>
    <w:rsid w:val="00810F49"/>
    <w:rsid w:val="00815CD7"/>
    <w:rsid w:val="00826A4C"/>
    <w:rsid w:val="00826B1C"/>
    <w:rsid w:val="0083142E"/>
    <w:rsid w:val="00832DCC"/>
    <w:rsid w:val="00833322"/>
    <w:rsid w:val="00837379"/>
    <w:rsid w:val="00837C27"/>
    <w:rsid w:val="00840E8F"/>
    <w:rsid w:val="008411D6"/>
    <w:rsid w:val="00844440"/>
    <w:rsid w:val="008453A7"/>
    <w:rsid w:val="00847501"/>
    <w:rsid w:val="00851E69"/>
    <w:rsid w:val="00855963"/>
    <w:rsid w:val="00856138"/>
    <w:rsid w:val="008566A2"/>
    <w:rsid w:val="00857153"/>
    <w:rsid w:val="00861013"/>
    <w:rsid w:val="00867A07"/>
    <w:rsid w:val="00867A3B"/>
    <w:rsid w:val="008728FF"/>
    <w:rsid w:val="00873C78"/>
    <w:rsid w:val="00877300"/>
    <w:rsid w:val="0088015E"/>
    <w:rsid w:val="008A0672"/>
    <w:rsid w:val="008A09BA"/>
    <w:rsid w:val="008A4A75"/>
    <w:rsid w:val="008B7AC7"/>
    <w:rsid w:val="008D23EF"/>
    <w:rsid w:val="008D42C1"/>
    <w:rsid w:val="008D53B6"/>
    <w:rsid w:val="008D6D9B"/>
    <w:rsid w:val="008D76B9"/>
    <w:rsid w:val="008F1943"/>
    <w:rsid w:val="008F19B6"/>
    <w:rsid w:val="008F40CD"/>
    <w:rsid w:val="008F4C66"/>
    <w:rsid w:val="008F7763"/>
    <w:rsid w:val="009102A8"/>
    <w:rsid w:val="00910CB2"/>
    <w:rsid w:val="00912AC3"/>
    <w:rsid w:val="00912EB2"/>
    <w:rsid w:val="00916061"/>
    <w:rsid w:val="00916113"/>
    <w:rsid w:val="00923318"/>
    <w:rsid w:val="00924483"/>
    <w:rsid w:val="009329B9"/>
    <w:rsid w:val="009366EE"/>
    <w:rsid w:val="00937579"/>
    <w:rsid w:val="00937C43"/>
    <w:rsid w:val="00942739"/>
    <w:rsid w:val="009460E6"/>
    <w:rsid w:val="00961B95"/>
    <w:rsid w:val="0096258E"/>
    <w:rsid w:val="009648A1"/>
    <w:rsid w:val="00964DE7"/>
    <w:rsid w:val="009725C3"/>
    <w:rsid w:val="00972EB6"/>
    <w:rsid w:val="0097362D"/>
    <w:rsid w:val="00974EBC"/>
    <w:rsid w:val="009810CC"/>
    <w:rsid w:val="00981634"/>
    <w:rsid w:val="0098222A"/>
    <w:rsid w:val="009826A2"/>
    <w:rsid w:val="00987628"/>
    <w:rsid w:val="009908CA"/>
    <w:rsid w:val="00993C91"/>
    <w:rsid w:val="00994588"/>
    <w:rsid w:val="00994AE0"/>
    <w:rsid w:val="009A0B15"/>
    <w:rsid w:val="009A538F"/>
    <w:rsid w:val="009B05FF"/>
    <w:rsid w:val="009B4BAB"/>
    <w:rsid w:val="009B6856"/>
    <w:rsid w:val="009B6F8C"/>
    <w:rsid w:val="009B7955"/>
    <w:rsid w:val="009C6C6B"/>
    <w:rsid w:val="009C78AF"/>
    <w:rsid w:val="009D30BE"/>
    <w:rsid w:val="009D3278"/>
    <w:rsid w:val="009D327D"/>
    <w:rsid w:val="009D5550"/>
    <w:rsid w:val="009D79F3"/>
    <w:rsid w:val="009E22AA"/>
    <w:rsid w:val="009E6608"/>
    <w:rsid w:val="009F1327"/>
    <w:rsid w:val="00A00BC3"/>
    <w:rsid w:val="00A0547E"/>
    <w:rsid w:val="00A06240"/>
    <w:rsid w:val="00A111F9"/>
    <w:rsid w:val="00A129D0"/>
    <w:rsid w:val="00A12D2C"/>
    <w:rsid w:val="00A14667"/>
    <w:rsid w:val="00A1725F"/>
    <w:rsid w:val="00A2390F"/>
    <w:rsid w:val="00A3689B"/>
    <w:rsid w:val="00A36F81"/>
    <w:rsid w:val="00A4462D"/>
    <w:rsid w:val="00A46750"/>
    <w:rsid w:val="00A47AFC"/>
    <w:rsid w:val="00A5091B"/>
    <w:rsid w:val="00A51016"/>
    <w:rsid w:val="00A548F0"/>
    <w:rsid w:val="00A63A97"/>
    <w:rsid w:val="00A667D7"/>
    <w:rsid w:val="00A73129"/>
    <w:rsid w:val="00A77DA3"/>
    <w:rsid w:val="00A85701"/>
    <w:rsid w:val="00A859A7"/>
    <w:rsid w:val="00A93E17"/>
    <w:rsid w:val="00A95DED"/>
    <w:rsid w:val="00A9666B"/>
    <w:rsid w:val="00A96FC1"/>
    <w:rsid w:val="00AA2B90"/>
    <w:rsid w:val="00AA2F1B"/>
    <w:rsid w:val="00AB0518"/>
    <w:rsid w:val="00AB0B79"/>
    <w:rsid w:val="00AB633C"/>
    <w:rsid w:val="00AC345F"/>
    <w:rsid w:val="00AE0807"/>
    <w:rsid w:val="00B0298C"/>
    <w:rsid w:val="00B03EEB"/>
    <w:rsid w:val="00B12BD8"/>
    <w:rsid w:val="00B1498D"/>
    <w:rsid w:val="00B15732"/>
    <w:rsid w:val="00B2438B"/>
    <w:rsid w:val="00B303E6"/>
    <w:rsid w:val="00B306D5"/>
    <w:rsid w:val="00B359CC"/>
    <w:rsid w:val="00B35A43"/>
    <w:rsid w:val="00B3675E"/>
    <w:rsid w:val="00B36D05"/>
    <w:rsid w:val="00B423E5"/>
    <w:rsid w:val="00B43D95"/>
    <w:rsid w:val="00B47781"/>
    <w:rsid w:val="00B572CC"/>
    <w:rsid w:val="00B577F0"/>
    <w:rsid w:val="00B7086F"/>
    <w:rsid w:val="00B740CB"/>
    <w:rsid w:val="00B8577E"/>
    <w:rsid w:val="00B8637C"/>
    <w:rsid w:val="00B86508"/>
    <w:rsid w:val="00B905E9"/>
    <w:rsid w:val="00B90D01"/>
    <w:rsid w:val="00B92008"/>
    <w:rsid w:val="00B92069"/>
    <w:rsid w:val="00B926DF"/>
    <w:rsid w:val="00B935AF"/>
    <w:rsid w:val="00B93886"/>
    <w:rsid w:val="00B97004"/>
    <w:rsid w:val="00BA05AD"/>
    <w:rsid w:val="00BA305D"/>
    <w:rsid w:val="00BA3335"/>
    <w:rsid w:val="00BA579D"/>
    <w:rsid w:val="00BA61FD"/>
    <w:rsid w:val="00BB0288"/>
    <w:rsid w:val="00BB0C35"/>
    <w:rsid w:val="00BB51ED"/>
    <w:rsid w:val="00BC0CE9"/>
    <w:rsid w:val="00BC13F4"/>
    <w:rsid w:val="00BC2958"/>
    <w:rsid w:val="00BD284C"/>
    <w:rsid w:val="00BD300E"/>
    <w:rsid w:val="00BE302D"/>
    <w:rsid w:val="00BE54BF"/>
    <w:rsid w:val="00BF30C8"/>
    <w:rsid w:val="00BF31F1"/>
    <w:rsid w:val="00BF342D"/>
    <w:rsid w:val="00BF36A4"/>
    <w:rsid w:val="00BF5461"/>
    <w:rsid w:val="00BF657D"/>
    <w:rsid w:val="00C022A2"/>
    <w:rsid w:val="00C05489"/>
    <w:rsid w:val="00C05B46"/>
    <w:rsid w:val="00C10FF7"/>
    <w:rsid w:val="00C11511"/>
    <w:rsid w:val="00C14A06"/>
    <w:rsid w:val="00C22E37"/>
    <w:rsid w:val="00C35BA7"/>
    <w:rsid w:val="00C40CE0"/>
    <w:rsid w:val="00C41685"/>
    <w:rsid w:val="00C44357"/>
    <w:rsid w:val="00C4546A"/>
    <w:rsid w:val="00C60AFD"/>
    <w:rsid w:val="00C61B6F"/>
    <w:rsid w:val="00C63F31"/>
    <w:rsid w:val="00C707CE"/>
    <w:rsid w:val="00C729AE"/>
    <w:rsid w:val="00C74980"/>
    <w:rsid w:val="00C7522C"/>
    <w:rsid w:val="00C77EB6"/>
    <w:rsid w:val="00C811F9"/>
    <w:rsid w:val="00C83A6D"/>
    <w:rsid w:val="00C83F4B"/>
    <w:rsid w:val="00C91ACD"/>
    <w:rsid w:val="00C93FF1"/>
    <w:rsid w:val="00C96E10"/>
    <w:rsid w:val="00CA6ADD"/>
    <w:rsid w:val="00CB15D1"/>
    <w:rsid w:val="00CB1C6F"/>
    <w:rsid w:val="00CB3817"/>
    <w:rsid w:val="00CB618B"/>
    <w:rsid w:val="00CB6E7E"/>
    <w:rsid w:val="00CC0852"/>
    <w:rsid w:val="00CC0C19"/>
    <w:rsid w:val="00CC0EE0"/>
    <w:rsid w:val="00CC1524"/>
    <w:rsid w:val="00CC3463"/>
    <w:rsid w:val="00CC5575"/>
    <w:rsid w:val="00CC78A0"/>
    <w:rsid w:val="00CD0E84"/>
    <w:rsid w:val="00CD4BC7"/>
    <w:rsid w:val="00CE2101"/>
    <w:rsid w:val="00CE23D3"/>
    <w:rsid w:val="00CE2E9B"/>
    <w:rsid w:val="00CE3A0E"/>
    <w:rsid w:val="00CE4972"/>
    <w:rsid w:val="00CE4F3B"/>
    <w:rsid w:val="00CE7BD7"/>
    <w:rsid w:val="00CF0884"/>
    <w:rsid w:val="00CF4F5E"/>
    <w:rsid w:val="00D00D76"/>
    <w:rsid w:val="00D02C57"/>
    <w:rsid w:val="00D046B1"/>
    <w:rsid w:val="00D120AE"/>
    <w:rsid w:val="00D126BF"/>
    <w:rsid w:val="00D16EDB"/>
    <w:rsid w:val="00D20684"/>
    <w:rsid w:val="00D22D5C"/>
    <w:rsid w:val="00D22E89"/>
    <w:rsid w:val="00D26C2D"/>
    <w:rsid w:val="00D273D3"/>
    <w:rsid w:val="00D32EA3"/>
    <w:rsid w:val="00D32F58"/>
    <w:rsid w:val="00D41194"/>
    <w:rsid w:val="00D45300"/>
    <w:rsid w:val="00D50272"/>
    <w:rsid w:val="00D5400C"/>
    <w:rsid w:val="00D61258"/>
    <w:rsid w:val="00D70B1A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C20A2"/>
    <w:rsid w:val="00DD2C24"/>
    <w:rsid w:val="00DD2F16"/>
    <w:rsid w:val="00DD726E"/>
    <w:rsid w:val="00DE57A2"/>
    <w:rsid w:val="00DE6FFD"/>
    <w:rsid w:val="00DF16E5"/>
    <w:rsid w:val="00DF223A"/>
    <w:rsid w:val="00DF2F55"/>
    <w:rsid w:val="00E00668"/>
    <w:rsid w:val="00E04C96"/>
    <w:rsid w:val="00E0799D"/>
    <w:rsid w:val="00E147E3"/>
    <w:rsid w:val="00E15E55"/>
    <w:rsid w:val="00E16D09"/>
    <w:rsid w:val="00E17A48"/>
    <w:rsid w:val="00E209CA"/>
    <w:rsid w:val="00E24271"/>
    <w:rsid w:val="00E24DD4"/>
    <w:rsid w:val="00E258FB"/>
    <w:rsid w:val="00E2772E"/>
    <w:rsid w:val="00E31C30"/>
    <w:rsid w:val="00E32EB6"/>
    <w:rsid w:val="00E37D30"/>
    <w:rsid w:val="00E401EB"/>
    <w:rsid w:val="00E4281E"/>
    <w:rsid w:val="00E429C6"/>
    <w:rsid w:val="00E455E4"/>
    <w:rsid w:val="00E4581A"/>
    <w:rsid w:val="00E47127"/>
    <w:rsid w:val="00E51E81"/>
    <w:rsid w:val="00E5235A"/>
    <w:rsid w:val="00E54ABA"/>
    <w:rsid w:val="00E561A8"/>
    <w:rsid w:val="00E62CD1"/>
    <w:rsid w:val="00E66666"/>
    <w:rsid w:val="00E70CC8"/>
    <w:rsid w:val="00E72102"/>
    <w:rsid w:val="00E73B10"/>
    <w:rsid w:val="00E77264"/>
    <w:rsid w:val="00E779C2"/>
    <w:rsid w:val="00E80F28"/>
    <w:rsid w:val="00E86C12"/>
    <w:rsid w:val="00EA15AA"/>
    <w:rsid w:val="00EA1D18"/>
    <w:rsid w:val="00EB1AB0"/>
    <w:rsid w:val="00EB335A"/>
    <w:rsid w:val="00EB4E76"/>
    <w:rsid w:val="00EC22C4"/>
    <w:rsid w:val="00EC29FE"/>
    <w:rsid w:val="00EC39F5"/>
    <w:rsid w:val="00EC7BFF"/>
    <w:rsid w:val="00ED0211"/>
    <w:rsid w:val="00ED3D6F"/>
    <w:rsid w:val="00EE2AC5"/>
    <w:rsid w:val="00EE5109"/>
    <w:rsid w:val="00EF2136"/>
    <w:rsid w:val="00EF4520"/>
    <w:rsid w:val="00EF49B0"/>
    <w:rsid w:val="00EF6915"/>
    <w:rsid w:val="00EF7AC3"/>
    <w:rsid w:val="00F00A09"/>
    <w:rsid w:val="00F01D68"/>
    <w:rsid w:val="00F032E2"/>
    <w:rsid w:val="00F159D1"/>
    <w:rsid w:val="00F165EE"/>
    <w:rsid w:val="00F17506"/>
    <w:rsid w:val="00F26232"/>
    <w:rsid w:val="00F26C42"/>
    <w:rsid w:val="00F3045F"/>
    <w:rsid w:val="00F32BE5"/>
    <w:rsid w:val="00F456BC"/>
    <w:rsid w:val="00F45C74"/>
    <w:rsid w:val="00F47C8A"/>
    <w:rsid w:val="00F54B9A"/>
    <w:rsid w:val="00F57EB7"/>
    <w:rsid w:val="00F71986"/>
    <w:rsid w:val="00F84213"/>
    <w:rsid w:val="00F85CEB"/>
    <w:rsid w:val="00F87D18"/>
    <w:rsid w:val="00F90373"/>
    <w:rsid w:val="00F9521B"/>
    <w:rsid w:val="00FA12D0"/>
    <w:rsid w:val="00FA6AE7"/>
    <w:rsid w:val="00FB76D5"/>
    <w:rsid w:val="00FC45D5"/>
    <w:rsid w:val="00FE0BA4"/>
    <w:rsid w:val="00FE4EC0"/>
    <w:rsid w:val="00FF2F3E"/>
    <w:rsid w:val="00FF5AD3"/>
    <w:rsid w:val="00FF5C88"/>
    <w:rsid w:val="00FF67F1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552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478</cp:revision>
  <dcterms:created xsi:type="dcterms:W3CDTF">2021-04-18T18:53:00Z</dcterms:created>
  <dcterms:modified xsi:type="dcterms:W3CDTF">2022-12-14T03:08:00Z</dcterms:modified>
</cp:coreProperties>
</file>